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A07A2" w14:textId="77777777" w:rsidR="00906F8C" w:rsidRDefault="00906F8C" w:rsidP="004771C9">
      <w:pPr>
        <w:pStyle w:val="Vireliouraai"/>
      </w:pPr>
      <w:r>
        <w:rPr>
          <w:noProof/>
          <w:lang w:eastAsia="lt-LT"/>
        </w:rPr>
        <w:drawing>
          <wp:inline distT="0" distB="0" distL="0" distR="0" wp14:anchorId="40135969" wp14:editId="4159F4E0">
            <wp:extent cx="640800" cy="734400"/>
            <wp:effectExtent l="0" t="0" r="6985" b="8890"/>
            <wp:docPr id="1" name="Picture 1" descr="KTU logo_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U logo_LT"/>
                    <pic:cNvPicPr>
                      <a:picLocks noChangeAspect="1" noChangeArrowheads="1"/>
                    </pic:cNvPicPr>
                  </pic:nvPicPr>
                  <pic:blipFill>
                    <a:blip r:embed="rId11" cstate="print">
                      <a:extLst>
                        <a:ext uri="{28A0092B-C50C-407E-A947-70E740481C1C}">
                          <a14:useLocalDpi xmlns:a14="http://schemas.microsoft.com/office/drawing/2010/main" val="0"/>
                        </a:ext>
                      </a:extLst>
                    </a:blip>
                    <a:srcRect l="10587" t="9830" r="11285" b="9166"/>
                    <a:stretch>
                      <a:fillRect/>
                    </a:stretch>
                  </pic:blipFill>
                  <pic:spPr bwMode="auto">
                    <a:xfrm>
                      <a:off x="0" y="0"/>
                      <a:ext cx="640800" cy="734400"/>
                    </a:xfrm>
                    <a:prstGeom prst="rect">
                      <a:avLst/>
                    </a:prstGeom>
                    <a:noFill/>
                    <a:ln>
                      <a:noFill/>
                    </a:ln>
                  </pic:spPr>
                </pic:pic>
              </a:graphicData>
            </a:graphic>
          </wp:inline>
        </w:drawing>
      </w:r>
    </w:p>
    <w:p w14:paraId="06F399F0" w14:textId="77777777" w:rsidR="00D560C9" w:rsidRPr="00844988" w:rsidRDefault="00906F8C" w:rsidP="00906F8C">
      <w:pPr>
        <w:pStyle w:val="Vireliouraaiparykintas"/>
      </w:pPr>
      <w:r w:rsidRPr="00844988">
        <w:t>Kauno technologijos universitetas</w:t>
      </w:r>
    </w:p>
    <w:p w14:paraId="4A65359F" w14:textId="77777777" w:rsidR="00D560C9" w:rsidRPr="00844988" w:rsidRDefault="00906F8C" w:rsidP="00906F8C">
      <w:pPr>
        <w:pStyle w:val="Vireliouraai"/>
      </w:pPr>
      <w:r>
        <w:t xml:space="preserve">Informatikos </w:t>
      </w:r>
      <w:r w:rsidRPr="00906F8C">
        <w:t>fakultetas</w:t>
      </w:r>
    </w:p>
    <w:p w14:paraId="27C6FFC3" w14:textId="77777777" w:rsidR="00D560C9" w:rsidRPr="00906F8C" w:rsidRDefault="00D560C9" w:rsidP="00906F8C">
      <w:pPr>
        <w:pStyle w:val="Vireliouraai"/>
      </w:pPr>
    </w:p>
    <w:p w14:paraId="184E9E01" w14:textId="77777777" w:rsidR="00D560C9" w:rsidRPr="00906F8C" w:rsidRDefault="00D560C9" w:rsidP="00906F8C">
      <w:pPr>
        <w:pStyle w:val="Vireliouraai"/>
      </w:pPr>
    </w:p>
    <w:p w14:paraId="1B104EC1" w14:textId="77777777" w:rsidR="00D560C9" w:rsidRPr="00906F8C" w:rsidRDefault="00D560C9" w:rsidP="00906F8C">
      <w:pPr>
        <w:pStyle w:val="Vireliouraai"/>
      </w:pPr>
    </w:p>
    <w:p w14:paraId="5BA9F30A" w14:textId="77777777" w:rsidR="00D560C9" w:rsidRPr="00906F8C" w:rsidRDefault="00D560C9" w:rsidP="00906F8C">
      <w:pPr>
        <w:pStyle w:val="Vireliouraai"/>
      </w:pPr>
    </w:p>
    <w:p w14:paraId="21DDB7ED" w14:textId="77777777" w:rsidR="00D560C9" w:rsidRPr="00906F8C" w:rsidRDefault="00D560C9" w:rsidP="00906F8C">
      <w:pPr>
        <w:pStyle w:val="Vireliouraai"/>
      </w:pPr>
    </w:p>
    <w:p w14:paraId="51E5CB26" w14:textId="77777777" w:rsidR="00D560C9" w:rsidRPr="00906F8C" w:rsidRDefault="00D560C9" w:rsidP="00906F8C">
      <w:pPr>
        <w:pStyle w:val="Vireliouraai"/>
      </w:pPr>
    </w:p>
    <w:p w14:paraId="77AF58A7" w14:textId="77777777" w:rsidR="004C3D88" w:rsidRPr="00906F8C" w:rsidRDefault="004C3D88" w:rsidP="00906F8C">
      <w:pPr>
        <w:pStyle w:val="Vireliouraai"/>
      </w:pPr>
    </w:p>
    <w:p w14:paraId="1CE8F56F" w14:textId="77777777" w:rsidR="004C3D88" w:rsidRPr="00906F8C" w:rsidRDefault="004C3D88" w:rsidP="00906F8C">
      <w:pPr>
        <w:pStyle w:val="Vireliouraai"/>
      </w:pPr>
    </w:p>
    <w:p w14:paraId="301C530E" w14:textId="77777777" w:rsidR="00D560C9" w:rsidRPr="00906F8C" w:rsidRDefault="00D560C9" w:rsidP="00906F8C">
      <w:pPr>
        <w:pStyle w:val="Vireliouraai"/>
      </w:pPr>
    </w:p>
    <w:p w14:paraId="49AB0E9C" w14:textId="77777777" w:rsidR="00D560C9" w:rsidRPr="00906F8C" w:rsidRDefault="00D560C9" w:rsidP="00906F8C">
      <w:pPr>
        <w:pStyle w:val="Vireliouraai"/>
      </w:pPr>
    </w:p>
    <w:p w14:paraId="425C5E4C" w14:textId="77777777" w:rsidR="00D560C9" w:rsidRPr="00906F8C" w:rsidRDefault="00D560C9" w:rsidP="00906F8C">
      <w:pPr>
        <w:pStyle w:val="Vireliouraai"/>
      </w:pPr>
    </w:p>
    <w:p w14:paraId="6C9A6B77" w14:textId="77777777" w:rsidR="004C3D88" w:rsidRPr="00844988" w:rsidRDefault="00906F8C" w:rsidP="004771C9">
      <w:pPr>
        <w:pStyle w:val="Ataskaitospavadinimas"/>
      </w:pPr>
      <w:r>
        <w:t>Objektinis programavimas</w:t>
      </w:r>
      <w:r w:rsidR="009E0401">
        <w:t xml:space="preserve"> </w:t>
      </w:r>
      <w:r w:rsidR="00970322">
        <w:t>I</w:t>
      </w:r>
      <w:r w:rsidR="009E0401">
        <w:t xml:space="preserve"> (P175B118</w:t>
      </w:r>
      <w:r w:rsidR="00D5274E" w:rsidRPr="00844988">
        <w:t>)</w:t>
      </w:r>
    </w:p>
    <w:p w14:paraId="7B19969C" w14:textId="77777777" w:rsidR="00D560C9" w:rsidRPr="00844988" w:rsidRDefault="00906F8C" w:rsidP="004771C9">
      <w:pPr>
        <w:pStyle w:val="Ataskaita"/>
      </w:pPr>
      <w:r>
        <w:t>Laboratorinių darbų ataskaita</w:t>
      </w:r>
    </w:p>
    <w:p w14:paraId="1FB3CB8C" w14:textId="77777777" w:rsidR="00D560C9" w:rsidRPr="00844988" w:rsidRDefault="00D560C9" w:rsidP="004771C9">
      <w:pPr>
        <w:pStyle w:val="Vireliouraai"/>
      </w:pPr>
    </w:p>
    <w:p w14:paraId="4F946A7D" w14:textId="77777777" w:rsidR="00D560C9" w:rsidRPr="00844988" w:rsidRDefault="00D560C9" w:rsidP="004771C9">
      <w:pPr>
        <w:pStyle w:val="Vireliouraai"/>
      </w:pPr>
    </w:p>
    <w:p w14:paraId="0BC612D5" w14:textId="77777777" w:rsidR="00D560C9" w:rsidRPr="00844988" w:rsidRDefault="00D560C9" w:rsidP="004771C9">
      <w:pPr>
        <w:pStyle w:val="Vireliouraai"/>
      </w:pPr>
    </w:p>
    <w:p w14:paraId="48CD2B8D" w14:textId="77777777" w:rsidR="00D560C9" w:rsidRPr="00844988" w:rsidRDefault="00D560C9" w:rsidP="00C423D0">
      <w:pPr>
        <w:pStyle w:val="Autorirmasvirutinis"/>
      </w:pPr>
    </w:p>
    <w:p w14:paraId="020CA694" w14:textId="276FDEF7" w:rsidR="00B9724D" w:rsidRDefault="00A0560D" w:rsidP="00A0560D">
      <w:pPr>
        <w:pStyle w:val="Autoriusparykintas"/>
      </w:pPr>
      <w:r>
        <w:fldChar w:fldCharType="begin">
          <w:ffData>
            <w:name w:val="Pavarde1"/>
            <w:enabled/>
            <w:calcOnExit w:val="0"/>
            <w:helpText w:type="text" w:val="Įveskite savo vardą ir pavardę"/>
            <w:statusText w:type="text" w:val="Įveskite savo vardą ir pavardę"/>
            <w:textInput>
              <w:default w:val="Studento Vardas Pavardė Ir Akad. Gr."/>
            </w:textInput>
          </w:ffData>
        </w:fldChar>
      </w:r>
      <w:bookmarkStart w:id="0" w:name="Pavarde1"/>
      <w:r>
        <w:instrText xml:space="preserve"> FORMTEXT </w:instrText>
      </w:r>
      <w:r>
        <w:fldChar w:fldCharType="separate"/>
      </w:r>
      <w:r w:rsidR="00103659">
        <w:rPr>
          <w:noProof/>
        </w:rPr>
        <w:t>Aistis Jakutonis IFF-3/1</w:t>
      </w:r>
      <w:r>
        <w:fldChar w:fldCharType="end"/>
      </w:r>
      <w:bookmarkEnd w:id="0"/>
    </w:p>
    <w:p w14:paraId="3A5F33E3" w14:textId="17A91B05" w:rsidR="0045736B" w:rsidRDefault="00D665F7" w:rsidP="0045736B">
      <w:pPr>
        <w:pStyle w:val="Autorius"/>
      </w:pPr>
      <w:r>
        <w:fldChar w:fldCharType="begin">
          <w:ffData>
            <w:name w:val="Dropdown2"/>
            <w:enabled/>
            <w:calcOnExit w:val="0"/>
            <w:ddList>
              <w:result w:val="1"/>
              <w:listEntry w:val="Studentė/Studentas"/>
              <w:listEntry w:val="Studentas"/>
              <w:listEntry w:val="Studentė"/>
            </w:ddList>
          </w:ffData>
        </w:fldChar>
      </w:r>
      <w:bookmarkStart w:id="1" w:name="Dropdown2"/>
      <w:r>
        <w:instrText xml:space="preserve"> FORMDROPDOWN </w:instrText>
      </w:r>
      <w:r w:rsidR="009A79E8">
        <w:fldChar w:fldCharType="separate"/>
      </w:r>
      <w:r>
        <w:fldChar w:fldCharType="end"/>
      </w:r>
      <w:bookmarkEnd w:id="1"/>
    </w:p>
    <w:p w14:paraId="7156672D" w14:textId="77777777" w:rsidR="00D560C9" w:rsidRPr="0052026C" w:rsidRDefault="00D560C9" w:rsidP="00EB5168">
      <w:pPr>
        <w:pStyle w:val="Autorius"/>
      </w:pPr>
    </w:p>
    <w:p w14:paraId="1AC126C8" w14:textId="3F33BDA4" w:rsidR="00D560C9" w:rsidRDefault="00C804C0" w:rsidP="0045736B">
      <w:pPr>
        <w:pStyle w:val="Autoriusparykintas"/>
      </w:pPr>
      <w:r>
        <w:fldChar w:fldCharType="begin">
          <w:ffData>
            <w:name w:val="Destytojas"/>
            <w:enabled/>
            <w:calcOnExit w:val="0"/>
            <w:helpText w:type="text" w:val="Įveskite laborastorinių darbų dėstytojo pareigas, vardą ir pavardę."/>
            <w:statusText w:type="text" w:val="Įveskite laborastorinių darbų dėstytojo pareigas, vardą ir pavardę."/>
            <w:textInput>
              <w:default w:val="Pareigų Sutrumpinimas Vardas Pavardė"/>
              <w:format w:val="TITLE CASE"/>
            </w:textInput>
          </w:ffData>
        </w:fldChar>
      </w:r>
      <w:bookmarkStart w:id="2" w:name="Destytojas"/>
      <w:r>
        <w:instrText xml:space="preserve"> FORMTEXT </w:instrText>
      </w:r>
      <w:r>
        <w:fldChar w:fldCharType="separate"/>
      </w:r>
      <w:r w:rsidR="00C70869">
        <w:rPr>
          <w:noProof/>
        </w:rPr>
        <w:t>Kęstutis Simonavičius</w:t>
      </w:r>
      <w:r>
        <w:fldChar w:fldCharType="end"/>
      </w:r>
      <w:bookmarkEnd w:id="2"/>
    </w:p>
    <w:p w14:paraId="7EF97CD3" w14:textId="7D55EB4D" w:rsidR="0045736B" w:rsidRPr="0052026C" w:rsidRDefault="00D665F7" w:rsidP="00EB5168">
      <w:pPr>
        <w:pStyle w:val="Autorius"/>
      </w:pPr>
      <w:r>
        <w:fldChar w:fldCharType="begin">
          <w:ffData>
            <w:name w:val="Dropdown1"/>
            <w:enabled/>
            <w:calcOnExit w:val="0"/>
            <w:ddList>
              <w:result w:val="2"/>
              <w:listEntry w:val="Dėstytoja / Dėstytojas"/>
              <w:listEntry w:val="Dėstytoja"/>
              <w:listEntry w:val="Dėstytojas"/>
            </w:ddList>
          </w:ffData>
        </w:fldChar>
      </w:r>
      <w:bookmarkStart w:id="3" w:name="Dropdown1"/>
      <w:r>
        <w:instrText xml:space="preserve"> FORMDROPDOWN </w:instrText>
      </w:r>
      <w:r w:rsidR="009A79E8">
        <w:fldChar w:fldCharType="separate"/>
      </w:r>
      <w:r>
        <w:fldChar w:fldCharType="end"/>
      </w:r>
      <w:bookmarkEnd w:id="3"/>
    </w:p>
    <w:p w14:paraId="4436B75E" w14:textId="77777777" w:rsidR="00CD58DB" w:rsidRPr="00844988" w:rsidRDefault="00CD58DB" w:rsidP="00C423D0">
      <w:pPr>
        <w:pStyle w:val="Autorirmasapatinis"/>
      </w:pPr>
    </w:p>
    <w:p w14:paraId="02256FC9" w14:textId="77777777" w:rsidR="00D560C9" w:rsidRPr="00844988" w:rsidRDefault="00D560C9" w:rsidP="004771C9">
      <w:pPr>
        <w:pStyle w:val="Vireliouraai"/>
      </w:pPr>
    </w:p>
    <w:p w14:paraId="713E354D" w14:textId="77777777" w:rsidR="00D560C9" w:rsidRPr="00844988" w:rsidRDefault="00D560C9" w:rsidP="004771C9">
      <w:pPr>
        <w:pStyle w:val="Vireliouraai"/>
      </w:pPr>
    </w:p>
    <w:p w14:paraId="7A8FCF85" w14:textId="77777777" w:rsidR="00CD58DB" w:rsidRDefault="00CD58DB" w:rsidP="004771C9">
      <w:pPr>
        <w:pStyle w:val="Vireliouraai"/>
      </w:pPr>
    </w:p>
    <w:p w14:paraId="7A191E85" w14:textId="77777777" w:rsidR="00CD58DB" w:rsidRDefault="00CD58DB" w:rsidP="004771C9">
      <w:pPr>
        <w:pStyle w:val="Vireliouraai"/>
      </w:pPr>
    </w:p>
    <w:p w14:paraId="30B4C23D" w14:textId="77777777" w:rsidR="00A0560D" w:rsidRDefault="00A0560D" w:rsidP="004771C9">
      <w:pPr>
        <w:pStyle w:val="Vireliouraai"/>
      </w:pPr>
    </w:p>
    <w:p w14:paraId="218C639F" w14:textId="77777777" w:rsidR="00A0560D" w:rsidRDefault="00A0560D" w:rsidP="004771C9">
      <w:pPr>
        <w:pStyle w:val="Vireliouraai"/>
      </w:pPr>
    </w:p>
    <w:p w14:paraId="21D68CDA" w14:textId="77777777" w:rsidR="00A0560D" w:rsidRDefault="00A0560D" w:rsidP="004771C9">
      <w:pPr>
        <w:pStyle w:val="Vireliouraai"/>
      </w:pPr>
    </w:p>
    <w:p w14:paraId="3EE6429D" w14:textId="77777777" w:rsidR="00A0560D" w:rsidRDefault="00A0560D" w:rsidP="004771C9">
      <w:pPr>
        <w:pStyle w:val="Vireliouraai"/>
      </w:pPr>
    </w:p>
    <w:p w14:paraId="22965C73" w14:textId="77777777" w:rsidR="00A0560D" w:rsidRDefault="00A0560D" w:rsidP="004771C9">
      <w:pPr>
        <w:pStyle w:val="Vireliouraai"/>
      </w:pPr>
    </w:p>
    <w:p w14:paraId="7D657254" w14:textId="77777777" w:rsidR="00CD58DB" w:rsidRDefault="00CD58DB" w:rsidP="004771C9">
      <w:pPr>
        <w:pStyle w:val="Vireliouraai"/>
      </w:pPr>
    </w:p>
    <w:p w14:paraId="37DFF674" w14:textId="77777777" w:rsidR="0052026C" w:rsidRPr="00844988" w:rsidRDefault="0052026C" w:rsidP="004771C9">
      <w:pPr>
        <w:pStyle w:val="Vireliouraai"/>
      </w:pPr>
    </w:p>
    <w:p w14:paraId="25FE9663" w14:textId="55A41095" w:rsidR="0052026C" w:rsidRDefault="00906F8C" w:rsidP="00906F8C">
      <w:pPr>
        <w:pStyle w:val="Vireliouraaiparykintas"/>
      </w:pPr>
      <w:r w:rsidRPr="00844988">
        <w:t xml:space="preserve">Kaunas </w:t>
      </w:r>
      <w:r w:rsidR="00727B09">
        <w:fldChar w:fldCharType="begin"/>
      </w:r>
      <w:r w:rsidR="00727B09">
        <w:instrText xml:space="preserve"> TIME \@ "yyyy" </w:instrText>
      </w:r>
      <w:r w:rsidR="00727B09">
        <w:fldChar w:fldCharType="separate"/>
      </w:r>
      <w:r w:rsidR="0012016E">
        <w:rPr>
          <w:noProof/>
        </w:rPr>
        <w:t>2023</w:t>
      </w:r>
      <w:r w:rsidR="00727B09">
        <w:fldChar w:fldCharType="end"/>
      </w:r>
    </w:p>
    <w:p w14:paraId="32DC0A10" w14:textId="77777777" w:rsidR="0052026C" w:rsidRDefault="0052026C" w:rsidP="0015714D">
      <w:pPr>
        <w:sectPr w:rsidR="0052026C" w:rsidSect="00906F8C">
          <w:footerReference w:type="even" r:id="rId12"/>
          <w:footerReference w:type="default" r:id="rId13"/>
          <w:headerReference w:type="first" r:id="rId14"/>
          <w:pgSz w:w="11906" w:h="16838"/>
          <w:pgMar w:top="851" w:right="567" w:bottom="851" w:left="1418" w:header="567" w:footer="567" w:gutter="0"/>
          <w:cols w:space="720"/>
          <w:titlePg/>
        </w:sectPr>
      </w:pPr>
    </w:p>
    <w:p w14:paraId="3E7AE732" w14:textId="77777777" w:rsidR="00D560C9" w:rsidRPr="0015714D" w:rsidRDefault="00D560C9" w:rsidP="004771C9">
      <w:pPr>
        <w:pStyle w:val="Vireliouraai"/>
      </w:pPr>
      <w:r w:rsidRPr="00844988">
        <w:lastRenderedPageBreak/>
        <w:t>TURINYS</w:t>
      </w:r>
    </w:p>
    <w:p w14:paraId="0C044BC6" w14:textId="77777777" w:rsidR="00291C8F" w:rsidRPr="00844988" w:rsidRDefault="00291C8F" w:rsidP="0052026C"/>
    <w:p w14:paraId="1BDB9FE8" w14:textId="77777777" w:rsidR="00572435" w:rsidRDefault="00572435">
      <w:pPr>
        <w:pStyle w:val="TOC1"/>
        <w:sectPr w:rsidR="00572435" w:rsidSect="00906F8C">
          <w:footerReference w:type="first" r:id="rId15"/>
          <w:pgSz w:w="11906" w:h="16838"/>
          <w:pgMar w:top="851" w:right="567" w:bottom="851" w:left="1418" w:header="567" w:footer="567" w:gutter="0"/>
          <w:cols w:space="720"/>
          <w:titlePg/>
        </w:sectPr>
      </w:pPr>
    </w:p>
    <w:p w14:paraId="5DCA9EB4" w14:textId="366990A5" w:rsidR="0012016E" w:rsidRDefault="00D560C9">
      <w:pPr>
        <w:pStyle w:val="TOC1"/>
        <w:rPr>
          <w:rFonts w:asciiTheme="minorHAnsi" w:eastAsiaTheme="minorEastAsia" w:hAnsiTheme="minorHAnsi" w:cstheme="minorBidi"/>
          <w:b w:val="0"/>
          <w:noProof/>
          <w:kern w:val="2"/>
          <w:sz w:val="24"/>
          <w:szCs w:val="24"/>
          <w:lang w:val="en-LT" w:eastAsia="en-GB"/>
          <w14:ligatures w14:val="standardContextual"/>
        </w:rPr>
      </w:pPr>
      <w:r w:rsidRPr="00EB5168">
        <w:fldChar w:fldCharType="begin"/>
      </w:r>
      <w:r w:rsidRPr="00844988">
        <w:instrText xml:space="preserve"> TOC \o "1-3" </w:instrText>
      </w:r>
      <w:r w:rsidRPr="00EB5168">
        <w:fldChar w:fldCharType="separate"/>
      </w:r>
      <w:r w:rsidR="0012016E">
        <w:rPr>
          <w:noProof/>
        </w:rPr>
        <w:t>1.</w:t>
      </w:r>
      <w:r w:rsidR="0012016E">
        <w:rPr>
          <w:rFonts w:asciiTheme="minorHAnsi" w:eastAsiaTheme="minorEastAsia" w:hAnsiTheme="minorHAnsi" w:cstheme="minorBidi"/>
          <w:b w:val="0"/>
          <w:noProof/>
          <w:kern w:val="2"/>
          <w:sz w:val="24"/>
          <w:szCs w:val="24"/>
          <w:lang w:val="en-LT" w:eastAsia="en-GB"/>
          <w14:ligatures w14:val="standardContextual"/>
        </w:rPr>
        <w:tab/>
      </w:r>
      <w:r w:rsidR="0012016E">
        <w:rPr>
          <w:noProof/>
        </w:rPr>
        <w:t>Duomenų klasė</w:t>
      </w:r>
      <w:r w:rsidR="0012016E">
        <w:rPr>
          <w:noProof/>
        </w:rPr>
        <w:tab/>
      </w:r>
      <w:r w:rsidR="0012016E">
        <w:rPr>
          <w:noProof/>
        </w:rPr>
        <w:fldChar w:fldCharType="begin"/>
      </w:r>
      <w:r w:rsidR="0012016E">
        <w:rPr>
          <w:noProof/>
        </w:rPr>
        <w:instrText xml:space="preserve"> PAGEREF _Toc153374033 \h </w:instrText>
      </w:r>
      <w:r w:rsidR="0012016E">
        <w:rPr>
          <w:noProof/>
        </w:rPr>
      </w:r>
      <w:r w:rsidR="0012016E">
        <w:rPr>
          <w:noProof/>
        </w:rPr>
        <w:fldChar w:fldCharType="separate"/>
      </w:r>
      <w:r w:rsidR="009A79E8">
        <w:rPr>
          <w:noProof/>
        </w:rPr>
        <w:t>4</w:t>
      </w:r>
      <w:r w:rsidR="0012016E">
        <w:rPr>
          <w:noProof/>
        </w:rPr>
        <w:fldChar w:fldCharType="end"/>
      </w:r>
    </w:p>
    <w:p w14:paraId="413750D5" w14:textId="23E9606D"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1.1.</w:t>
      </w:r>
      <w:r>
        <w:rPr>
          <w:rFonts w:asciiTheme="minorHAnsi" w:eastAsiaTheme="minorEastAsia" w:hAnsiTheme="minorHAnsi" w:cstheme="minorBidi"/>
          <w:noProof/>
          <w:kern w:val="2"/>
          <w:szCs w:val="24"/>
          <w:lang w:val="en-LT" w:eastAsia="en-GB"/>
          <w14:ligatures w14:val="standardContextual"/>
        </w:rPr>
        <w:tab/>
      </w:r>
      <w:r>
        <w:rPr>
          <w:noProof/>
        </w:rPr>
        <w:t>Darbo užduotis</w:t>
      </w:r>
      <w:r>
        <w:rPr>
          <w:noProof/>
        </w:rPr>
        <w:tab/>
      </w:r>
      <w:r>
        <w:rPr>
          <w:noProof/>
        </w:rPr>
        <w:fldChar w:fldCharType="begin"/>
      </w:r>
      <w:r>
        <w:rPr>
          <w:noProof/>
        </w:rPr>
        <w:instrText xml:space="preserve"> PAGEREF _Toc153374034 \h </w:instrText>
      </w:r>
      <w:r>
        <w:rPr>
          <w:noProof/>
        </w:rPr>
      </w:r>
      <w:r>
        <w:rPr>
          <w:noProof/>
        </w:rPr>
        <w:fldChar w:fldCharType="separate"/>
      </w:r>
      <w:r w:rsidR="009A79E8">
        <w:rPr>
          <w:noProof/>
        </w:rPr>
        <w:t>4</w:t>
      </w:r>
      <w:r>
        <w:rPr>
          <w:noProof/>
        </w:rPr>
        <w:fldChar w:fldCharType="end"/>
      </w:r>
    </w:p>
    <w:p w14:paraId="0224D55F" w14:textId="636A1FED"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1.2.</w:t>
      </w:r>
      <w:r>
        <w:rPr>
          <w:rFonts w:asciiTheme="minorHAnsi" w:eastAsiaTheme="minorEastAsia" w:hAnsiTheme="minorHAnsi" w:cstheme="minorBidi"/>
          <w:noProof/>
          <w:kern w:val="2"/>
          <w:szCs w:val="24"/>
          <w:lang w:val="en-LT" w:eastAsia="en-GB"/>
          <w14:ligatures w14:val="standardContextual"/>
        </w:rPr>
        <w:tab/>
      </w:r>
      <w:r>
        <w:rPr>
          <w:noProof/>
        </w:rPr>
        <w:t>Programos tekstas</w:t>
      </w:r>
      <w:r>
        <w:rPr>
          <w:noProof/>
        </w:rPr>
        <w:tab/>
      </w:r>
      <w:r>
        <w:rPr>
          <w:noProof/>
        </w:rPr>
        <w:fldChar w:fldCharType="begin"/>
      </w:r>
      <w:r>
        <w:rPr>
          <w:noProof/>
        </w:rPr>
        <w:instrText xml:space="preserve"> PAGEREF _Toc153374035 \h </w:instrText>
      </w:r>
      <w:r>
        <w:rPr>
          <w:noProof/>
        </w:rPr>
      </w:r>
      <w:r>
        <w:rPr>
          <w:noProof/>
        </w:rPr>
        <w:fldChar w:fldCharType="separate"/>
      </w:r>
      <w:r w:rsidR="009A79E8">
        <w:rPr>
          <w:noProof/>
        </w:rPr>
        <w:t>4</w:t>
      </w:r>
      <w:r>
        <w:rPr>
          <w:noProof/>
        </w:rPr>
        <w:fldChar w:fldCharType="end"/>
      </w:r>
    </w:p>
    <w:p w14:paraId="5A1A56C1" w14:textId="31B78982"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1.3.</w:t>
      </w:r>
      <w:r>
        <w:rPr>
          <w:rFonts w:asciiTheme="minorHAnsi" w:eastAsiaTheme="minorEastAsia" w:hAnsiTheme="minorHAnsi" w:cstheme="minorBidi"/>
          <w:noProof/>
          <w:kern w:val="2"/>
          <w:szCs w:val="24"/>
          <w:lang w:val="en-LT" w:eastAsia="en-GB"/>
          <w14:ligatures w14:val="standardContextual"/>
        </w:rPr>
        <w:tab/>
      </w:r>
      <w:r>
        <w:rPr>
          <w:noProof/>
        </w:rPr>
        <w:t>Pradiniai duomenys ir rezultatai</w:t>
      </w:r>
      <w:r>
        <w:rPr>
          <w:noProof/>
        </w:rPr>
        <w:tab/>
      </w:r>
      <w:r>
        <w:rPr>
          <w:noProof/>
        </w:rPr>
        <w:fldChar w:fldCharType="begin"/>
      </w:r>
      <w:r>
        <w:rPr>
          <w:noProof/>
        </w:rPr>
        <w:instrText xml:space="preserve"> PAGEREF _Toc153374036 \h </w:instrText>
      </w:r>
      <w:r>
        <w:rPr>
          <w:noProof/>
        </w:rPr>
      </w:r>
      <w:r>
        <w:rPr>
          <w:noProof/>
        </w:rPr>
        <w:fldChar w:fldCharType="separate"/>
      </w:r>
      <w:r w:rsidR="009A79E8">
        <w:rPr>
          <w:noProof/>
        </w:rPr>
        <w:t>10</w:t>
      </w:r>
      <w:r>
        <w:rPr>
          <w:noProof/>
        </w:rPr>
        <w:fldChar w:fldCharType="end"/>
      </w:r>
    </w:p>
    <w:p w14:paraId="3F7F21A0" w14:textId="7FF42F24"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1.3.1</w:t>
      </w:r>
      <w:r>
        <w:rPr>
          <w:rFonts w:asciiTheme="minorHAnsi" w:eastAsiaTheme="minorEastAsia" w:hAnsiTheme="minorHAnsi" w:cstheme="minorBidi"/>
          <w:noProof/>
          <w:kern w:val="2"/>
          <w:szCs w:val="24"/>
          <w:lang w:val="en-LT" w:eastAsia="en-GB"/>
          <w14:ligatures w14:val="standardContextual"/>
        </w:rPr>
        <w:tab/>
      </w:r>
      <w:r>
        <w:rPr>
          <w:noProof/>
        </w:rPr>
        <w:t>Duomenys ir rezultatai 1</w:t>
      </w:r>
      <w:r>
        <w:rPr>
          <w:noProof/>
        </w:rPr>
        <w:tab/>
      </w:r>
      <w:r>
        <w:rPr>
          <w:noProof/>
        </w:rPr>
        <w:fldChar w:fldCharType="begin"/>
      </w:r>
      <w:r>
        <w:rPr>
          <w:noProof/>
        </w:rPr>
        <w:instrText xml:space="preserve"> PAGEREF _Toc153374037 \h </w:instrText>
      </w:r>
      <w:r>
        <w:rPr>
          <w:noProof/>
        </w:rPr>
      </w:r>
      <w:r>
        <w:rPr>
          <w:noProof/>
        </w:rPr>
        <w:fldChar w:fldCharType="separate"/>
      </w:r>
      <w:r w:rsidR="009A79E8">
        <w:rPr>
          <w:noProof/>
        </w:rPr>
        <w:t>10</w:t>
      </w:r>
      <w:r>
        <w:rPr>
          <w:noProof/>
        </w:rPr>
        <w:fldChar w:fldCharType="end"/>
      </w:r>
    </w:p>
    <w:p w14:paraId="0B39DD1B" w14:textId="7A1934EF"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1.3.2</w:t>
      </w:r>
      <w:r>
        <w:rPr>
          <w:rFonts w:asciiTheme="minorHAnsi" w:eastAsiaTheme="minorEastAsia" w:hAnsiTheme="minorHAnsi" w:cstheme="minorBidi"/>
          <w:noProof/>
          <w:kern w:val="2"/>
          <w:szCs w:val="24"/>
          <w:lang w:val="en-LT" w:eastAsia="en-GB"/>
          <w14:ligatures w14:val="standardContextual"/>
        </w:rPr>
        <w:tab/>
      </w:r>
      <w:r>
        <w:rPr>
          <w:noProof/>
        </w:rPr>
        <w:t>Duomenys ir rezultatai 2</w:t>
      </w:r>
      <w:r>
        <w:rPr>
          <w:noProof/>
        </w:rPr>
        <w:tab/>
      </w:r>
      <w:r>
        <w:rPr>
          <w:noProof/>
        </w:rPr>
        <w:fldChar w:fldCharType="begin"/>
      </w:r>
      <w:r>
        <w:rPr>
          <w:noProof/>
        </w:rPr>
        <w:instrText xml:space="preserve"> PAGEREF _Toc153374038 \h </w:instrText>
      </w:r>
      <w:r>
        <w:rPr>
          <w:noProof/>
        </w:rPr>
      </w:r>
      <w:r>
        <w:rPr>
          <w:noProof/>
        </w:rPr>
        <w:fldChar w:fldCharType="separate"/>
      </w:r>
      <w:r w:rsidR="009A79E8">
        <w:rPr>
          <w:noProof/>
        </w:rPr>
        <w:t>11</w:t>
      </w:r>
      <w:r>
        <w:rPr>
          <w:noProof/>
        </w:rPr>
        <w:fldChar w:fldCharType="end"/>
      </w:r>
    </w:p>
    <w:p w14:paraId="45E41074" w14:textId="0028BD47"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1.4.</w:t>
      </w:r>
      <w:r>
        <w:rPr>
          <w:rFonts w:asciiTheme="minorHAnsi" w:eastAsiaTheme="minorEastAsia" w:hAnsiTheme="minorHAnsi" w:cstheme="minorBidi"/>
          <w:noProof/>
          <w:kern w:val="2"/>
          <w:szCs w:val="24"/>
          <w:lang w:val="en-LT" w:eastAsia="en-GB"/>
          <w14:ligatures w14:val="standardContextual"/>
        </w:rPr>
        <w:tab/>
      </w:r>
      <w:r>
        <w:rPr>
          <w:noProof/>
        </w:rPr>
        <w:t>Dėstytojo pastabos</w:t>
      </w:r>
      <w:r>
        <w:rPr>
          <w:noProof/>
        </w:rPr>
        <w:tab/>
      </w:r>
      <w:r>
        <w:rPr>
          <w:noProof/>
        </w:rPr>
        <w:fldChar w:fldCharType="begin"/>
      </w:r>
      <w:r>
        <w:rPr>
          <w:noProof/>
        </w:rPr>
        <w:instrText xml:space="preserve"> PAGEREF _Toc153374039 \h </w:instrText>
      </w:r>
      <w:r>
        <w:rPr>
          <w:noProof/>
        </w:rPr>
      </w:r>
      <w:r>
        <w:rPr>
          <w:noProof/>
        </w:rPr>
        <w:fldChar w:fldCharType="separate"/>
      </w:r>
      <w:r w:rsidR="009A79E8">
        <w:rPr>
          <w:noProof/>
        </w:rPr>
        <w:t>12</w:t>
      </w:r>
      <w:r>
        <w:rPr>
          <w:noProof/>
        </w:rPr>
        <w:fldChar w:fldCharType="end"/>
      </w:r>
    </w:p>
    <w:p w14:paraId="5957FC18" w14:textId="222BEFC8" w:rsidR="0012016E" w:rsidRDefault="0012016E">
      <w:pPr>
        <w:pStyle w:val="TOC1"/>
        <w:rPr>
          <w:rFonts w:asciiTheme="minorHAnsi" w:eastAsiaTheme="minorEastAsia" w:hAnsiTheme="minorHAnsi" w:cstheme="minorBidi"/>
          <w:b w:val="0"/>
          <w:noProof/>
          <w:kern w:val="2"/>
          <w:sz w:val="24"/>
          <w:szCs w:val="24"/>
          <w:lang w:val="en-LT" w:eastAsia="en-GB"/>
          <w14:ligatures w14:val="standardContextual"/>
        </w:rPr>
      </w:pPr>
      <w:r>
        <w:rPr>
          <w:noProof/>
        </w:rPr>
        <w:t>2.</w:t>
      </w:r>
      <w:r>
        <w:rPr>
          <w:rFonts w:asciiTheme="minorHAnsi" w:eastAsiaTheme="minorEastAsia" w:hAnsiTheme="minorHAnsi" w:cstheme="minorBidi"/>
          <w:b w:val="0"/>
          <w:noProof/>
          <w:kern w:val="2"/>
          <w:sz w:val="24"/>
          <w:szCs w:val="24"/>
          <w:lang w:val="en-LT" w:eastAsia="en-GB"/>
          <w14:ligatures w14:val="standardContextual"/>
        </w:rPr>
        <w:tab/>
      </w:r>
      <w:r>
        <w:rPr>
          <w:noProof/>
        </w:rPr>
        <w:t>Skaičiavimų klasė</w:t>
      </w:r>
      <w:r>
        <w:rPr>
          <w:noProof/>
        </w:rPr>
        <w:tab/>
      </w:r>
      <w:r>
        <w:rPr>
          <w:noProof/>
        </w:rPr>
        <w:fldChar w:fldCharType="begin"/>
      </w:r>
      <w:r>
        <w:rPr>
          <w:noProof/>
        </w:rPr>
        <w:instrText xml:space="preserve"> PAGEREF _Toc153374040 \h </w:instrText>
      </w:r>
      <w:r>
        <w:rPr>
          <w:noProof/>
        </w:rPr>
      </w:r>
      <w:r>
        <w:rPr>
          <w:noProof/>
        </w:rPr>
        <w:fldChar w:fldCharType="separate"/>
      </w:r>
      <w:r w:rsidR="009A79E8">
        <w:rPr>
          <w:noProof/>
        </w:rPr>
        <w:t>13</w:t>
      </w:r>
      <w:r>
        <w:rPr>
          <w:noProof/>
        </w:rPr>
        <w:fldChar w:fldCharType="end"/>
      </w:r>
    </w:p>
    <w:p w14:paraId="1F6F0946" w14:textId="67AC8340"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2.1.</w:t>
      </w:r>
      <w:r>
        <w:rPr>
          <w:rFonts w:asciiTheme="minorHAnsi" w:eastAsiaTheme="minorEastAsia" w:hAnsiTheme="minorHAnsi" w:cstheme="minorBidi"/>
          <w:noProof/>
          <w:kern w:val="2"/>
          <w:szCs w:val="24"/>
          <w:lang w:val="en-LT" w:eastAsia="en-GB"/>
          <w14:ligatures w14:val="standardContextual"/>
        </w:rPr>
        <w:tab/>
      </w:r>
      <w:r>
        <w:rPr>
          <w:noProof/>
        </w:rPr>
        <w:t>Darbo užduotis</w:t>
      </w:r>
      <w:r>
        <w:rPr>
          <w:noProof/>
        </w:rPr>
        <w:tab/>
      </w:r>
      <w:r>
        <w:rPr>
          <w:noProof/>
        </w:rPr>
        <w:fldChar w:fldCharType="begin"/>
      </w:r>
      <w:r>
        <w:rPr>
          <w:noProof/>
        </w:rPr>
        <w:instrText xml:space="preserve"> PAGEREF _Toc153374041 \h </w:instrText>
      </w:r>
      <w:r>
        <w:rPr>
          <w:noProof/>
        </w:rPr>
      </w:r>
      <w:r>
        <w:rPr>
          <w:noProof/>
        </w:rPr>
        <w:fldChar w:fldCharType="separate"/>
      </w:r>
      <w:r w:rsidR="009A79E8">
        <w:rPr>
          <w:noProof/>
        </w:rPr>
        <w:t>13</w:t>
      </w:r>
      <w:r>
        <w:rPr>
          <w:noProof/>
        </w:rPr>
        <w:fldChar w:fldCharType="end"/>
      </w:r>
    </w:p>
    <w:p w14:paraId="01C39322" w14:textId="48D378C2"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2.2.</w:t>
      </w:r>
      <w:r>
        <w:rPr>
          <w:rFonts w:asciiTheme="minorHAnsi" w:eastAsiaTheme="minorEastAsia" w:hAnsiTheme="minorHAnsi" w:cstheme="minorBidi"/>
          <w:noProof/>
          <w:kern w:val="2"/>
          <w:szCs w:val="24"/>
          <w:lang w:val="en-LT" w:eastAsia="en-GB"/>
          <w14:ligatures w14:val="standardContextual"/>
        </w:rPr>
        <w:tab/>
      </w:r>
      <w:r>
        <w:rPr>
          <w:noProof/>
        </w:rPr>
        <w:t>Programos tekstas</w:t>
      </w:r>
      <w:r>
        <w:rPr>
          <w:noProof/>
        </w:rPr>
        <w:tab/>
      </w:r>
      <w:r>
        <w:rPr>
          <w:noProof/>
        </w:rPr>
        <w:fldChar w:fldCharType="begin"/>
      </w:r>
      <w:r>
        <w:rPr>
          <w:noProof/>
        </w:rPr>
        <w:instrText xml:space="preserve"> PAGEREF _Toc153374042 \h </w:instrText>
      </w:r>
      <w:r>
        <w:rPr>
          <w:noProof/>
        </w:rPr>
      </w:r>
      <w:r>
        <w:rPr>
          <w:noProof/>
        </w:rPr>
        <w:fldChar w:fldCharType="separate"/>
      </w:r>
      <w:r w:rsidR="009A79E8">
        <w:rPr>
          <w:noProof/>
        </w:rPr>
        <w:t>13</w:t>
      </w:r>
      <w:r>
        <w:rPr>
          <w:noProof/>
        </w:rPr>
        <w:fldChar w:fldCharType="end"/>
      </w:r>
    </w:p>
    <w:p w14:paraId="46F02484" w14:textId="07E30A44"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2.3.</w:t>
      </w:r>
      <w:r>
        <w:rPr>
          <w:rFonts w:asciiTheme="minorHAnsi" w:eastAsiaTheme="minorEastAsia" w:hAnsiTheme="minorHAnsi" w:cstheme="minorBidi"/>
          <w:noProof/>
          <w:kern w:val="2"/>
          <w:szCs w:val="24"/>
          <w:lang w:val="en-LT" w:eastAsia="en-GB"/>
          <w14:ligatures w14:val="standardContextual"/>
        </w:rPr>
        <w:tab/>
      </w:r>
      <w:r>
        <w:rPr>
          <w:noProof/>
        </w:rPr>
        <w:t>Pradiniai duomenys ir rezultatai</w:t>
      </w:r>
      <w:r>
        <w:rPr>
          <w:noProof/>
        </w:rPr>
        <w:tab/>
      </w:r>
      <w:r>
        <w:rPr>
          <w:noProof/>
        </w:rPr>
        <w:fldChar w:fldCharType="begin"/>
      </w:r>
      <w:r>
        <w:rPr>
          <w:noProof/>
        </w:rPr>
        <w:instrText xml:space="preserve"> PAGEREF _Toc153374043 \h </w:instrText>
      </w:r>
      <w:r>
        <w:rPr>
          <w:noProof/>
        </w:rPr>
      </w:r>
      <w:r>
        <w:rPr>
          <w:noProof/>
        </w:rPr>
        <w:fldChar w:fldCharType="separate"/>
      </w:r>
      <w:r w:rsidR="009A79E8">
        <w:rPr>
          <w:noProof/>
        </w:rPr>
        <w:t>23</w:t>
      </w:r>
      <w:r>
        <w:rPr>
          <w:noProof/>
        </w:rPr>
        <w:fldChar w:fldCharType="end"/>
      </w:r>
    </w:p>
    <w:p w14:paraId="05B5B965" w14:textId="1DA2273B"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2.3.1</w:t>
      </w:r>
      <w:r>
        <w:rPr>
          <w:rFonts w:asciiTheme="minorHAnsi" w:eastAsiaTheme="minorEastAsia" w:hAnsiTheme="minorHAnsi" w:cstheme="minorBidi"/>
          <w:noProof/>
          <w:kern w:val="2"/>
          <w:szCs w:val="24"/>
          <w:lang w:val="en-LT" w:eastAsia="en-GB"/>
          <w14:ligatures w14:val="standardContextual"/>
        </w:rPr>
        <w:tab/>
      </w:r>
      <w:r>
        <w:rPr>
          <w:noProof/>
        </w:rPr>
        <w:t>Duomenys ir rezultatai 1</w:t>
      </w:r>
      <w:r>
        <w:rPr>
          <w:noProof/>
        </w:rPr>
        <w:tab/>
      </w:r>
      <w:r>
        <w:rPr>
          <w:noProof/>
        </w:rPr>
        <w:fldChar w:fldCharType="begin"/>
      </w:r>
      <w:r>
        <w:rPr>
          <w:noProof/>
        </w:rPr>
        <w:instrText xml:space="preserve"> PAGEREF _Toc153374044 \h </w:instrText>
      </w:r>
      <w:r>
        <w:rPr>
          <w:noProof/>
        </w:rPr>
      </w:r>
      <w:r>
        <w:rPr>
          <w:noProof/>
        </w:rPr>
        <w:fldChar w:fldCharType="separate"/>
      </w:r>
      <w:r w:rsidR="009A79E8">
        <w:rPr>
          <w:noProof/>
        </w:rPr>
        <w:t>23</w:t>
      </w:r>
      <w:r>
        <w:rPr>
          <w:noProof/>
        </w:rPr>
        <w:fldChar w:fldCharType="end"/>
      </w:r>
    </w:p>
    <w:p w14:paraId="27960F37" w14:textId="3A9FE60A"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2.3.2</w:t>
      </w:r>
      <w:r>
        <w:rPr>
          <w:rFonts w:asciiTheme="minorHAnsi" w:eastAsiaTheme="minorEastAsia" w:hAnsiTheme="minorHAnsi" w:cstheme="minorBidi"/>
          <w:noProof/>
          <w:kern w:val="2"/>
          <w:szCs w:val="24"/>
          <w:lang w:val="en-LT" w:eastAsia="en-GB"/>
          <w14:ligatures w14:val="standardContextual"/>
        </w:rPr>
        <w:tab/>
      </w:r>
      <w:r>
        <w:rPr>
          <w:noProof/>
        </w:rPr>
        <w:t>Duomenys ir rezultatai 2</w:t>
      </w:r>
      <w:r>
        <w:rPr>
          <w:noProof/>
        </w:rPr>
        <w:tab/>
      </w:r>
      <w:r>
        <w:rPr>
          <w:noProof/>
        </w:rPr>
        <w:fldChar w:fldCharType="begin"/>
      </w:r>
      <w:r>
        <w:rPr>
          <w:noProof/>
        </w:rPr>
        <w:instrText xml:space="preserve"> PAGEREF _Toc153374045 \h </w:instrText>
      </w:r>
      <w:r>
        <w:rPr>
          <w:noProof/>
        </w:rPr>
      </w:r>
      <w:r>
        <w:rPr>
          <w:noProof/>
        </w:rPr>
        <w:fldChar w:fldCharType="separate"/>
      </w:r>
      <w:r w:rsidR="009A79E8">
        <w:rPr>
          <w:noProof/>
        </w:rPr>
        <w:t>25</w:t>
      </w:r>
      <w:r>
        <w:rPr>
          <w:noProof/>
        </w:rPr>
        <w:fldChar w:fldCharType="end"/>
      </w:r>
    </w:p>
    <w:p w14:paraId="42D27B4F" w14:textId="3CE535A6"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2.4.</w:t>
      </w:r>
      <w:r>
        <w:rPr>
          <w:rFonts w:asciiTheme="minorHAnsi" w:eastAsiaTheme="minorEastAsia" w:hAnsiTheme="minorHAnsi" w:cstheme="minorBidi"/>
          <w:noProof/>
          <w:kern w:val="2"/>
          <w:szCs w:val="24"/>
          <w:lang w:val="en-LT" w:eastAsia="en-GB"/>
          <w14:ligatures w14:val="standardContextual"/>
        </w:rPr>
        <w:tab/>
      </w:r>
      <w:r>
        <w:rPr>
          <w:noProof/>
        </w:rPr>
        <w:t>Dėstytojo pastabos</w:t>
      </w:r>
      <w:r>
        <w:rPr>
          <w:noProof/>
        </w:rPr>
        <w:tab/>
      </w:r>
      <w:r>
        <w:rPr>
          <w:noProof/>
        </w:rPr>
        <w:fldChar w:fldCharType="begin"/>
      </w:r>
      <w:r>
        <w:rPr>
          <w:noProof/>
        </w:rPr>
        <w:instrText xml:space="preserve"> PAGEREF _Toc153374046 \h </w:instrText>
      </w:r>
      <w:r>
        <w:rPr>
          <w:noProof/>
        </w:rPr>
      </w:r>
      <w:r>
        <w:rPr>
          <w:noProof/>
        </w:rPr>
        <w:fldChar w:fldCharType="separate"/>
      </w:r>
      <w:r w:rsidR="009A79E8">
        <w:rPr>
          <w:noProof/>
        </w:rPr>
        <w:t>27</w:t>
      </w:r>
      <w:r>
        <w:rPr>
          <w:noProof/>
        </w:rPr>
        <w:fldChar w:fldCharType="end"/>
      </w:r>
    </w:p>
    <w:p w14:paraId="1FD166BC" w14:textId="251B84DF" w:rsidR="0012016E" w:rsidRDefault="0012016E">
      <w:pPr>
        <w:pStyle w:val="TOC1"/>
        <w:rPr>
          <w:rFonts w:asciiTheme="minorHAnsi" w:eastAsiaTheme="minorEastAsia" w:hAnsiTheme="minorHAnsi" w:cstheme="minorBidi"/>
          <w:b w:val="0"/>
          <w:noProof/>
          <w:kern w:val="2"/>
          <w:sz w:val="24"/>
          <w:szCs w:val="24"/>
          <w:lang w:val="en-LT" w:eastAsia="en-GB"/>
          <w14:ligatures w14:val="standardContextual"/>
        </w:rPr>
      </w:pPr>
      <w:r>
        <w:rPr>
          <w:noProof/>
        </w:rPr>
        <w:t>3.</w:t>
      </w:r>
      <w:r>
        <w:rPr>
          <w:rFonts w:asciiTheme="minorHAnsi" w:eastAsiaTheme="minorEastAsia" w:hAnsiTheme="minorHAnsi" w:cstheme="minorBidi"/>
          <w:b w:val="0"/>
          <w:noProof/>
          <w:kern w:val="2"/>
          <w:sz w:val="24"/>
          <w:szCs w:val="24"/>
          <w:lang w:val="en-LT" w:eastAsia="en-GB"/>
          <w14:ligatures w14:val="standardContextual"/>
        </w:rPr>
        <w:tab/>
      </w:r>
      <w:r>
        <w:rPr>
          <w:noProof/>
        </w:rPr>
        <w:t>Konteineris</w:t>
      </w:r>
      <w:r>
        <w:rPr>
          <w:noProof/>
        </w:rPr>
        <w:tab/>
      </w:r>
      <w:r>
        <w:rPr>
          <w:noProof/>
        </w:rPr>
        <w:fldChar w:fldCharType="begin"/>
      </w:r>
      <w:r>
        <w:rPr>
          <w:noProof/>
        </w:rPr>
        <w:instrText xml:space="preserve"> PAGEREF _Toc153374047 \h </w:instrText>
      </w:r>
      <w:r>
        <w:rPr>
          <w:noProof/>
        </w:rPr>
      </w:r>
      <w:r>
        <w:rPr>
          <w:noProof/>
        </w:rPr>
        <w:fldChar w:fldCharType="separate"/>
      </w:r>
      <w:r w:rsidR="009A79E8">
        <w:rPr>
          <w:noProof/>
        </w:rPr>
        <w:t>28</w:t>
      </w:r>
      <w:r>
        <w:rPr>
          <w:noProof/>
        </w:rPr>
        <w:fldChar w:fldCharType="end"/>
      </w:r>
    </w:p>
    <w:p w14:paraId="3F5EF664" w14:textId="47FA96AD"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3.1.</w:t>
      </w:r>
      <w:r>
        <w:rPr>
          <w:rFonts w:asciiTheme="minorHAnsi" w:eastAsiaTheme="minorEastAsia" w:hAnsiTheme="minorHAnsi" w:cstheme="minorBidi"/>
          <w:noProof/>
          <w:kern w:val="2"/>
          <w:szCs w:val="24"/>
          <w:lang w:val="en-LT" w:eastAsia="en-GB"/>
          <w14:ligatures w14:val="standardContextual"/>
        </w:rPr>
        <w:tab/>
      </w:r>
      <w:r>
        <w:rPr>
          <w:noProof/>
        </w:rPr>
        <w:t>Darbo užduotis</w:t>
      </w:r>
      <w:r>
        <w:rPr>
          <w:noProof/>
        </w:rPr>
        <w:tab/>
      </w:r>
      <w:r>
        <w:rPr>
          <w:noProof/>
        </w:rPr>
        <w:fldChar w:fldCharType="begin"/>
      </w:r>
      <w:r>
        <w:rPr>
          <w:noProof/>
        </w:rPr>
        <w:instrText xml:space="preserve"> PAGEREF _Toc153374048 \h </w:instrText>
      </w:r>
      <w:r>
        <w:rPr>
          <w:noProof/>
        </w:rPr>
      </w:r>
      <w:r>
        <w:rPr>
          <w:noProof/>
        </w:rPr>
        <w:fldChar w:fldCharType="separate"/>
      </w:r>
      <w:r w:rsidR="009A79E8">
        <w:rPr>
          <w:noProof/>
        </w:rPr>
        <w:t>28</w:t>
      </w:r>
      <w:r>
        <w:rPr>
          <w:noProof/>
        </w:rPr>
        <w:fldChar w:fldCharType="end"/>
      </w:r>
    </w:p>
    <w:p w14:paraId="391F27BB" w14:textId="2AF34505"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3.2.</w:t>
      </w:r>
      <w:r>
        <w:rPr>
          <w:rFonts w:asciiTheme="minorHAnsi" w:eastAsiaTheme="minorEastAsia" w:hAnsiTheme="minorHAnsi" w:cstheme="minorBidi"/>
          <w:noProof/>
          <w:kern w:val="2"/>
          <w:szCs w:val="24"/>
          <w:lang w:val="en-LT" w:eastAsia="en-GB"/>
          <w14:ligatures w14:val="standardContextual"/>
        </w:rPr>
        <w:tab/>
      </w:r>
      <w:r>
        <w:rPr>
          <w:noProof/>
        </w:rPr>
        <w:t>Programos tekstas</w:t>
      </w:r>
      <w:r>
        <w:rPr>
          <w:noProof/>
        </w:rPr>
        <w:tab/>
      </w:r>
      <w:r>
        <w:rPr>
          <w:noProof/>
        </w:rPr>
        <w:fldChar w:fldCharType="begin"/>
      </w:r>
      <w:r>
        <w:rPr>
          <w:noProof/>
        </w:rPr>
        <w:instrText xml:space="preserve"> PAGEREF _Toc153374049 \h </w:instrText>
      </w:r>
      <w:r>
        <w:rPr>
          <w:noProof/>
        </w:rPr>
      </w:r>
      <w:r>
        <w:rPr>
          <w:noProof/>
        </w:rPr>
        <w:fldChar w:fldCharType="separate"/>
      </w:r>
      <w:r w:rsidR="009A79E8">
        <w:rPr>
          <w:noProof/>
        </w:rPr>
        <w:t>28</w:t>
      </w:r>
      <w:r>
        <w:rPr>
          <w:noProof/>
        </w:rPr>
        <w:fldChar w:fldCharType="end"/>
      </w:r>
    </w:p>
    <w:p w14:paraId="7B43FCC2" w14:textId="41460623"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3.3.</w:t>
      </w:r>
      <w:r>
        <w:rPr>
          <w:rFonts w:asciiTheme="minorHAnsi" w:eastAsiaTheme="minorEastAsia" w:hAnsiTheme="minorHAnsi" w:cstheme="minorBidi"/>
          <w:noProof/>
          <w:kern w:val="2"/>
          <w:szCs w:val="24"/>
          <w:lang w:val="en-LT" w:eastAsia="en-GB"/>
          <w14:ligatures w14:val="standardContextual"/>
        </w:rPr>
        <w:tab/>
      </w:r>
      <w:r>
        <w:rPr>
          <w:noProof/>
        </w:rPr>
        <w:t>Pradiniai duomenys ir rezultatai</w:t>
      </w:r>
      <w:r>
        <w:rPr>
          <w:noProof/>
        </w:rPr>
        <w:tab/>
      </w:r>
      <w:r>
        <w:rPr>
          <w:noProof/>
        </w:rPr>
        <w:fldChar w:fldCharType="begin"/>
      </w:r>
      <w:r>
        <w:rPr>
          <w:noProof/>
        </w:rPr>
        <w:instrText xml:space="preserve"> PAGEREF _Toc153374050 \h </w:instrText>
      </w:r>
      <w:r>
        <w:rPr>
          <w:noProof/>
        </w:rPr>
      </w:r>
      <w:r>
        <w:rPr>
          <w:noProof/>
        </w:rPr>
        <w:fldChar w:fldCharType="separate"/>
      </w:r>
      <w:r w:rsidR="009A79E8">
        <w:rPr>
          <w:noProof/>
        </w:rPr>
        <w:t>43</w:t>
      </w:r>
      <w:r>
        <w:rPr>
          <w:noProof/>
        </w:rPr>
        <w:fldChar w:fldCharType="end"/>
      </w:r>
    </w:p>
    <w:p w14:paraId="7A4497C8" w14:textId="09CDA85E"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3.3.1</w:t>
      </w:r>
      <w:r>
        <w:rPr>
          <w:rFonts w:asciiTheme="minorHAnsi" w:eastAsiaTheme="minorEastAsia" w:hAnsiTheme="minorHAnsi" w:cstheme="minorBidi"/>
          <w:noProof/>
          <w:kern w:val="2"/>
          <w:szCs w:val="24"/>
          <w:lang w:val="en-LT" w:eastAsia="en-GB"/>
          <w14:ligatures w14:val="standardContextual"/>
        </w:rPr>
        <w:tab/>
      </w:r>
      <w:r>
        <w:rPr>
          <w:noProof/>
        </w:rPr>
        <w:t>Duomenys ir rezultatai 1</w:t>
      </w:r>
      <w:r>
        <w:rPr>
          <w:noProof/>
        </w:rPr>
        <w:tab/>
      </w:r>
      <w:r>
        <w:rPr>
          <w:noProof/>
        </w:rPr>
        <w:fldChar w:fldCharType="begin"/>
      </w:r>
      <w:r>
        <w:rPr>
          <w:noProof/>
        </w:rPr>
        <w:instrText xml:space="preserve"> PAGEREF _Toc153374051 \h </w:instrText>
      </w:r>
      <w:r>
        <w:rPr>
          <w:noProof/>
        </w:rPr>
      </w:r>
      <w:r>
        <w:rPr>
          <w:noProof/>
        </w:rPr>
        <w:fldChar w:fldCharType="separate"/>
      </w:r>
      <w:r w:rsidR="009A79E8">
        <w:rPr>
          <w:noProof/>
        </w:rPr>
        <w:t>43</w:t>
      </w:r>
      <w:r>
        <w:rPr>
          <w:noProof/>
        </w:rPr>
        <w:fldChar w:fldCharType="end"/>
      </w:r>
    </w:p>
    <w:p w14:paraId="347FD6DB" w14:textId="50055877" w:rsidR="0012016E" w:rsidRDefault="0012016E">
      <w:pPr>
        <w:pStyle w:val="TOC3"/>
        <w:rPr>
          <w:rFonts w:asciiTheme="minorHAnsi" w:eastAsiaTheme="minorEastAsia" w:hAnsiTheme="minorHAnsi" w:cstheme="minorBidi"/>
          <w:noProof/>
          <w:kern w:val="2"/>
          <w:szCs w:val="24"/>
          <w:lang w:val="en-LT" w:eastAsia="en-GB"/>
          <w14:ligatures w14:val="standardContextual"/>
        </w:rPr>
      </w:pPr>
      <w:r w:rsidRPr="00977013">
        <w:rPr>
          <w:noProof/>
          <w:lang w:val="en-US"/>
        </w:rPr>
        <w:t>3.3.2</w:t>
      </w:r>
      <w:r>
        <w:rPr>
          <w:rFonts w:asciiTheme="minorHAnsi" w:eastAsiaTheme="minorEastAsia" w:hAnsiTheme="minorHAnsi" w:cstheme="minorBidi"/>
          <w:noProof/>
          <w:kern w:val="2"/>
          <w:szCs w:val="24"/>
          <w:lang w:val="en-LT" w:eastAsia="en-GB"/>
          <w14:ligatures w14:val="standardContextual"/>
        </w:rPr>
        <w:tab/>
      </w:r>
      <w:r w:rsidRPr="00977013">
        <w:rPr>
          <w:noProof/>
          <w:lang w:val="en-US"/>
        </w:rPr>
        <w:t>Duomenys ir rezultatai 2</w:t>
      </w:r>
      <w:r>
        <w:rPr>
          <w:noProof/>
        </w:rPr>
        <w:tab/>
      </w:r>
      <w:r>
        <w:rPr>
          <w:noProof/>
        </w:rPr>
        <w:fldChar w:fldCharType="begin"/>
      </w:r>
      <w:r>
        <w:rPr>
          <w:noProof/>
        </w:rPr>
        <w:instrText xml:space="preserve"> PAGEREF _Toc153374052 \h </w:instrText>
      </w:r>
      <w:r>
        <w:rPr>
          <w:noProof/>
        </w:rPr>
      </w:r>
      <w:r>
        <w:rPr>
          <w:noProof/>
        </w:rPr>
        <w:fldChar w:fldCharType="separate"/>
      </w:r>
      <w:r w:rsidR="009A79E8">
        <w:rPr>
          <w:noProof/>
        </w:rPr>
        <w:t>45</w:t>
      </w:r>
      <w:r>
        <w:rPr>
          <w:noProof/>
        </w:rPr>
        <w:fldChar w:fldCharType="end"/>
      </w:r>
    </w:p>
    <w:p w14:paraId="27626B7F" w14:textId="721CA66A"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3.4.</w:t>
      </w:r>
      <w:r>
        <w:rPr>
          <w:rFonts w:asciiTheme="minorHAnsi" w:eastAsiaTheme="minorEastAsia" w:hAnsiTheme="minorHAnsi" w:cstheme="minorBidi"/>
          <w:noProof/>
          <w:kern w:val="2"/>
          <w:szCs w:val="24"/>
          <w:lang w:val="en-LT" w:eastAsia="en-GB"/>
          <w14:ligatures w14:val="standardContextual"/>
        </w:rPr>
        <w:tab/>
      </w:r>
      <w:r>
        <w:rPr>
          <w:noProof/>
        </w:rPr>
        <w:t>Dėstytojo pastabos</w:t>
      </w:r>
      <w:r>
        <w:rPr>
          <w:noProof/>
        </w:rPr>
        <w:tab/>
      </w:r>
      <w:r>
        <w:rPr>
          <w:noProof/>
        </w:rPr>
        <w:fldChar w:fldCharType="begin"/>
      </w:r>
      <w:r>
        <w:rPr>
          <w:noProof/>
        </w:rPr>
        <w:instrText xml:space="preserve"> PAGEREF _Toc153374053 \h </w:instrText>
      </w:r>
      <w:r>
        <w:rPr>
          <w:noProof/>
        </w:rPr>
      </w:r>
      <w:r>
        <w:rPr>
          <w:noProof/>
        </w:rPr>
        <w:fldChar w:fldCharType="separate"/>
      </w:r>
      <w:r w:rsidR="009A79E8">
        <w:rPr>
          <w:noProof/>
        </w:rPr>
        <w:t>47</w:t>
      </w:r>
      <w:r>
        <w:rPr>
          <w:noProof/>
        </w:rPr>
        <w:fldChar w:fldCharType="end"/>
      </w:r>
    </w:p>
    <w:p w14:paraId="05C2BC1C" w14:textId="556CDCD0" w:rsidR="0012016E" w:rsidRDefault="0012016E">
      <w:pPr>
        <w:pStyle w:val="TOC1"/>
        <w:rPr>
          <w:rFonts w:asciiTheme="minorHAnsi" w:eastAsiaTheme="minorEastAsia" w:hAnsiTheme="minorHAnsi" w:cstheme="minorBidi"/>
          <w:b w:val="0"/>
          <w:noProof/>
          <w:kern w:val="2"/>
          <w:sz w:val="24"/>
          <w:szCs w:val="24"/>
          <w:lang w:val="en-LT" w:eastAsia="en-GB"/>
          <w14:ligatures w14:val="standardContextual"/>
        </w:rPr>
      </w:pPr>
      <w:r>
        <w:rPr>
          <w:noProof/>
        </w:rPr>
        <w:t>4.</w:t>
      </w:r>
      <w:r>
        <w:rPr>
          <w:rFonts w:asciiTheme="minorHAnsi" w:eastAsiaTheme="minorEastAsia" w:hAnsiTheme="minorHAnsi" w:cstheme="minorBidi"/>
          <w:b w:val="0"/>
          <w:noProof/>
          <w:kern w:val="2"/>
          <w:sz w:val="24"/>
          <w:szCs w:val="24"/>
          <w:lang w:val="en-LT" w:eastAsia="en-GB"/>
          <w14:ligatures w14:val="standardContextual"/>
        </w:rPr>
        <w:tab/>
      </w:r>
      <w:r>
        <w:rPr>
          <w:noProof/>
        </w:rPr>
        <w:t>Teksto analizė ir redagavimas</w:t>
      </w:r>
      <w:r>
        <w:rPr>
          <w:noProof/>
        </w:rPr>
        <w:tab/>
      </w:r>
      <w:r>
        <w:rPr>
          <w:noProof/>
        </w:rPr>
        <w:fldChar w:fldCharType="begin"/>
      </w:r>
      <w:r>
        <w:rPr>
          <w:noProof/>
        </w:rPr>
        <w:instrText xml:space="preserve"> PAGEREF _Toc153374054 \h </w:instrText>
      </w:r>
      <w:r>
        <w:rPr>
          <w:noProof/>
        </w:rPr>
      </w:r>
      <w:r>
        <w:rPr>
          <w:noProof/>
        </w:rPr>
        <w:fldChar w:fldCharType="separate"/>
      </w:r>
      <w:r w:rsidR="009A79E8">
        <w:rPr>
          <w:noProof/>
        </w:rPr>
        <w:t>48</w:t>
      </w:r>
      <w:r>
        <w:rPr>
          <w:noProof/>
        </w:rPr>
        <w:fldChar w:fldCharType="end"/>
      </w:r>
    </w:p>
    <w:p w14:paraId="1AB730E7" w14:textId="1B070833"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4.1.</w:t>
      </w:r>
      <w:r>
        <w:rPr>
          <w:rFonts w:asciiTheme="minorHAnsi" w:eastAsiaTheme="minorEastAsia" w:hAnsiTheme="minorHAnsi" w:cstheme="minorBidi"/>
          <w:noProof/>
          <w:kern w:val="2"/>
          <w:szCs w:val="24"/>
          <w:lang w:val="en-LT" w:eastAsia="en-GB"/>
          <w14:ligatures w14:val="standardContextual"/>
        </w:rPr>
        <w:tab/>
      </w:r>
      <w:r>
        <w:rPr>
          <w:noProof/>
        </w:rPr>
        <w:t>Darbo užduotis</w:t>
      </w:r>
      <w:r>
        <w:rPr>
          <w:noProof/>
        </w:rPr>
        <w:tab/>
      </w:r>
      <w:r>
        <w:rPr>
          <w:noProof/>
        </w:rPr>
        <w:fldChar w:fldCharType="begin"/>
      </w:r>
      <w:r>
        <w:rPr>
          <w:noProof/>
        </w:rPr>
        <w:instrText xml:space="preserve"> PAGEREF _Toc153374055 \h </w:instrText>
      </w:r>
      <w:r>
        <w:rPr>
          <w:noProof/>
        </w:rPr>
      </w:r>
      <w:r>
        <w:rPr>
          <w:noProof/>
        </w:rPr>
        <w:fldChar w:fldCharType="separate"/>
      </w:r>
      <w:r w:rsidR="009A79E8">
        <w:rPr>
          <w:noProof/>
        </w:rPr>
        <w:t>48</w:t>
      </w:r>
      <w:r>
        <w:rPr>
          <w:noProof/>
        </w:rPr>
        <w:fldChar w:fldCharType="end"/>
      </w:r>
    </w:p>
    <w:p w14:paraId="00DBC046" w14:textId="5AE23605"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4.2.</w:t>
      </w:r>
      <w:r>
        <w:rPr>
          <w:rFonts w:asciiTheme="minorHAnsi" w:eastAsiaTheme="minorEastAsia" w:hAnsiTheme="minorHAnsi" w:cstheme="minorBidi"/>
          <w:noProof/>
          <w:kern w:val="2"/>
          <w:szCs w:val="24"/>
          <w:lang w:val="en-LT" w:eastAsia="en-GB"/>
          <w14:ligatures w14:val="standardContextual"/>
        </w:rPr>
        <w:tab/>
      </w:r>
      <w:r>
        <w:rPr>
          <w:noProof/>
        </w:rPr>
        <w:t>Programos tekstas</w:t>
      </w:r>
      <w:r>
        <w:rPr>
          <w:noProof/>
        </w:rPr>
        <w:tab/>
      </w:r>
      <w:r>
        <w:rPr>
          <w:noProof/>
        </w:rPr>
        <w:fldChar w:fldCharType="begin"/>
      </w:r>
      <w:r>
        <w:rPr>
          <w:noProof/>
        </w:rPr>
        <w:instrText xml:space="preserve"> PAGEREF _Toc153374056 \h </w:instrText>
      </w:r>
      <w:r>
        <w:rPr>
          <w:noProof/>
        </w:rPr>
      </w:r>
      <w:r>
        <w:rPr>
          <w:noProof/>
        </w:rPr>
        <w:fldChar w:fldCharType="separate"/>
      </w:r>
      <w:r w:rsidR="009A79E8">
        <w:rPr>
          <w:noProof/>
        </w:rPr>
        <w:t>48</w:t>
      </w:r>
      <w:r>
        <w:rPr>
          <w:noProof/>
        </w:rPr>
        <w:fldChar w:fldCharType="end"/>
      </w:r>
    </w:p>
    <w:p w14:paraId="096BF34F" w14:textId="1F8588D2"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4.3.</w:t>
      </w:r>
      <w:r>
        <w:rPr>
          <w:rFonts w:asciiTheme="minorHAnsi" w:eastAsiaTheme="minorEastAsia" w:hAnsiTheme="minorHAnsi" w:cstheme="minorBidi"/>
          <w:noProof/>
          <w:kern w:val="2"/>
          <w:szCs w:val="24"/>
          <w:lang w:val="en-LT" w:eastAsia="en-GB"/>
          <w14:ligatures w14:val="standardContextual"/>
        </w:rPr>
        <w:tab/>
      </w:r>
      <w:r>
        <w:rPr>
          <w:noProof/>
        </w:rPr>
        <w:t>Pradiniai duomenys ir rezultatai</w:t>
      </w:r>
      <w:r>
        <w:rPr>
          <w:noProof/>
        </w:rPr>
        <w:tab/>
      </w:r>
      <w:r>
        <w:rPr>
          <w:noProof/>
        </w:rPr>
        <w:fldChar w:fldCharType="begin"/>
      </w:r>
      <w:r>
        <w:rPr>
          <w:noProof/>
        </w:rPr>
        <w:instrText xml:space="preserve"> PAGEREF _Toc153374057 \h </w:instrText>
      </w:r>
      <w:r>
        <w:rPr>
          <w:noProof/>
        </w:rPr>
      </w:r>
      <w:r>
        <w:rPr>
          <w:noProof/>
        </w:rPr>
        <w:fldChar w:fldCharType="separate"/>
      </w:r>
      <w:r w:rsidR="009A79E8">
        <w:rPr>
          <w:noProof/>
        </w:rPr>
        <w:t>57</w:t>
      </w:r>
      <w:r>
        <w:rPr>
          <w:noProof/>
        </w:rPr>
        <w:fldChar w:fldCharType="end"/>
      </w:r>
    </w:p>
    <w:p w14:paraId="0D61C1D2" w14:textId="580AFE87"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4.3.1</w:t>
      </w:r>
      <w:r>
        <w:rPr>
          <w:rFonts w:asciiTheme="minorHAnsi" w:eastAsiaTheme="minorEastAsia" w:hAnsiTheme="minorHAnsi" w:cstheme="minorBidi"/>
          <w:noProof/>
          <w:kern w:val="2"/>
          <w:szCs w:val="24"/>
          <w:lang w:val="en-LT" w:eastAsia="en-GB"/>
          <w14:ligatures w14:val="standardContextual"/>
        </w:rPr>
        <w:tab/>
      </w:r>
      <w:r>
        <w:rPr>
          <w:noProof/>
        </w:rPr>
        <w:t>Duomenys ir rezultatai 1</w:t>
      </w:r>
      <w:r>
        <w:rPr>
          <w:noProof/>
        </w:rPr>
        <w:tab/>
      </w:r>
      <w:r>
        <w:rPr>
          <w:noProof/>
        </w:rPr>
        <w:fldChar w:fldCharType="begin"/>
      </w:r>
      <w:r>
        <w:rPr>
          <w:noProof/>
        </w:rPr>
        <w:instrText xml:space="preserve"> PAGEREF _Toc153374058 \h </w:instrText>
      </w:r>
      <w:r>
        <w:rPr>
          <w:noProof/>
        </w:rPr>
      </w:r>
      <w:r>
        <w:rPr>
          <w:noProof/>
        </w:rPr>
        <w:fldChar w:fldCharType="separate"/>
      </w:r>
      <w:r w:rsidR="009A79E8">
        <w:rPr>
          <w:noProof/>
        </w:rPr>
        <w:t>57</w:t>
      </w:r>
      <w:r>
        <w:rPr>
          <w:noProof/>
        </w:rPr>
        <w:fldChar w:fldCharType="end"/>
      </w:r>
    </w:p>
    <w:p w14:paraId="7A554308" w14:textId="1EF0A62C"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lastRenderedPageBreak/>
        <w:t>4.3.2</w:t>
      </w:r>
      <w:r>
        <w:rPr>
          <w:rFonts w:asciiTheme="minorHAnsi" w:eastAsiaTheme="minorEastAsia" w:hAnsiTheme="minorHAnsi" w:cstheme="minorBidi"/>
          <w:noProof/>
          <w:kern w:val="2"/>
          <w:szCs w:val="24"/>
          <w:lang w:val="en-LT" w:eastAsia="en-GB"/>
          <w14:ligatures w14:val="standardContextual"/>
        </w:rPr>
        <w:tab/>
      </w:r>
      <w:r>
        <w:rPr>
          <w:noProof/>
        </w:rPr>
        <w:t>Duomenys ir rezultatai 2</w:t>
      </w:r>
      <w:r>
        <w:rPr>
          <w:noProof/>
        </w:rPr>
        <w:tab/>
      </w:r>
      <w:r>
        <w:rPr>
          <w:noProof/>
        </w:rPr>
        <w:fldChar w:fldCharType="begin"/>
      </w:r>
      <w:r>
        <w:rPr>
          <w:noProof/>
        </w:rPr>
        <w:instrText xml:space="preserve"> PAGEREF _Toc153374059 \h </w:instrText>
      </w:r>
      <w:r>
        <w:rPr>
          <w:noProof/>
        </w:rPr>
      </w:r>
      <w:r>
        <w:rPr>
          <w:noProof/>
        </w:rPr>
        <w:fldChar w:fldCharType="separate"/>
      </w:r>
      <w:r w:rsidR="009A79E8">
        <w:rPr>
          <w:noProof/>
        </w:rPr>
        <w:t>58</w:t>
      </w:r>
      <w:r>
        <w:rPr>
          <w:noProof/>
        </w:rPr>
        <w:fldChar w:fldCharType="end"/>
      </w:r>
    </w:p>
    <w:p w14:paraId="33F972C5" w14:textId="2171EB1F"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4.4.</w:t>
      </w:r>
      <w:r>
        <w:rPr>
          <w:rFonts w:asciiTheme="minorHAnsi" w:eastAsiaTheme="minorEastAsia" w:hAnsiTheme="minorHAnsi" w:cstheme="minorBidi"/>
          <w:noProof/>
          <w:kern w:val="2"/>
          <w:szCs w:val="24"/>
          <w:lang w:val="en-LT" w:eastAsia="en-GB"/>
          <w14:ligatures w14:val="standardContextual"/>
        </w:rPr>
        <w:tab/>
      </w:r>
      <w:r>
        <w:rPr>
          <w:noProof/>
        </w:rPr>
        <w:t>Dėstytojo pastabos</w:t>
      </w:r>
      <w:r>
        <w:rPr>
          <w:noProof/>
        </w:rPr>
        <w:tab/>
      </w:r>
      <w:r>
        <w:rPr>
          <w:noProof/>
        </w:rPr>
        <w:fldChar w:fldCharType="begin"/>
      </w:r>
      <w:r>
        <w:rPr>
          <w:noProof/>
        </w:rPr>
        <w:instrText xml:space="preserve"> PAGEREF _Toc153374060 \h </w:instrText>
      </w:r>
      <w:r>
        <w:rPr>
          <w:noProof/>
        </w:rPr>
      </w:r>
      <w:r>
        <w:rPr>
          <w:noProof/>
        </w:rPr>
        <w:fldChar w:fldCharType="separate"/>
      </w:r>
      <w:r w:rsidR="009A79E8">
        <w:rPr>
          <w:noProof/>
        </w:rPr>
        <w:t>58</w:t>
      </w:r>
      <w:r>
        <w:rPr>
          <w:noProof/>
        </w:rPr>
        <w:fldChar w:fldCharType="end"/>
      </w:r>
    </w:p>
    <w:p w14:paraId="03B4BE2C" w14:textId="39CC2D6A" w:rsidR="0012016E" w:rsidRDefault="0012016E">
      <w:pPr>
        <w:pStyle w:val="TOC1"/>
        <w:rPr>
          <w:rFonts w:asciiTheme="minorHAnsi" w:eastAsiaTheme="minorEastAsia" w:hAnsiTheme="minorHAnsi" w:cstheme="minorBidi"/>
          <w:b w:val="0"/>
          <w:noProof/>
          <w:kern w:val="2"/>
          <w:sz w:val="24"/>
          <w:szCs w:val="24"/>
          <w:lang w:val="en-LT" w:eastAsia="en-GB"/>
          <w14:ligatures w14:val="standardContextual"/>
        </w:rPr>
      </w:pPr>
      <w:r>
        <w:rPr>
          <w:noProof/>
        </w:rPr>
        <w:t>5.</w:t>
      </w:r>
      <w:r>
        <w:rPr>
          <w:rFonts w:asciiTheme="minorHAnsi" w:eastAsiaTheme="minorEastAsia" w:hAnsiTheme="minorHAnsi" w:cstheme="minorBidi"/>
          <w:b w:val="0"/>
          <w:noProof/>
          <w:kern w:val="2"/>
          <w:sz w:val="24"/>
          <w:szCs w:val="24"/>
          <w:lang w:val="en-LT" w:eastAsia="en-GB"/>
          <w14:ligatures w14:val="standardContextual"/>
        </w:rPr>
        <w:tab/>
      </w:r>
      <w:r>
        <w:rPr>
          <w:noProof/>
        </w:rPr>
        <w:t>Paveldėjimas</w:t>
      </w:r>
      <w:r>
        <w:rPr>
          <w:noProof/>
        </w:rPr>
        <w:tab/>
      </w:r>
      <w:r>
        <w:rPr>
          <w:noProof/>
        </w:rPr>
        <w:fldChar w:fldCharType="begin"/>
      </w:r>
      <w:r>
        <w:rPr>
          <w:noProof/>
        </w:rPr>
        <w:instrText xml:space="preserve"> PAGEREF _Toc153374061 \h </w:instrText>
      </w:r>
      <w:r>
        <w:rPr>
          <w:noProof/>
        </w:rPr>
      </w:r>
      <w:r>
        <w:rPr>
          <w:noProof/>
        </w:rPr>
        <w:fldChar w:fldCharType="separate"/>
      </w:r>
      <w:r w:rsidR="009A79E8">
        <w:rPr>
          <w:noProof/>
        </w:rPr>
        <w:t>59</w:t>
      </w:r>
      <w:r>
        <w:rPr>
          <w:noProof/>
        </w:rPr>
        <w:fldChar w:fldCharType="end"/>
      </w:r>
    </w:p>
    <w:p w14:paraId="47F03FDA" w14:textId="673D688F"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5.1.</w:t>
      </w:r>
      <w:r>
        <w:rPr>
          <w:rFonts w:asciiTheme="minorHAnsi" w:eastAsiaTheme="minorEastAsia" w:hAnsiTheme="minorHAnsi" w:cstheme="minorBidi"/>
          <w:noProof/>
          <w:kern w:val="2"/>
          <w:szCs w:val="24"/>
          <w:lang w:val="en-LT" w:eastAsia="en-GB"/>
          <w14:ligatures w14:val="standardContextual"/>
        </w:rPr>
        <w:tab/>
      </w:r>
      <w:r>
        <w:rPr>
          <w:noProof/>
        </w:rPr>
        <w:t>Darbo užduotis</w:t>
      </w:r>
      <w:r>
        <w:rPr>
          <w:noProof/>
        </w:rPr>
        <w:tab/>
      </w:r>
      <w:r>
        <w:rPr>
          <w:noProof/>
        </w:rPr>
        <w:fldChar w:fldCharType="begin"/>
      </w:r>
      <w:r>
        <w:rPr>
          <w:noProof/>
        </w:rPr>
        <w:instrText xml:space="preserve"> PAGEREF _Toc153374062 \h </w:instrText>
      </w:r>
      <w:r>
        <w:rPr>
          <w:noProof/>
        </w:rPr>
      </w:r>
      <w:r>
        <w:rPr>
          <w:noProof/>
        </w:rPr>
        <w:fldChar w:fldCharType="separate"/>
      </w:r>
      <w:r w:rsidR="009A79E8">
        <w:rPr>
          <w:noProof/>
        </w:rPr>
        <w:t>59</w:t>
      </w:r>
      <w:r>
        <w:rPr>
          <w:noProof/>
        </w:rPr>
        <w:fldChar w:fldCharType="end"/>
      </w:r>
    </w:p>
    <w:p w14:paraId="66CE6BEE" w14:textId="0B4CBCDE"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5.2.</w:t>
      </w:r>
      <w:r>
        <w:rPr>
          <w:rFonts w:asciiTheme="minorHAnsi" w:eastAsiaTheme="minorEastAsia" w:hAnsiTheme="minorHAnsi" w:cstheme="minorBidi"/>
          <w:noProof/>
          <w:kern w:val="2"/>
          <w:szCs w:val="24"/>
          <w:lang w:val="en-LT" w:eastAsia="en-GB"/>
          <w14:ligatures w14:val="standardContextual"/>
        </w:rPr>
        <w:tab/>
      </w:r>
      <w:r>
        <w:rPr>
          <w:noProof/>
        </w:rPr>
        <w:t>Programos tekstas</w:t>
      </w:r>
      <w:r>
        <w:rPr>
          <w:noProof/>
        </w:rPr>
        <w:tab/>
      </w:r>
      <w:r>
        <w:rPr>
          <w:noProof/>
        </w:rPr>
        <w:fldChar w:fldCharType="begin"/>
      </w:r>
      <w:r>
        <w:rPr>
          <w:noProof/>
        </w:rPr>
        <w:instrText xml:space="preserve"> PAGEREF _Toc153374063 \h </w:instrText>
      </w:r>
      <w:r>
        <w:rPr>
          <w:noProof/>
        </w:rPr>
      </w:r>
      <w:r>
        <w:rPr>
          <w:noProof/>
        </w:rPr>
        <w:fldChar w:fldCharType="separate"/>
      </w:r>
      <w:r w:rsidR="009A79E8">
        <w:rPr>
          <w:noProof/>
        </w:rPr>
        <w:t>59</w:t>
      </w:r>
      <w:r>
        <w:rPr>
          <w:noProof/>
        </w:rPr>
        <w:fldChar w:fldCharType="end"/>
      </w:r>
    </w:p>
    <w:p w14:paraId="180F6C38" w14:textId="17CE4F3B"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5.3.</w:t>
      </w:r>
      <w:r>
        <w:rPr>
          <w:rFonts w:asciiTheme="minorHAnsi" w:eastAsiaTheme="minorEastAsia" w:hAnsiTheme="minorHAnsi" w:cstheme="minorBidi"/>
          <w:noProof/>
          <w:kern w:val="2"/>
          <w:szCs w:val="24"/>
          <w:lang w:val="en-LT" w:eastAsia="en-GB"/>
          <w14:ligatures w14:val="standardContextual"/>
        </w:rPr>
        <w:tab/>
      </w:r>
      <w:r>
        <w:rPr>
          <w:noProof/>
        </w:rPr>
        <w:t>Pradiniai duomenys ir rezultatai</w:t>
      </w:r>
      <w:r>
        <w:rPr>
          <w:noProof/>
        </w:rPr>
        <w:tab/>
      </w:r>
      <w:r>
        <w:rPr>
          <w:noProof/>
        </w:rPr>
        <w:fldChar w:fldCharType="begin"/>
      </w:r>
      <w:r>
        <w:rPr>
          <w:noProof/>
        </w:rPr>
        <w:instrText xml:space="preserve"> PAGEREF _Toc153374064 \h </w:instrText>
      </w:r>
      <w:r>
        <w:rPr>
          <w:noProof/>
        </w:rPr>
      </w:r>
      <w:r>
        <w:rPr>
          <w:noProof/>
        </w:rPr>
        <w:fldChar w:fldCharType="separate"/>
      </w:r>
      <w:r w:rsidR="009A79E8">
        <w:rPr>
          <w:noProof/>
        </w:rPr>
        <w:t>79</w:t>
      </w:r>
      <w:r>
        <w:rPr>
          <w:noProof/>
        </w:rPr>
        <w:fldChar w:fldCharType="end"/>
      </w:r>
    </w:p>
    <w:p w14:paraId="22B76342" w14:textId="185A9379" w:rsidR="0012016E" w:rsidRDefault="0012016E">
      <w:pPr>
        <w:pStyle w:val="TOC3"/>
        <w:rPr>
          <w:rFonts w:asciiTheme="minorHAnsi" w:eastAsiaTheme="minorEastAsia" w:hAnsiTheme="minorHAnsi" w:cstheme="minorBidi"/>
          <w:noProof/>
          <w:kern w:val="2"/>
          <w:szCs w:val="24"/>
          <w:lang w:val="en-LT" w:eastAsia="en-GB"/>
          <w14:ligatures w14:val="standardContextual"/>
        </w:rPr>
      </w:pPr>
      <w:r>
        <w:rPr>
          <w:noProof/>
        </w:rPr>
        <w:t>5.3.1</w:t>
      </w:r>
      <w:r>
        <w:rPr>
          <w:rFonts w:asciiTheme="minorHAnsi" w:eastAsiaTheme="minorEastAsia" w:hAnsiTheme="minorHAnsi" w:cstheme="minorBidi"/>
          <w:noProof/>
          <w:kern w:val="2"/>
          <w:szCs w:val="24"/>
          <w:lang w:val="en-LT" w:eastAsia="en-GB"/>
          <w14:ligatures w14:val="standardContextual"/>
        </w:rPr>
        <w:tab/>
      </w:r>
      <w:r>
        <w:rPr>
          <w:noProof/>
        </w:rPr>
        <w:t>Duomenys ir rezultatai 1</w:t>
      </w:r>
      <w:r>
        <w:rPr>
          <w:noProof/>
        </w:rPr>
        <w:tab/>
      </w:r>
      <w:r>
        <w:rPr>
          <w:noProof/>
        </w:rPr>
        <w:fldChar w:fldCharType="begin"/>
      </w:r>
      <w:r>
        <w:rPr>
          <w:noProof/>
        </w:rPr>
        <w:instrText xml:space="preserve"> PAGEREF _Toc153374065 \h </w:instrText>
      </w:r>
      <w:r>
        <w:rPr>
          <w:noProof/>
        </w:rPr>
      </w:r>
      <w:r>
        <w:rPr>
          <w:noProof/>
        </w:rPr>
        <w:fldChar w:fldCharType="separate"/>
      </w:r>
      <w:r w:rsidR="009A79E8">
        <w:rPr>
          <w:noProof/>
        </w:rPr>
        <w:t>79</w:t>
      </w:r>
      <w:r>
        <w:rPr>
          <w:noProof/>
        </w:rPr>
        <w:fldChar w:fldCharType="end"/>
      </w:r>
    </w:p>
    <w:p w14:paraId="70679651" w14:textId="3484B522" w:rsidR="0012016E" w:rsidRDefault="0012016E">
      <w:pPr>
        <w:pStyle w:val="TOC3"/>
        <w:rPr>
          <w:rFonts w:asciiTheme="minorHAnsi" w:eastAsiaTheme="minorEastAsia" w:hAnsiTheme="minorHAnsi" w:cstheme="minorBidi"/>
          <w:noProof/>
          <w:kern w:val="2"/>
          <w:szCs w:val="24"/>
          <w:lang w:val="en-LT" w:eastAsia="en-GB"/>
          <w14:ligatures w14:val="standardContextual"/>
        </w:rPr>
      </w:pPr>
      <w:r w:rsidRPr="00977013">
        <w:rPr>
          <w:noProof/>
          <w:lang w:val="en-US"/>
        </w:rPr>
        <w:t>5.3.2</w:t>
      </w:r>
      <w:r>
        <w:rPr>
          <w:rFonts w:asciiTheme="minorHAnsi" w:eastAsiaTheme="minorEastAsia" w:hAnsiTheme="minorHAnsi" w:cstheme="minorBidi"/>
          <w:noProof/>
          <w:kern w:val="2"/>
          <w:szCs w:val="24"/>
          <w:lang w:val="en-LT" w:eastAsia="en-GB"/>
          <w14:ligatures w14:val="standardContextual"/>
        </w:rPr>
        <w:tab/>
      </w:r>
      <w:r w:rsidRPr="00977013">
        <w:rPr>
          <w:noProof/>
          <w:lang w:val="en-US"/>
        </w:rPr>
        <w:t>Duo</w:t>
      </w:r>
      <w:r>
        <w:rPr>
          <w:noProof/>
        </w:rPr>
        <w:t>menys ir rezultatai 2</w:t>
      </w:r>
      <w:r>
        <w:rPr>
          <w:noProof/>
        </w:rPr>
        <w:tab/>
      </w:r>
      <w:r>
        <w:rPr>
          <w:noProof/>
        </w:rPr>
        <w:fldChar w:fldCharType="begin"/>
      </w:r>
      <w:r>
        <w:rPr>
          <w:noProof/>
        </w:rPr>
        <w:instrText xml:space="preserve"> PAGEREF _Toc153374066 \h </w:instrText>
      </w:r>
      <w:r>
        <w:rPr>
          <w:noProof/>
        </w:rPr>
      </w:r>
      <w:r>
        <w:rPr>
          <w:noProof/>
        </w:rPr>
        <w:fldChar w:fldCharType="separate"/>
      </w:r>
      <w:r w:rsidR="009A79E8">
        <w:rPr>
          <w:noProof/>
        </w:rPr>
        <w:t>82</w:t>
      </w:r>
      <w:r>
        <w:rPr>
          <w:noProof/>
        </w:rPr>
        <w:fldChar w:fldCharType="end"/>
      </w:r>
    </w:p>
    <w:p w14:paraId="50FE9C3C" w14:textId="5B2472CD" w:rsidR="0012016E" w:rsidRDefault="0012016E">
      <w:pPr>
        <w:pStyle w:val="TOC2"/>
        <w:rPr>
          <w:rFonts w:asciiTheme="minorHAnsi" w:eastAsiaTheme="minorEastAsia" w:hAnsiTheme="minorHAnsi" w:cstheme="minorBidi"/>
          <w:noProof/>
          <w:kern w:val="2"/>
          <w:szCs w:val="24"/>
          <w:lang w:val="en-LT" w:eastAsia="en-GB"/>
          <w14:ligatures w14:val="standardContextual"/>
        </w:rPr>
      </w:pPr>
      <w:r>
        <w:rPr>
          <w:noProof/>
        </w:rPr>
        <w:t>5.4.</w:t>
      </w:r>
      <w:r>
        <w:rPr>
          <w:rFonts w:asciiTheme="minorHAnsi" w:eastAsiaTheme="minorEastAsia" w:hAnsiTheme="minorHAnsi" w:cstheme="minorBidi"/>
          <w:noProof/>
          <w:kern w:val="2"/>
          <w:szCs w:val="24"/>
          <w:lang w:val="en-LT" w:eastAsia="en-GB"/>
          <w14:ligatures w14:val="standardContextual"/>
        </w:rPr>
        <w:tab/>
      </w:r>
      <w:r>
        <w:rPr>
          <w:noProof/>
        </w:rPr>
        <w:t>Dėstytojo pastabos</w:t>
      </w:r>
      <w:r>
        <w:rPr>
          <w:noProof/>
        </w:rPr>
        <w:tab/>
      </w:r>
      <w:r>
        <w:rPr>
          <w:noProof/>
        </w:rPr>
        <w:fldChar w:fldCharType="begin"/>
      </w:r>
      <w:r>
        <w:rPr>
          <w:noProof/>
        </w:rPr>
        <w:instrText xml:space="preserve"> PAGEREF _Toc153374067 \h </w:instrText>
      </w:r>
      <w:r>
        <w:rPr>
          <w:noProof/>
        </w:rPr>
      </w:r>
      <w:r>
        <w:rPr>
          <w:noProof/>
        </w:rPr>
        <w:fldChar w:fldCharType="separate"/>
      </w:r>
      <w:r w:rsidR="009A79E8">
        <w:rPr>
          <w:noProof/>
        </w:rPr>
        <w:t>85</w:t>
      </w:r>
      <w:r>
        <w:rPr>
          <w:noProof/>
        </w:rPr>
        <w:fldChar w:fldCharType="end"/>
      </w:r>
    </w:p>
    <w:p w14:paraId="14630B86" w14:textId="52BC788C" w:rsidR="00572435" w:rsidRDefault="00D560C9" w:rsidP="002949A3">
      <w:pPr>
        <w:sectPr w:rsidR="00572435" w:rsidSect="00572435">
          <w:type w:val="continuous"/>
          <w:pgSz w:w="11906" w:h="16838"/>
          <w:pgMar w:top="851" w:right="567" w:bottom="851" w:left="1418" w:header="567" w:footer="567" w:gutter="0"/>
          <w:cols w:space="720"/>
          <w:formProt w:val="0"/>
          <w:titlePg/>
        </w:sectPr>
      </w:pPr>
      <w:r w:rsidRPr="00EB5168">
        <w:fldChar w:fldCharType="end"/>
      </w:r>
    </w:p>
    <w:p w14:paraId="06CD9F8B" w14:textId="77777777" w:rsidR="00572435" w:rsidRDefault="00572435" w:rsidP="002949A3"/>
    <w:p w14:paraId="29AF9E8C" w14:textId="77777777" w:rsidR="000A50BE" w:rsidRPr="000A50BE" w:rsidRDefault="000A50BE" w:rsidP="000A50BE"/>
    <w:p w14:paraId="3C5C65C6" w14:textId="77777777" w:rsidR="000A50BE" w:rsidRPr="000A50BE" w:rsidRDefault="000A50BE" w:rsidP="000A50BE"/>
    <w:p w14:paraId="3FFB2F4A" w14:textId="77777777" w:rsidR="000A50BE" w:rsidRPr="000A50BE" w:rsidRDefault="000A50BE" w:rsidP="000A50BE"/>
    <w:p w14:paraId="3FAA9EC7" w14:textId="77777777" w:rsidR="000A50BE" w:rsidRPr="000A50BE" w:rsidRDefault="000A50BE" w:rsidP="000A50BE"/>
    <w:p w14:paraId="21525B15" w14:textId="77777777" w:rsidR="000A50BE" w:rsidRPr="000A50BE" w:rsidRDefault="000A50BE" w:rsidP="000A50BE"/>
    <w:p w14:paraId="28598908" w14:textId="77777777" w:rsidR="000A50BE" w:rsidRPr="000A50BE" w:rsidRDefault="000A50BE" w:rsidP="000A50BE"/>
    <w:p w14:paraId="00C8C8BE" w14:textId="77777777" w:rsidR="000A50BE" w:rsidRPr="000A50BE" w:rsidRDefault="000A50BE" w:rsidP="000A50BE"/>
    <w:p w14:paraId="23AE296C" w14:textId="77777777" w:rsidR="000A50BE" w:rsidRPr="000A50BE" w:rsidRDefault="000A50BE" w:rsidP="000A50BE"/>
    <w:p w14:paraId="6E8163D9" w14:textId="77777777" w:rsidR="000A50BE" w:rsidRDefault="000A50BE" w:rsidP="000A50BE"/>
    <w:p w14:paraId="431740A3" w14:textId="1945C5A7" w:rsidR="000A50BE" w:rsidRDefault="000A50BE" w:rsidP="000A50BE">
      <w:pPr>
        <w:tabs>
          <w:tab w:val="left" w:pos="4163"/>
        </w:tabs>
      </w:pPr>
      <w:r>
        <w:tab/>
      </w:r>
    </w:p>
    <w:p w14:paraId="36BDCD73" w14:textId="53665E8A" w:rsidR="000A50BE" w:rsidRPr="000A50BE" w:rsidRDefault="000A50BE" w:rsidP="000A50BE">
      <w:pPr>
        <w:tabs>
          <w:tab w:val="left" w:pos="4163"/>
        </w:tabs>
        <w:sectPr w:rsidR="000A50BE" w:rsidRPr="000A50BE" w:rsidSect="00572435">
          <w:type w:val="continuous"/>
          <w:pgSz w:w="11906" w:h="16838"/>
          <w:pgMar w:top="851" w:right="567" w:bottom="851" w:left="1418" w:header="567" w:footer="567" w:gutter="0"/>
          <w:cols w:space="720"/>
          <w:formProt w:val="0"/>
          <w:titlePg/>
        </w:sectPr>
      </w:pPr>
      <w:r>
        <w:tab/>
      </w:r>
    </w:p>
    <w:p w14:paraId="2A7F9057" w14:textId="77777777" w:rsidR="00844988" w:rsidRPr="0015714D" w:rsidRDefault="00B62B7E" w:rsidP="00A943A7">
      <w:pPr>
        <w:pStyle w:val="Heading1"/>
        <w:ind w:left="426"/>
      </w:pPr>
      <w:bookmarkStart w:id="4" w:name="_Toc153374033"/>
      <w:r>
        <w:lastRenderedPageBreak/>
        <w:t>Duomenų klasė</w:t>
      </w:r>
      <w:bookmarkEnd w:id="4"/>
    </w:p>
    <w:p w14:paraId="7AD13218" w14:textId="77777777" w:rsidR="00844988" w:rsidRPr="00844988" w:rsidRDefault="00844988" w:rsidP="00F16C66">
      <w:pPr>
        <w:pStyle w:val="Heading2"/>
      </w:pPr>
      <w:bookmarkStart w:id="5" w:name="_Toc153374034"/>
      <w:r w:rsidRPr="00844988">
        <w:t>Darbo užduotis</w:t>
      </w:r>
      <w:bookmarkEnd w:id="5"/>
    </w:p>
    <w:p w14:paraId="0402565D" w14:textId="77777777" w:rsidR="00F528AE" w:rsidRDefault="00F528AE" w:rsidP="00F528AE">
      <w:pPr>
        <w:ind w:firstLine="0"/>
      </w:pPr>
      <w:r w:rsidRPr="00F528AE">
        <w:rPr>
          <w:b/>
          <w:bCs/>
        </w:rPr>
        <w:t>U1-24. Kompiuterinis žaidimas.</w:t>
      </w:r>
      <w:r>
        <w:t xml:space="preserve"> Kuriate „fantasy“ kompiuterinį žaidimą. Duomenų faile turite informacija apie žaidimo herojus: vardas, rasė, klasė, gyvybės taškai, mana, žalos taškai, gynybos taškai, jėga, vikrumas, intelektas, ypatinga galia.</w:t>
      </w:r>
    </w:p>
    <w:p w14:paraId="24804EDF" w14:textId="77777777" w:rsidR="00F528AE" w:rsidRDefault="00F528AE" w:rsidP="00121221">
      <w:pPr>
        <w:pStyle w:val="ListParagraph"/>
        <w:numPr>
          <w:ilvl w:val="0"/>
          <w:numId w:val="2"/>
        </w:numPr>
        <w:ind w:left="993" w:hanging="426"/>
      </w:pPr>
      <w:r>
        <w:t>Raskite daugiausiai gyvybės taškų turintį herojų, ekrane atspausdinkite jo vardą, rasę, klasę ir gyvybės taškų kiekį. Jei yra keli, spausdinkite visus.</w:t>
      </w:r>
    </w:p>
    <w:p w14:paraId="7E702366" w14:textId="77777777" w:rsidR="00F528AE" w:rsidRDefault="00F528AE" w:rsidP="00121221">
      <w:pPr>
        <w:pStyle w:val="ListParagraph"/>
        <w:numPr>
          <w:ilvl w:val="0"/>
          <w:numId w:val="2"/>
        </w:numPr>
        <w:ind w:left="993" w:hanging="426"/>
      </w:pPr>
      <w:r>
        <w:t>Raskite žaidėją, kurio gynybos ir žalos taškų skirtumas yra mažiausias. Atspausdinkite informaciją apie žaidėją į ekraną. Jei yra keli, spausdinkite visus.</w:t>
      </w:r>
    </w:p>
    <w:p w14:paraId="300CA92E" w14:textId="1515AA85" w:rsidR="002E3EF8" w:rsidRPr="00844988" w:rsidRDefault="00F528AE" w:rsidP="00121221">
      <w:pPr>
        <w:pStyle w:val="ListParagraph"/>
        <w:numPr>
          <w:ilvl w:val="0"/>
          <w:numId w:val="2"/>
        </w:numPr>
        <w:ind w:left="993" w:hanging="426"/>
      </w:pPr>
      <w:r>
        <w:t>Sudarykite visų herojų klasių sąrašą, klasių pavadinimus įrašykite į failą „Klasės.csv“ . Klasių pavadinimai neturi kartotis.</w:t>
      </w:r>
    </w:p>
    <w:p w14:paraId="70C30820" w14:textId="77777777" w:rsidR="00844988" w:rsidRPr="00844988" w:rsidRDefault="00844988" w:rsidP="00F16C66">
      <w:pPr>
        <w:pStyle w:val="Heading2"/>
      </w:pPr>
      <w:bookmarkStart w:id="6" w:name="_Toc153374035"/>
      <w:r w:rsidRPr="00844988">
        <w:t>Programos tekstas</w:t>
      </w:r>
      <w:bookmarkEnd w:id="6"/>
    </w:p>
    <w:p w14:paraId="3EE8D063" w14:textId="3EC064DB" w:rsidR="00DA4FAE" w:rsidRPr="000F1C7A"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0000FF"/>
          <w:sz w:val="20"/>
          <w:lang w:eastAsia="en-GB"/>
        </w:rPr>
        <w:t>using</w:t>
      </w:r>
      <w:r w:rsidRPr="00DA4FAE">
        <w:rPr>
          <w:rFonts w:ascii="Courier New" w:hAnsi="Courier New" w:cs="Courier New"/>
          <w:color w:val="333333"/>
          <w:sz w:val="20"/>
          <w:lang w:eastAsia="en-GB"/>
        </w:rPr>
        <w:t xml:space="preserve"> System.Text; </w:t>
      </w:r>
      <w:bookmarkStart w:id="7" w:name="OLE_LINK47"/>
      <w:bookmarkStart w:id="8" w:name="OLE_LINK48"/>
      <w:r w:rsidRPr="00DA4FAE">
        <w:rPr>
          <w:rFonts w:ascii="Courier New" w:hAnsi="Courier New" w:cs="Courier New"/>
          <w:color w:val="008000"/>
          <w:sz w:val="20"/>
          <w:lang w:eastAsia="en-GB"/>
        </w:rPr>
        <w:t>//</w:t>
      </w:r>
      <w:r w:rsidR="000F1C7A">
        <w:rPr>
          <w:rFonts w:ascii="Courier New" w:hAnsi="Courier New" w:cs="Courier New"/>
          <w:color w:val="008000"/>
          <w:sz w:val="20"/>
          <w:lang w:val="en-US" w:eastAsia="en-GB"/>
        </w:rPr>
        <w:t>Library used for text encoding</w:t>
      </w:r>
      <w:bookmarkEnd w:id="7"/>
      <w:bookmarkEnd w:id="8"/>
    </w:p>
    <w:p w14:paraId="048F3F2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675B4A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00FF"/>
          <w:sz w:val="20"/>
          <w:lang w:eastAsia="en-GB"/>
        </w:rPr>
        <w:t>namespace</w:t>
      </w:r>
      <w:r w:rsidRPr="00DA4FAE">
        <w:rPr>
          <w:rFonts w:ascii="Courier New" w:hAnsi="Courier New" w:cs="Courier New"/>
          <w:color w:val="333333"/>
          <w:sz w:val="20"/>
          <w:lang w:eastAsia="en-GB"/>
        </w:rPr>
        <w:t xml:space="preserve"> U1_24KompiuterinisZaidimas</w:t>
      </w:r>
    </w:p>
    <w:p w14:paraId="6CA1029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w:t>
      </w:r>
    </w:p>
    <w:p w14:paraId="77ED98C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/*U1-24. Kompiuterinis žaidimas. Kuriate „fantasy“ kompiuterinį žaidimą.</w:t>
      </w:r>
    </w:p>
    <w:p w14:paraId="710BB5A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*Duomenų faile turite informacija apie žaidimo herojus: vardas, rasė,</w:t>
      </w:r>
    </w:p>
    <w:p w14:paraId="6943D48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*klasė, gyvybės taškai, mana, žalos taškai, gynybos taškai, jėga, vikrumas,</w:t>
      </w:r>
    </w:p>
    <w:p w14:paraId="6A3C2BC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*intelektas, ypatinga galia.</w:t>
      </w:r>
    </w:p>
    <w:p w14:paraId="216980F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 Raskite daugiausiai gyvybės taškų turintį herojų, ekrane</w:t>
      </w:r>
    </w:p>
    <w:p w14:paraId="6785324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atspausdinkite jo vardą, rasę, klasę ir gyvybės taškų kiekį. Jei yra</w:t>
      </w:r>
    </w:p>
    <w:p w14:paraId="7BE6067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keli, spausdinkite visus.</w:t>
      </w:r>
    </w:p>
    <w:p w14:paraId="4292B9B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 Raskite žaidėją, kurio gynybos ir žalos taškų skirtumas yra</w:t>
      </w:r>
    </w:p>
    <w:p w14:paraId="11EB0A5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mažiausias. Atspausdinkite informaciją apie žaidėją į ekraną. Jei yra</w:t>
      </w:r>
    </w:p>
    <w:p w14:paraId="00F80D7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keli, spausdinkite visus.</w:t>
      </w:r>
    </w:p>
    <w:p w14:paraId="472A272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 Sudarykite visų herojų klasių sąrašą, klasių pavadinimus įrašykite į</w:t>
      </w:r>
    </w:p>
    <w:p w14:paraId="372C426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failą „Klasės.csv“. Klasių pavadinimai neturi kartotis.</w:t>
      </w:r>
    </w:p>
    <w:p w14:paraId="37FD5DA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008000"/>
          <w:sz w:val="20"/>
          <w:lang w:eastAsia="en-GB"/>
        </w:rPr>
        <w:t xml:space="preserve">    */</w:t>
      </w:r>
    </w:p>
    <w:p w14:paraId="0DFF053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B78139B" w14:textId="2FD033C0" w:rsidR="00DA4FAE" w:rsidRPr="000F1C7A"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9" w:name="OLE_LINK1"/>
      <w:bookmarkStart w:id="10" w:name="OLE_LINK2"/>
      <w:r w:rsidR="000F1C7A">
        <w:rPr>
          <w:rFonts w:ascii="Courier New" w:hAnsi="Courier New" w:cs="Courier New"/>
          <w:color w:val="008000"/>
          <w:sz w:val="20"/>
          <w:lang w:val="en-US" w:eastAsia="en-GB"/>
        </w:rPr>
        <w:t>The class in which the constructor is created</w:t>
      </w:r>
      <w:bookmarkEnd w:id="9"/>
      <w:bookmarkEnd w:id="10"/>
    </w:p>
    <w:p w14:paraId="1894E81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class</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Hero</w:t>
      </w:r>
    </w:p>
    <w:p w14:paraId="2399935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55B5BB7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name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37E63FD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race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172BF30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number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0C15FCF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health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4295C7B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mana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071BEF0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damage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55AEC6A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defend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2D08A57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strength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3FC10FD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speed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6C8A634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intellect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140EA9E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power { </w:t>
      </w:r>
      <w:r w:rsidRPr="00DA4FAE">
        <w:rPr>
          <w:rFonts w:ascii="Courier New" w:hAnsi="Courier New" w:cs="Courier New"/>
          <w:color w:val="0000FF"/>
          <w:sz w:val="20"/>
          <w:lang w:eastAsia="en-GB"/>
        </w:rPr>
        <w:t>get</w:t>
      </w:r>
      <w:r w:rsidRPr="00DA4FAE">
        <w:rPr>
          <w:rFonts w:ascii="Courier New" w:hAnsi="Courier New" w:cs="Courier New"/>
          <w:color w:val="333333"/>
          <w:sz w:val="20"/>
          <w:lang w:eastAsia="en-GB"/>
        </w:rPr>
        <w:t>; }</w:t>
      </w:r>
    </w:p>
    <w:p w14:paraId="1197DA8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9A84DCF" w14:textId="3B0B7E2E" w:rsidR="00DA4FAE" w:rsidRPr="00835054"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11" w:name="OLE_LINK3"/>
      <w:bookmarkStart w:id="12" w:name="OLE_LINK4"/>
      <w:r w:rsidR="00835054">
        <w:rPr>
          <w:rFonts w:ascii="Courier New" w:hAnsi="Courier New" w:cs="Courier New"/>
          <w:color w:val="008000"/>
          <w:sz w:val="20"/>
          <w:lang w:val="en-US" w:eastAsia="en-GB"/>
        </w:rPr>
        <w:t>Creates a hero constructor</w:t>
      </w:r>
      <w:bookmarkEnd w:id="11"/>
      <w:bookmarkEnd w:id="12"/>
    </w:p>
    <w:p w14:paraId="18BDB7F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Hero(</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name,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race,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number,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health,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mana,</w:t>
      </w:r>
    </w:p>
    <w:p w14:paraId="414780A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damage,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defend,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strength,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speed,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intellect,</w:t>
      </w:r>
    </w:p>
    <w:p w14:paraId="6F1F858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power)</w:t>
      </w:r>
    </w:p>
    <w:p w14:paraId="27522D0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695A2E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.name = name;</w:t>
      </w:r>
    </w:p>
    <w:p w14:paraId="0598724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.race = race;</w:t>
      </w:r>
    </w:p>
    <w:p w14:paraId="4465FF1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.number = number;</w:t>
      </w:r>
    </w:p>
    <w:p w14:paraId="17F8E12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.health = health;</w:t>
      </w:r>
    </w:p>
    <w:p w14:paraId="41E1E1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.mana = mana;</w:t>
      </w:r>
    </w:p>
    <w:p w14:paraId="118AE61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.damage = damage;</w:t>
      </w:r>
    </w:p>
    <w:p w14:paraId="18A9965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.defend = defend;</w:t>
      </w:r>
    </w:p>
    <w:p w14:paraId="3CF8370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.strength = strength;</w:t>
      </w:r>
    </w:p>
    <w:p w14:paraId="1963073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.speed = speed;</w:t>
      </w:r>
    </w:p>
    <w:p w14:paraId="0717B6E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.intellect = intellect;</w:t>
      </w:r>
    </w:p>
    <w:p w14:paraId="33CF5B3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this</w:t>
      </w:r>
      <w:r w:rsidRPr="00DA4FAE">
        <w:rPr>
          <w:rFonts w:ascii="Courier New" w:hAnsi="Courier New" w:cs="Courier New"/>
          <w:color w:val="333333"/>
          <w:sz w:val="20"/>
          <w:lang w:eastAsia="en-GB"/>
        </w:rPr>
        <w:t>.power = power;</w:t>
      </w:r>
    </w:p>
    <w:p w14:paraId="34EAE40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23BEB3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FBA852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193E909" w14:textId="62A6F40D" w:rsidR="00DA4FAE" w:rsidRPr="002030B4"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13" w:name="OLE_LINK5"/>
      <w:bookmarkStart w:id="14" w:name="OLE_LINK6"/>
      <w:r w:rsidR="002030B4">
        <w:rPr>
          <w:rFonts w:ascii="Courier New" w:hAnsi="Courier New" w:cs="Courier New"/>
          <w:color w:val="008000"/>
          <w:sz w:val="20"/>
          <w:lang w:val="en-US" w:eastAsia="en-GB"/>
        </w:rPr>
        <w:t>A class that performs scans and prints</w:t>
      </w:r>
      <w:bookmarkEnd w:id="13"/>
      <w:bookmarkEnd w:id="14"/>
    </w:p>
    <w:p w14:paraId="525FE85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class</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InputOutput</w:t>
      </w:r>
    </w:p>
    <w:p w14:paraId="44623FC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835A923" w14:textId="17B2E2B9" w:rsidR="00DA4FAE" w:rsidRPr="00450A0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15" w:name="OLE_LINK7"/>
      <w:bookmarkStart w:id="16" w:name="OLE_LINK8"/>
      <w:r w:rsidR="00450A05">
        <w:rPr>
          <w:rFonts w:ascii="Courier New" w:hAnsi="Courier New" w:cs="Courier New"/>
          <w:color w:val="008000"/>
          <w:sz w:val="20"/>
          <w:lang w:val="en-US" w:eastAsia="en-GB"/>
        </w:rPr>
        <w:t>A method that reads heroes and their data from the “Herojus.csv” file</w:t>
      </w:r>
    </w:p>
    <w:bookmarkEnd w:id="15"/>
    <w:bookmarkEnd w:id="16"/>
    <w:p w14:paraId="0DA6502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List&lt;Hero&gt; ReadHeroes(</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fileName)</w:t>
      </w:r>
    </w:p>
    <w:p w14:paraId="405D90A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0824D9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List&lt;Hero&gt; heroes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List&lt;Hero&gt;();</w:t>
      </w:r>
    </w:p>
    <w:p w14:paraId="01E8C48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9C72004" w14:textId="69041B6B" w:rsidR="00DA4FAE" w:rsidRPr="00305F86"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17" w:name="OLE_LINK9"/>
      <w:bookmarkStart w:id="18" w:name="OLE_LINK10"/>
      <w:r w:rsidR="00305F86">
        <w:rPr>
          <w:rFonts w:ascii="Courier New" w:hAnsi="Courier New" w:cs="Courier New"/>
          <w:color w:val="008000"/>
          <w:sz w:val="20"/>
          <w:lang w:val="en-US" w:eastAsia="en-GB"/>
        </w:rPr>
        <w:t>Reads all lines from a file in UTF-8 encoding</w:t>
      </w:r>
      <w:bookmarkEnd w:id="17"/>
      <w:bookmarkEnd w:id="18"/>
    </w:p>
    <w:p w14:paraId="4724182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Lines = File.ReadAllLines(fileName, Encoding.UTF8);</w:t>
      </w:r>
    </w:p>
    <w:p w14:paraId="4EBFE48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2AE6CF4" w14:textId="4F3837CA" w:rsidR="00DA4FAE" w:rsidRPr="00546D6D"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19" w:name="OLE_LINK11"/>
      <w:bookmarkStart w:id="20" w:name="OLE_LINK12"/>
      <w:r w:rsidR="00546D6D">
        <w:rPr>
          <w:rFonts w:ascii="Courier New" w:hAnsi="Courier New" w:cs="Courier New"/>
          <w:color w:val="008000"/>
          <w:sz w:val="20"/>
          <w:lang w:val="en-US" w:eastAsia="en-GB"/>
        </w:rPr>
        <w:t>Parses each line</w:t>
      </w:r>
      <w:bookmarkEnd w:id="19"/>
      <w:bookmarkEnd w:id="20"/>
    </w:p>
    <w:p w14:paraId="68968DA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line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Lines)</w:t>
      </w:r>
    </w:p>
    <w:p w14:paraId="72C6192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4C028A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values = line.Split(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w:t>
      </w:r>
    </w:p>
    <w:p w14:paraId="4AE3E0E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name = values[0];</w:t>
      </w:r>
    </w:p>
    <w:p w14:paraId="23373EF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race = values[1];</w:t>
      </w:r>
    </w:p>
    <w:p w14:paraId="1977E6D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number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.Parse(values[2]);</w:t>
      </w:r>
    </w:p>
    <w:p w14:paraId="27DFC72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health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.Parse(values[3]);</w:t>
      </w:r>
    </w:p>
    <w:p w14:paraId="4EE734F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mana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.Parse(values[4]);</w:t>
      </w:r>
    </w:p>
    <w:p w14:paraId="16E720B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damage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.Parse(values[5]);</w:t>
      </w:r>
    </w:p>
    <w:p w14:paraId="3BDE456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defend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.Parse(values[6]);</w:t>
      </w:r>
    </w:p>
    <w:p w14:paraId="59183F4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strength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.Parse(values[7]);</w:t>
      </w:r>
    </w:p>
    <w:p w14:paraId="123F701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speed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.Parse(values[8]);</w:t>
      </w:r>
    </w:p>
    <w:p w14:paraId="26BCD7A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intellect =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.Parse(values[9]);</w:t>
      </w:r>
    </w:p>
    <w:p w14:paraId="35AA410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power = values[10];</w:t>
      </w:r>
    </w:p>
    <w:p w14:paraId="5F8E03E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637DA7A" w14:textId="745AAC32" w:rsidR="00DA4FAE" w:rsidRPr="00546D6D"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21" w:name="OLE_LINK13"/>
      <w:bookmarkStart w:id="22" w:name="OLE_LINK14"/>
      <w:r w:rsidR="00546D6D">
        <w:rPr>
          <w:rFonts w:ascii="Courier New" w:hAnsi="Courier New" w:cs="Courier New"/>
          <w:color w:val="008000"/>
          <w:sz w:val="20"/>
          <w:lang w:val="en-US" w:eastAsia="en-GB"/>
        </w:rPr>
        <w:t>Creates new hero object</w:t>
      </w:r>
      <w:bookmarkEnd w:id="21"/>
      <w:bookmarkEnd w:id="22"/>
    </w:p>
    <w:p w14:paraId="07C5714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 hero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Hero(name, race, number, health, mana, damage,</w:t>
      </w:r>
    </w:p>
    <w:p w14:paraId="3C98A84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defend, strength, speed, intellect, power);</w:t>
      </w:r>
    </w:p>
    <w:p w14:paraId="477BCD8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388C746" w14:textId="0C5078A6"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23" w:name="OLE_LINK15"/>
      <w:bookmarkStart w:id="24" w:name="OLE_LINK16"/>
      <w:r w:rsidR="00546D6D">
        <w:rPr>
          <w:rFonts w:ascii="Courier New" w:hAnsi="Courier New" w:cs="Courier New"/>
          <w:color w:val="008000"/>
          <w:sz w:val="20"/>
          <w:lang w:val="en-US" w:eastAsia="en-GB"/>
        </w:rPr>
        <w:t>A</w:t>
      </w:r>
      <w:r w:rsidR="00546D6D" w:rsidRPr="00546D6D">
        <w:rPr>
          <w:rFonts w:ascii="Courier New" w:hAnsi="Courier New" w:cs="Courier New"/>
          <w:color w:val="008000"/>
          <w:sz w:val="20"/>
          <w:lang w:eastAsia="en-GB"/>
        </w:rPr>
        <w:t>dds the created</w:t>
      </w:r>
      <w:r w:rsidR="00546D6D">
        <w:rPr>
          <w:rFonts w:ascii="Courier New" w:hAnsi="Courier New" w:cs="Courier New"/>
          <w:color w:val="008000"/>
          <w:sz w:val="20"/>
          <w:lang w:val="en-US" w:eastAsia="en-GB"/>
        </w:rPr>
        <w:t xml:space="preserve"> Hero</w:t>
      </w:r>
      <w:r w:rsidR="00546D6D" w:rsidRPr="00546D6D">
        <w:rPr>
          <w:rFonts w:ascii="Courier New" w:hAnsi="Courier New" w:cs="Courier New"/>
          <w:color w:val="008000"/>
          <w:sz w:val="20"/>
          <w:lang w:eastAsia="en-GB"/>
        </w:rPr>
        <w:t xml:space="preserve"> object to the list of heroes</w:t>
      </w:r>
    </w:p>
    <w:bookmarkEnd w:id="23"/>
    <w:bookmarkEnd w:id="24"/>
    <w:p w14:paraId="6151C5B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heroes.Add(hero);</w:t>
      </w:r>
    </w:p>
    <w:p w14:paraId="191AA59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E4E8C5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66A7ED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heroes;</w:t>
      </w:r>
    </w:p>
    <w:p w14:paraId="0E91799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DF179A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3D3FA0B" w14:textId="53066E4F"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25" w:name="OLE_LINK17"/>
      <w:bookmarkStart w:id="26" w:name="OLE_LINK18"/>
      <w:r w:rsidR="00546D6D" w:rsidRPr="00546D6D">
        <w:rPr>
          <w:rFonts w:ascii="Courier New" w:hAnsi="Courier New" w:cs="Courier New"/>
          <w:color w:val="008000"/>
          <w:sz w:val="20"/>
          <w:lang w:eastAsia="en-GB"/>
        </w:rPr>
        <w:t>A method that prints all heroes and their data to the console</w:t>
      </w:r>
    </w:p>
    <w:bookmarkEnd w:id="25"/>
    <w:bookmarkEnd w:id="26"/>
    <w:p w14:paraId="662C48B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PrintAllHeroes(List&lt;Hero&gt; heroes)</w:t>
      </w:r>
    </w:p>
    <w:p w14:paraId="4BEDA03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627553C" w14:textId="1EC05194"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27" w:name="OLE_LINK19"/>
      <w:bookmarkStart w:id="28" w:name="OLE_LINK20"/>
      <w:r w:rsidR="00546D6D" w:rsidRPr="00546D6D">
        <w:rPr>
          <w:rFonts w:ascii="Courier New" w:hAnsi="Courier New" w:cs="Courier New"/>
          <w:color w:val="008000"/>
          <w:sz w:val="20"/>
          <w:lang w:eastAsia="en-GB"/>
        </w:rPr>
        <w:t>A table is created to store the data</w:t>
      </w:r>
      <w:bookmarkEnd w:id="27"/>
      <w:bookmarkEnd w:id="28"/>
    </w:p>
    <w:p w14:paraId="5DFDCC0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"Registro informacija:"</w:t>
      </w:r>
      <w:r w:rsidRPr="00DA4FAE">
        <w:rPr>
          <w:rFonts w:ascii="Courier New" w:hAnsi="Courier New" w:cs="Courier New"/>
          <w:color w:val="333333"/>
          <w:sz w:val="20"/>
          <w:lang w:eastAsia="en-GB"/>
        </w:rPr>
        <w:t>);</w:t>
      </w:r>
    </w:p>
    <w:p w14:paraId="6C89956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7534FD8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 "</w:t>
      </w:r>
      <w:r w:rsidRPr="00DA4FAE">
        <w:rPr>
          <w:rFonts w:ascii="Courier New" w:hAnsi="Courier New" w:cs="Courier New"/>
          <w:color w:val="333333"/>
          <w:sz w:val="20"/>
          <w:lang w:eastAsia="en-GB"/>
        </w:rPr>
        <w:t xml:space="preserve"> +</w:t>
      </w:r>
    </w:p>
    <w:p w14:paraId="0CEF534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"{4,-4} | {5,-12} | {6,-14} | {7,-4} | {8,-8} | {9,-10} | "</w:t>
      </w:r>
      <w:r w:rsidRPr="00DA4FAE">
        <w:rPr>
          <w:rFonts w:ascii="Courier New" w:hAnsi="Courier New" w:cs="Courier New"/>
          <w:color w:val="333333"/>
          <w:sz w:val="20"/>
          <w:lang w:eastAsia="en-GB"/>
        </w:rPr>
        <w:t xml:space="preserve"> +</w:t>
      </w:r>
    </w:p>
    <w:p w14:paraId="545B856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"{10,-14} |"</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"Vardas"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"Rasė"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"Klasė"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"Gyvybės taškai"</w:t>
      </w:r>
      <w:r w:rsidRPr="00DA4FAE">
        <w:rPr>
          <w:rFonts w:ascii="Courier New" w:hAnsi="Courier New" w:cs="Courier New"/>
          <w:color w:val="333333"/>
          <w:sz w:val="20"/>
          <w:lang w:eastAsia="en-GB"/>
        </w:rPr>
        <w:t>,</w:t>
      </w:r>
    </w:p>
    <w:p w14:paraId="561A288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"Mana"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"Žalos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"Gynybos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"Jėga"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"Vikrumas"</w:t>
      </w:r>
      <w:r w:rsidRPr="00DA4FAE">
        <w:rPr>
          <w:rFonts w:ascii="Courier New" w:hAnsi="Courier New" w:cs="Courier New"/>
          <w:color w:val="333333"/>
          <w:sz w:val="20"/>
          <w:lang w:eastAsia="en-GB"/>
        </w:rPr>
        <w:t>,</w:t>
      </w:r>
    </w:p>
    <w:p w14:paraId="4492520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w:t>
      </w:r>
      <w:r w:rsidRPr="00DA4FAE">
        <w:rPr>
          <w:rFonts w:ascii="Courier New" w:hAnsi="Courier New" w:cs="Courier New"/>
          <w:color w:val="A31515"/>
          <w:sz w:val="20"/>
          <w:lang w:eastAsia="en-GB"/>
        </w:rPr>
        <w:t>"Intelektas"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"Ypatinga galia"</w:t>
      </w:r>
      <w:r w:rsidRPr="00DA4FAE">
        <w:rPr>
          <w:rFonts w:ascii="Courier New" w:hAnsi="Courier New" w:cs="Courier New"/>
          <w:color w:val="333333"/>
          <w:sz w:val="20"/>
          <w:lang w:eastAsia="en-GB"/>
        </w:rPr>
        <w:t>);</w:t>
      </w:r>
    </w:p>
    <w:p w14:paraId="3C62E31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38ADBFF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CA9664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09C68B7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0E01E1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 "</w:t>
      </w:r>
      <w:r w:rsidRPr="00DA4FAE">
        <w:rPr>
          <w:rFonts w:ascii="Courier New" w:hAnsi="Courier New" w:cs="Courier New"/>
          <w:color w:val="333333"/>
          <w:sz w:val="20"/>
          <w:lang w:eastAsia="en-GB"/>
        </w:rPr>
        <w:t xml:space="preserve"> +</w:t>
      </w:r>
    </w:p>
    <w:p w14:paraId="50EECFA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"{4,4} | {5,12} | {6,14} | {7,4} | {8,8} | {9,10} | "</w:t>
      </w:r>
      <w:r w:rsidRPr="00DA4FAE">
        <w:rPr>
          <w:rFonts w:ascii="Courier New" w:hAnsi="Courier New" w:cs="Courier New"/>
          <w:color w:val="333333"/>
          <w:sz w:val="20"/>
          <w:lang w:eastAsia="en-GB"/>
        </w:rPr>
        <w:t xml:space="preserve"> +</w:t>
      </w:r>
    </w:p>
    <w:p w14:paraId="74A183E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"{10,-14} |"</w:t>
      </w:r>
      <w:r w:rsidRPr="00DA4FAE">
        <w:rPr>
          <w:rFonts w:ascii="Courier New" w:hAnsi="Courier New" w:cs="Courier New"/>
          <w:color w:val="333333"/>
          <w:sz w:val="20"/>
          <w:lang w:eastAsia="en-GB"/>
        </w:rPr>
        <w:t>, hero.name, hero.race, hero.number,</w:t>
      </w:r>
    </w:p>
    <w:p w14:paraId="734DF1E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hero.health, hero.mana, hero.damage, hero.defend,</w:t>
      </w:r>
    </w:p>
    <w:p w14:paraId="10464BF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hero.strength, hero.speed, hero.intellect, hero.power);</w:t>
      </w:r>
    </w:p>
    <w:p w14:paraId="73DC1D5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5E5F573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AA0EDE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5AD3C7D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9A5F51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EB874D5" w14:textId="6C55483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29" w:name="OLE_LINK21"/>
      <w:bookmarkStart w:id="30" w:name="OLE_LINK22"/>
      <w:r w:rsidR="00546D6D" w:rsidRPr="00546D6D">
        <w:rPr>
          <w:rFonts w:ascii="Courier New" w:hAnsi="Courier New" w:cs="Courier New"/>
          <w:color w:val="008000"/>
          <w:sz w:val="20"/>
          <w:lang w:eastAsia="en-GB"/>
        </w:rPr>
        <w:t>A method that prints all heroes and their data to a txt file</w:t>
      </w:r>
      <w:bookmarkEnd w:id="29"/>
      <w:bookmarkEnd w:id="30"/>
    </w:p>
    <w:p w14:paraId="4566E46C" w14:textId="69152C6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31" w:name="OLE_LINK23"/>
      <w:bookmarkStart w:id="32" w:name="OLE_LINK24"/>
      <w:r w:rsidR="00546D6D" w:rsidRPr="00546D6D">
        <w:rPr>
          <w:rFonts w:ascii="Courier New" w:hAnsi="Courier New" w:cs="Courier New"/>
          <w:color w:val="008000"/>
          <w:sz w:val="20"/>
          <w:lang w:eastAsia="en-GB"/>
        </w:rPr>
        <w:t>The data is stored in a table</w:t>
      </w:r>
    </w:p>
    <w:bookmarkEnd w:id="31"/>
    <w:bookmarkEnd w:id="32"/>
    <w:p w14:paraId="1755E34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PrintAllHeroesToTxt(</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fileNameTxt, List&lt;Hero&gt; heroes)</w:t>
      </w:r>
    </w:p>
    <w:p w14:paraId="54FD88D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D777CB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lines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[heroes.Count + 5];</w:t>
      </w:r>
    </w:p>
    <w:p w14:paraId="0BF865C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36643D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lines[0] = String.Format(</w:t>
      </w:r>
      <w:r w:rsidRPr="00DA4FAE">
        <w:rPr>
          <w:rFonts w:ascii="Courier New" w:hAnsi="Courier New" w:cs="Courier New"/>
          <w:color w:val="A31515"/>
          <w:sz w:val="20"/>
          <w:lang w:eastAsia="en-GB"/>
        </w:rPr>
        <w:t>"Registro informacija:"</w:t>
      </w:r>
      <w:r w:rsidRPr="00DA4FAE">
        <w:rPr>
          <w:rFonts w:ascii="Courier New" w:hAnsi="Courier New" w:cs="Courier New"/>
          <w:color w:val="333333"/>
          <w:sz w:val="20"/>
          <w:lang w:eastAsia="en-GB"/>
        </w:rPr>
        <w:t>);</w:t>
      </w:r>
    </w:p>
    <w:p w14:paraId="154544D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lines[1] = String.Format(</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1D6E5BE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lines[2] = String.Format(</w:t>
      </w:r>
      <w:r w:rsidRPr="00DA4FAE">
        <w:rPr>
          <w:rFonts w:ascii="Courier New" w:hAnsi="Courier New" w:cs="Courier New"/>
          <w:color w:val="A31515"/>
          <w:sz w:val="20"/>
          <w:lang w:eastAsia="en-GB"/>
        </w:rPr>
        <w:t>"| {0,-12} | {1,-15} | {2,-5} | {3,-14}"</w:t>
      </w:r>
      <w:r w:rsidRPr="00DA4FAE">
        <w:rPr>
          <w:rFonts w:ascii="Courier New" w:hAnsi="Courier New" w:cs="Courier New"/>
          <w:color w:val="333333"/>
          <w:sz w:val="20"/>
          <w:lang w:eastAsia="en-GB"/>
        </w:rPr>
        <w:t xml:space="preserve"> +</w:t>
      </w:r>
    </w:p>
    <w:p w14:paraId="2DC93D9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 | {4,-4} | {5,-12} | {6,-14} | {7,-4} | {8,-8} | "</w:t>
      </w:r>
      <w:r w:rsidRPr="00DA4FAE">
        <w:rPr>
          <w:rFonts w:ascii="Courier New" w:hAnsi="Courier New" w:cs="Courier New"/>
          <w:color w:val="333333"/>
          <w:sz w:val="20"/>
          <w:lang w:eastAsia="en-GB"/>
        </w:rPr>
        <w:t xml:space="preserve"> +</w:t>
      </w:r>
    </w:p>
    <w:p w14:paraId="1C4C569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"{9,-10} | {10,-14} |"</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"Vardas"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"Rasė"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"Klasė"</w:t>
      </w:r>
      <w:r w:rsidRPr="00DA4FAE">
        <w:rPr>
          <w:rFonts w:ascii="Courier New" w:hAnsi="Courier New" w:cs="Courier New"/>
          <w:color w:val="333333"/>
          <w:sz w:val="20"/>
          <w:lang w:eastAsia="en-GB"/>
        </w:rPr>
        <w:t>,</w:t>
      </w:r>
    </w:p>
    <w:p w14:paraId="37A2DA6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"Gyvybės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"Mana"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"Žalos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"Gynybos taškai"</w:t>
      </w:r>
      <w:r w:rsidRPr="00DA4FAE">
        <w:rPr>
          <w:rFonts w:ascii="Courier New" w:hAnsi="Courier New" w:cs="Courier New"/>
          <w:color w:val="333333"/>
          <w:sz w:val="20"/>
          <w:lang w:eastAsia="en-GB"/>
        </w:rPr>
        <w:t>,</w:t>
      </w:r>
    </w:p>
    <w:p w14:paraId="7DA1DC2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"Jėga"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"Vikrumas"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"Intelektas"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"Ypatinga galia"</w:t>
      </w:r>
      <w:r w:rsidRPr="00DA4FAE">
        <w:rPr>
          <w:rFonts w:ascii="Courier New" w:hAnsi="Courier New" w:cs="Courier New"/>
          <w:color w:val="333333"/>
          <w:sz w:val="20"/>
          <w:lang w:eastAsia="en-GB"/>
        </w:rPr>
        <w:t>);</w:t>
      </w:r>
    </w:p>
    <w:p w14:paraId="45871D6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lines[3] = String.Format(</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6B80E26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4A7A29F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x = 4;</w:t>
      </w:r>
    </w:p>
    <w:p w14:paraId="4BA7AF9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B07C75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747710C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6CB506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lines[x] = String.Format(</w:t>
      </w:r>
      <w:r w:rsidRPr="00DA4FAE">
        <w:rPr>
          <w:rFonts w:ascii="Courier New" w:hAnsi="Courier New" w:cs="Courier New"/>
          <w:color w:val="A31515"/>
          <w:sz w:val="20"/>
          <w:lang w:eastAsia="en-GB"/>
        </w:rPr>
        <w:t>"| {0,-12} | {1,-15} | {2,5} | "</w:t>
      </w:r>
      <w:r w:rsidRPr="00DA4FAE">
        <w:rPr>
          <w:rFonts w:ascii="Courier New" w:hAnsi="Courier New" w:cs="Courier New"/>
          <w:color w:val="333333"/>
          <w:sz w:val="20"/>
          <w:lang w:eastAsia="en-GB"/>
        </w:rPr>
        <w:t xml:space="preserve"> +</w:t>
      </w:r>
    </w:p>
    <w:p w14:paraId="10D741A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"{3,14} | {4,4} | {5,12} | {6,14} | {7,4} | {8,8} | "</w:t>
      </w:r>
      <w:r w:rsidRPr="00DA4FAE">
        <w:rPr>
          <w:rFonts w:ascii="Courier New" w:hAnsi="Courier New" w:cs="Courier New"/>
          <w:color w:val="333333"/>
          <w:sz w:val="20"/>
          <w:lang w:eastAsia="en-GB"/>
        </w:rPr>
        <w:t xml:space="preserve"> +</w:t>
      </w:r>
    </w:p>
    <w:p w14:paraId="2CFD6D4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"{9,10} | {10,-14} |"</w:t>
      </w:r>
      <w:r w:rsidRPr="00DA4FAE">
        <w:rPr>
          <w:rFonts w:ascii="Courier New" w:hAnsi="Courier New" w:cs="Courier New"/>
          <w:color w:val="333333"/>
          <w:sz w:val="20"/>
          <w:lang w:eastAsia="en-GB"/>
        </w:rPr>
        <w:t>, hero.name, hero.race, hero.number,</w:t>
      </w:r>
    </w:p>
    <w:p w14:paraId="1156ABB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hero.health, hero.mana, hero.damage, hero.defend,</w:t>
      </w:r>
    </w:p>
    <w:p w14:paraId="4507552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hero.strength, hero.speed, hero.intellect, hero.power);</w:t>
      </w:r>
    </w:p>
    <w:p w14:paraId="455B0E7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x++;</w:t>
      </w:r>
    </w:p>
    <w:p w14:paraId="5147B04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6421F4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1B5F8C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lines[x] = String.Format(</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6D16916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5D63BC0" w14:textId="03A19671"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Pr>
          <w:rFonts w:ascii="Courier New" w:hAnsi="Courier New" w:cs="Courier New"/>
          <w:color w:val="008000"/>
          <w:sz w:val="20"/>
          <w:lang w:val="en-US" w:eastAsia="en-GB"/>
        </w:rPr>
        <w:t>/</w:t>
      </w:r>
      <w:bookmarkStart w:id="33" w:name="OLE_LINK25"/>
      <w:bookmarkStart w:id="34" w:name="OLE_LINK26"/>
      <w:r w:rsidR="004404F5">
        <w:rPr>
          <w:rFonts w:ascii="Courier New" w:hAnsi="Courier New" w:cs="Courier New"/>
          <w:color w:val="008000"/>
          <w:sz w:val="20"/>
          <w:lang w:val="en-US" w:eastAsia="en-GB"/>
        </w:rPr>
        <w:t>P</w:t>
      </w:r>
      <w:r w:rsidR="00257F1D" w:rsidRPr="00257F1D">
        <w:rPr>
          <w:rFonts w:ascii="Courier New" w:hAnsi="Courier New" w:cs="Courier New"/>
          <w:color w:val="008000"/>
          <w:sz w:val="20"/>
          <w:lang w:eastAsia="en-GB"/>
        </w:rPr>
        <w:t>rints on each line of the file</w:t>
      </w:r>
    </w:p>
    <w:bookmarkEnd w:id="33"/>
    <w:bookmarkEnd w:id="34"/>
    <w:p w14:paraId="56BEE1E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File.WriteAllLines(fileNameTxt, lines, Encoding.UTF8);</w:t>
      </w:r>
    </w:p>
    <w:p w14:paraId="73EE559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956F59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291B70ED" w14:textId="3848BE59" w:rsidR="00DA4FAE" w:rsidRDefault="00DA4FAE" w:rsidP="0025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008000"/>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35" w:name="OLE_LINK27"/>
      <w:bookmarkStart w:id="36" w:name="OLE_LINK28"/>
      <w:r w:rsidR="00257F1D">
        <w:rPr>
          <w:rFonts w:ascii="Courier New" w:hAnsi="Courier New" w:cs="Courier New"/>
          <w:color w:val="008000"/>
          <w:sz w:val="20"/>
          <w:lang w:val="en-US" w:eastAsia="en-GB"/>
        </w:rPr>
        <w:t xml:space="preserve">The method prints hero(s) with the most </w:t>
      </w:r>
      <w:r w:rsidR="004404F5">
        <w:rPr>
          <w:rFonts w:ascii="Courier New" w:hAnsi="Courier New" w:cs="Courier New"/>
          <w:color w:val="008000"/>
          <w:sz w:val="20"/>
          <w:lang w:val="en-US" w:eastAsia="en-GB"/>
        </w:rPr>
        <w:t>life</w:t>
      </w:r>
      <w:r w:rsidR="00257F1D">
        <w:rPr>
          <w:rFonts w:ascii="Courier New" w:hAnsi="Courier New" w:cs="Courier New"/>
          <w:color w:val="008000"/>
          <w:sz w:val="20"/>
          <w:lang w:val="en-US" w:eastAsia="en-GB"/>
        </w:rPr>
        <w:t xml:space="preserve"> points and their data</w:t>
      </w:r>
    </w:p>
    <w:p w14:paraId="3D913C18" w14:textId="75FB4CD3" w:rsidR="00257F1D" w:rsidRPr="00257F1D" w:rsidRDefault="00257F1D" w:rsidP="0025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Pr>
          <w:rFonts w:ascii="Courier New" w:hAnsi="Courier New" w:cs="Courier New"/>
          <w:color w:val="008000"/>
          <w:sz w:val="20"/>
          <w:lang w:val="en-US" w:eastAsia="en-GB"/>
        </w:rPr>
        <w:tab/>
        <w:t>/</w:t>
      </w:r>
      <w:proofErr w:type="gramStart"/>
      <w:r>
        <w:rPr>
          <w:rFonts w:ascii="Courier New" w:hAnsi="Courier New" w:cs="Courier New"/>
          <w:color w:val="008000"/>
          <w:sz w:val="20"/>
          <w:lang w:val="en-US" w:eastAsia="en-GB"/>
        </w:rPr>
        <w:t>/(</w:t>
      </w:r>
      <w:proofErr w:type="gramEnd"/>
      <w:r>
        <w:rPr>
          <w:rFonts w:ascii="Courier New" w:hAnsi="Courier New" w:cs="Courier New"/>
          <w:color w:val="008000"/>
          <w:sz w:val="20"/>
          <w:lang w:val="en-US" w:eastAsia="en-GB"/>
        </w:rPr>
        <w:t xml:space="preserve">name, race, class, </w:t>
      </w:r>
      <w:r w:rsidR="004404F5">
        <w:rPr>
          <w:rFonts w:ascii="Courier New" w:hAnsi="Courier New" w:cs="Courier New"/>
          <w:color w:val="008000"/>
          <w:sz w:val="20"/>
          <w:lang w:val="en-US" w:eastAsia="en-GB"/>
        </w:rPr>
        <w:t>life</w:t>
      </w:r>
      <w:r>
        <w:rPr>
          <w:rFonts w:ascii="Courier New" w:hAnsi="Courier New" w:cs="Courier New"/>
          <w:color w:val="008000"/>
          <w:sz w:val="20"/>
          <w:lang w:val="en-US" w:eastAsia="en-GB"/>
        </w:rPr>
        <w:t xml:space="preserve"> points)</w:t>
      </w:r>
    </w:p>
    <w:bookmarkEnd w:id="35"/>
    <w:bookmarkEnd w:id="36"/>
    <w:p w14:paraId="1CC80074" w14:textId="609B6A76"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37" w:name="OLE_LINK29"/>
      <w:bookmarkStart w:id="38" w:name="OLE_LINK30"/>
      <w:r w:rsidR="00257F1D" w:rsidRPr="00257F1D">
        <w:rPr>
          <w:rFonts w:ascii="Courier New" w:hAnsi="Courier New" w:cs="Courier New"/>
          <w:color w:val="008000"/>
          <w:sz w:val="20"/>
          <w:lang w:eastAsia="en-GB"/>
        </w:rPr>
        <w:t>The data is placed in a table</w:t>
      </w:r>
      <w:bookmarkEnd w:id="37"/>
      <w:bookmarkEnd w:id="38"/>
    </w:p>
    <w:p w14:paraId="3FC6192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PrintHealthiest(List&lt;Hero&gt; heroes)</w:t>
      </w:r>
    </w:p>
    <w:p w14:paraId="2DBF39F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C209CCB" w14:textId="730A7B2C"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257F1D">
        <w:rPr>
          <w:rFonts w:ascii="Courier New" w:hAnsi="Courier New" w:cs="Courier New"/>
          <w:color w:val="008000"/>
          <w:sz w:val="20"/>
          <w:lang w:val="en-US" w:eastAsia="en-GB"/>
        </w:rPr>
        <w:t>/</w:t>
      </w:r>
      <w:bookmarkStart w:id="39" w:name="OLE_LINK31"/>
      <w:bookmarkStart w:id="40" w:name="OLE_LINK32"/>
      <w:r w:rsidR="00257F1D">
        <w:rPr>
          <w:rFonts w:ascii="Courier New" w:hAnsi="Courier New" w:cs="Courier New"/>
          <w:color w:val="008000"/>
          <w:sz w:val="20"/>
          <w:lang w:val="en-US" w:eastAsia="en-GB"/>
        </w:rPr>
        <w:t>He</w:t>
      </w:r>
      <w:r w:rsidR="003F0751">
        <w:rPr>
          <w:rFonts w:ascii="Courier New" w:hAnsi="Courier New" w:cs="Courier New"/>
          <w:color w:val="008000"/>
          <w:sz w:val="20"/>
          <w:lang w:val="en-US" w:eastAsia="en-GB"/>
        </w:rPr>
        <w:t xml:space="preserve">roes with the most </w:t>
      </w:r>
      <w:r w:rsidR="004404F5">
        <w:rPr>
          <w:rFonts w:ascii="Courier New" w:hAnsi="Courier New" w:cs="Courier New"/>
          <w:color w:val="008000"/>
          <w:sz w:val="20"/>
          <w:lang w:val="en-US" w:eastAsia="en-GB"/>
        </w:rPr>
        <w:t>life</w:t>
      </w:r>
      <w:r w:rsidR="003F0751">
        <w:rPr>
          <w:rFonts w:ascii="Courier New" w:hAnsi="Courier New" w:cs="Courier New"/>
          <w:color w:val="008000"/>
          <w:sz w:val="20"/>
          <w:lang w:val="en-US" w:eastAsia="en-GB"/>
        </w:rPr>
        <w:t xml:space="preserve"> points are listed in the</w:t>
      </w:r>
      <w:bookmarkEnd w:id="39"/>
      <w:bookmarkEnd w:id="40"/>
    </w:p>
    <w:p w14:paraId="2A2BD138" w14:textId="4E2AFB42" w:rsidR="00DA4FAE" w:rsidRPr="003F075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41" w:name="OLE_LINK33"/>
      <w:bookmarkStart w:id="42" w:name="OLE_LINK34"/>
      <w:r w:rsidR="003F0751">
        <w:rPr>
          <w:rFonts w:ascii="Courier New" w:hAnsi="Courier New" w:cs="Courier New"/>
          <w:color w:val="008000"/>
          <w:sz w:val="20"/>
          <w:lang w:val="en-US" w:eastAsia="en-GB"/>
        </w:rPr>
        <w:t>strongest list</w:t>
      </w:r>
      <w:bookmarkEnd w:id="41"/>
      <w:bookmarkEnd w:id="42"/>
    </w:p>
    <w:p w14:paraId="6E06110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List&lt;Hero&gt; strongest = Tasks.FindMostHealth(heroes);</w:t>
      </w:r>
    </w:p>
    <w:p w14:paraId="79C848E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3A0CC0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"Daugiausiai gyvybės taškų:"</w:t>
      </w:r>
      <w:r w:rsidRPr="00DA4FAE">
        <w:rPr>
          <w:rFonts w:ascii="Courier New" w:hAnsi="Courier New" w:cs="Courier New"/>
          <w:color w:val="333333"/>
          <w:sz w:val="20"/>
          <w:lang w:eastAsia="en-GB"/>
        </w:rPr>
        <w:t>);</w:t>
      </w:r>
    </w:p>
    <w:p w14:paraId="1ABF54B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59));</w:t>
      </w:r>
    </w:p>
    <w:p w14:paraId="3921270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w:t>
      </w:r>
      <w:r w:rsidRPr="00DA4FAE">
        <w:rPr>
          <w:rFonts w:ascii="Courier New" w:hAnsi="Courier New" w:cs="Courier New"/>
          <w:color w:val="333333"/>
          <w:sz w:val="20"/>
          <w:lang w:eastAsia="en-GB"/>
        </w:rPr>
        <w:t>,</w:t>
      </w:r>
    </w:p>
    <w:p w14:paraId="47E3F74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w:t>
      </w:r>
      <w:r w:rsidRPr="00DA4FAE">
        <w:rPr>
          <w:rFonts w:ascii="Courier New" w:hAnsi="Courier New" w:cs="Courier New"/>
          <w:color w:val="A31515"/>
          <w:sz w:val="20"/>
          <w:lang w:eastAsia="en-GB"/>
        </w:rPr>
        <w:t>"Vardas"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"Rasė"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"Klasė"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"Gyvybės taškai"</w:t>
      </w:r>
      <w:r w:rsidRPr="00DA4FAE">
        <w:rPr>
          <w:rFonts w:ascii="Courier New" w:hAnsi="Courier New" w:cs="Courier New"/>
          <w:color w:val="333333"/>
          <w:sz w:val="20"/>
          <w:lang w:eastAsia="en-GB"/>
        </w:rPr>
        <w:t>);</w:t>
      </w:r>
    </w:p>
    <w:p w14:paraId="0F91A18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59));</w:t>
      </w:r>
    </w:p>
    <w:p w14:paraId="60ED955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588509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strongest)</w:t>
      </w:r>
    </w:p>
    <w:p w14:paraId="2988FDC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77CD9B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w:t>
      </w:r>
      <w:r w:rsidRPr="00DA4FAE">
        <w:rPr>
          <w:rFonts w:ascii="Courier New" w:hAnsi="Courier New" w:cs="Courier New"/>
          <w:color w:val="333333"/>
          <w:sz w:val="20"/>
          <w:lang w:eastAsia="en-GB"/>
        </w:rPr>
        <w:t>,</w:t>
      </w:r>
    </w:p>
    <w:p w14:paraId="5BB834B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hero.name, hero.race, hero.number, hero.health);</w:t>
      </w:r>
    </w:p>
    <w:p w14:paraId="44CA388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CE75EC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32C841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59));</w:t>
      </w:r>
    </w:p>
    <w:p w14:paraId="0DD420E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DFE05F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537D7B5" w14:textId="479233EC"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43" w:name="OLE_LINK35"/>
      <w:bookmarkStart w:id="44" w:name="OLE_LINK36"/>
      <w:r w:rsidR="004404F5">
        <w:rPr>
          <w:rFonts w:ascii="Courier New" w:hAnsi="Courier New" w:cs="Courier New"/>
          <w:color w:val="008000"/>
          <w:sz w:val="20"/>
          <w:lang w:val="en-US" w:eastAsia="en-GB"/>
        </w:rPr>
        <w:t>The method prints the hero(s) with the smallest difference</w:t>
      </w:r>
    </w:p>
    <w:p w14:paraId="3A5B01B6" w14:textId="7C659894"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Pr>
          <w:rFonts w:ascii="Courier New" w:hAnsi="Courier New" w:cs="Courier New"/>
          <w:color w:val="008000"/>
          <w:sz w:val="20"/>
          <w:lang w:val="en-US" w:eastAsia="en-GB"/>
        </w:rPr>
        <w:t>(defense points – damage points)</w:t>
      </w:r>
    </w:p>
    <w:p w14:paraId="505D7D7B" w14:textId="505732D9"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All hero data is printed</w:t>
      </w:r>
    </w:p>
    <w:p w14:paraId="2DA3B3C6" w14:textId="6D938B62"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The data is placed in a table</w:t>
      </w:r>
    </w:p>
    <w:bookmarkEnd w:id="43"/>
    <w:bookmarkEnd w:id="44"/>
    <w:p w14:paraId="7C346F7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PrintWithSmallestDifference(List&lt;Hero&gt; heroes)</w:t>
      </w:r>
    </w:p>
    <w:p w14:paraId="02A545C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973C96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List&lt;Hero&gt; strongest = Tasks.FindBalance(heroes);</w:t>
      </w:r>
    </w:p>
    <w:p w14:paraId="0A01440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D9C0E2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"Mažiausias skirtumas tarp gynybos ir žalos "</w:t>
      </w:r>
      <w:r w:rsidRPr="00DA4FAE">
        <w:rPr>
          <w:rFonts w:ascii="Courier New" w:hAnsi="Courier New" w:cs="Courier New"/>
          <w:color w:val="333333"/>
          <w:sz w:val="20"/>
          <w:lang w:eastAsia="en-GB"/>
        </w:rPr>
        <w:t xml:space="preserve"> +</w:t>
      </w:r>
    </w:p>
    <w:p w14:paraId="16D78B7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"taškų:"</w:t>
      </w:r>
      <w:r w:rsidRPr="00DA4FAE">
        <w:rPr>
          <w:rFonts w:ascii="Courier New" w:hAnsi="Courier New" w:cs="Courier New"/>
          <w:color w:val="333333"/>
          <w:sz w:val="20"/>
          <w:lang w:eastAsia="en-GB"/>
        </w:rPr>
        <w:t>);</w:t>
      </w:r>
    </w:p>
    <w:p w14:paraId="660E2EF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492CB8A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 "</w:t>
      </w:r>
      <w:r w:rsidRPr="00DA4FAE">
        <w:rPr>
          <w:rFonts w:ascii="Courier New" w:hAnsi="Courier New" w:cs="Courier New"/>
          <w:color w:val="333333"/>
          <w:sz w:val="20"/>
          <w:lang w:eastAsia="en-GB"/>
        </w:rPr>
        <w:t xml:space="preserve"> +</w:t>
      </w:r>
    </w:p>
    <w:p w14:paraId="53B4F9B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"{4,-4} | {5,-12} | {6,-14} | {7,-4} | {8,-8} | {9,-10} | "</w:t>
      </w:r>
      <w:r w:rsidRPr="00DA4FAE">
        <w:rPr>
          <w:rFonts w:ascii="Courier New" w:hAnsi="Courier New" w:cs="Courier New"/>
          <w:color w:val="333333"/>
          <w:sz w:val="20"/>
          <w:lang w:eastAsia="en-GB"/>
        </w:rPr>
        <w:t xml:space="preserve"> +</w:t>
      </w:r>
    </w:p>
    <w:p w14:paraId="60DBF46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"{10,-14} |"</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"Vardas"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"Rasė"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"Klasė"</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"Gyvybės taškai"</w:t>
      </w:r>
      <w:r w:rsidRPr="00DA4FAE">
        <w:rPr>
          <w:rFonts w:ascii="Courier New" w:hAnsi="Courier New" w:cs="Courier New"/>
          <w:color w:val="333333"/>
          <w:sz w:val="20"/>
          <w:lang w:eastAsia="en-GB"/>
        </w:rPr>
        <w:t>,</w:t>
      </w:r>
    </w:p>
    <w:p w14:paraId="713B41D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"Mana"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"Žalos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"Gynybos taškai"</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"Jėga"</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"Vikrumas"</w:t>
      </w:r>
      <w:r w:rsidRPr="00DA4FAE">
        <w:rPr>
          <w:rFonts w:ascii="Courier New" w:hAnsi="Courier New" w:cs="Courier New"/>
          <w:color w:val="333333"/>
          <w:sz w:val="20"/>
          <w:lang w:eastAsia="en-GB"/>
        </w:rPr>
        <w:t>,</w:t>
      </w:r>
    </w:p>
    <w:p w14:paraId="0958F68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"Intelektas"</w:t>
      </w: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"Ypatinga galia"</w:t>
      </w:r>
      <w:r w:rsidRPr="00DA4FAE">
        <w:rPr>
          <w:rFonts w:ascii="Courier New" w:hAnsi="Courier New" w:cs="Courier New"/>
          <w:color w:val="333333"/>
          <w:sz w:val="20"/>
          <w:lang w:eastAsia="en-GB"/>
        </w:rPr>
        <w:t>);</w:t>
      </w:r>
    </w:p>
    <w:p w14:paraId="34F729D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090D9DF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A71B35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strongest)</w:t>
      </w:r>
    </w:p>
    <w:p w14:paraId="26F9192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D47724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A31515"/>
          <w:sz w:val="20"/>
          <w:lang w:eastAsia="en-GB"/>
        </w:rPr>
        <w:t>"| {0,-12} | {1,-15} | {2,5} | {3,14} | "</w:t>
      </w:r>
      <w:r w:rsidRPr="00DA4FAE">
        <w:rPr>
          <w:rFonts w:ascii="Courier New" w:hAnsi="Courier New" w:cs="Courier New"/>
          <w:color w:val="333333"/>
          <w:sz w:val="20"/>
          <w:lang w:eastAsia="en-GB"/>
        </w:rPr>
        <w:t xml:space="preserve"> +</w:t>
      </w:r>
    </w:p>
    <w:p w14:paraId="78F881C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"{4,4} | {5,12} | {6,14} | {7,4} | {8,8} | {9,10} | "</w:t>
      </w:r>
      <w:r w:rsidRPr="00DA4FAE">
        <w:rPr>
          <w:rFonts w:ascii="Courier New" w:hAnsi="Courier New" w:cs="Courier New"/>
          <w:color w:val="333333"/>
          <w:sz w:val="20"/>
          <w:lang w:eastAsia="en-GB"/>
        </w:rPr>
        <w:t xml:space="preserve"> +</w:t>
      </w:r>
    </w:p>
    <w:p w14:paraId="7096D97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A31515"/>
          <w:sz w:val="20"/>
          <w:lang w:eastAsia="en-GB"/>
        </w:rPr>
        <w:t>"{10,-14} |"</w:t>
      </w:r>
      <w:r w:rsidRPr="00DA4FAE">
        <w:rPr>
          <w:rFonts w:ascii="Courier New" w:hAnsi="Courier New" w:cs="Courier New"/>
          <w:color w:val="333333"/>
          <w:sz w:val="20"/>
          <w:lang w:eastAsia="en-GB"/>
        </w:rPr>
        <w:t>, hero.name, hero.race, hero.number,</w:t>
      </w:r>
    </w:p>
    <w:p w14:paraId="6622DE3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hero.health, hero.mana, hero.damage, hero.defend,</w:t>
      </w:r>
    </w:p>
    <w:p w14:paraId="62B4A2C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hero.strength, hero.speed, hero.intellect, hero.power);</w:t>
      </w:r>
    </w:p>
    <w:p w14:paraId="46D667B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A56B2A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B0F6C5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w:t>
      </w:r>
      <w:r w:rsidRPr="00DA4FAE">
        <w:rPr>
          <w:rFonts w:ascii="Courier New" w:hAnsi="Courier New" w:cs="Courier New"/>
          <w:color w:val="A31515"/>
          <w:sz w:val="20"/>
          <w:lang w:eastAsia="en-GB"/>
        </w:rPr>
        <w:t>'-'</w:t>
      </w:r>
      <w:r w:rsidRPr="00DA4FAE">
        <w:rPr>
          <w:rFonts w:ascii="Courier New" w:hAnsi="Courier New" w:cs="Courier New"/>
          <w:color w:val="333333"/>
          <w:sz w:val="20"/>
          <w:lang w:eastAsia="en-GB"/>
        </w:rPr>
        <w:t>, 146));</w:t>
      </w:r>
    </w:p>
    <w:p w14:paraId="79BCBCC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58A39A8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76B09C7" w14:textId="15EE2F26"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Pr>
          <w:rFonts w:ascii="Courier New" w:hAnsi="Courier New" w:cs="Courier New"/>
          <w:color w:val="008000"/>
          <w:sz w:val="20"/>
          <w:lang w:val="en-US" w:eastAsia="en-GB"/>
        </w:rPr>
        <w:t>/</w:t>
      </w:r>
      <w:bookmarkStart w:id="45" w:name="OLE_LINK37"/>
      <w:bookmarkStart w:id="46" w:name="OLE_LINK38"/>
      <w:r w:rsidR="004404F5">
        <w:rPr>
          <w:rFonts w:ascii="Courier New" w:hAnsi="Courier New" w:cs="Courier New"/>
          <w:color w:val="008000"/>
          <w:sz w:val="20"/>
          <w:lang w:val="en-US" w:eastAsia="en-GB"/>
        </w:rPr>
        <w:t>T</w:t>
      </w:r>
      <w:r w:rsidR="004404F5" w:rsidRPr="004404F5">
        <w:rPr>
          <w:rFonts w:ascii="Courier New" w:hAnsi="Courier New" w:cs="Courier New"/>
          <w:color w:val="008000"/>
          <w:sz w:val="20"/>
          <w:lang w:eastAsia="en-GB"/>
        </w:rPr>
        <w:t>he method prints hero classes (without duplicates) to</w:t>
      </w:r>
    </w:p>
    <w:bookmarkEnd w:id="45"/>
    <w:bookmarkEnd w:id="46"/>
    <w:p w14:paraId="0062D2A4" w14:textId="4EFED1D3"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47" w:name="OLE_LINK39"/>
      <w:bookmarkStart w:id="48" w:name="OLE_LINK40"/>
      <w:r w:rsidRPr="00DA4FAE">
        <w:rPr>
          <w:rFonts w:ascii="Courier New" w:hAnsi="Courier New" w:cs="Courier New"/>
          <w:color w:val="008000"/>
          <w:sz w:val="20"/>
          <w:lang w:eastAsia="en-GB"/>
        </w:rPr>
        <w:t>Klases.csv" f</w:t>
      </w:r>
      <w:r w:rsidR="004404F5">
        <w:rPr>
          <w:rFonts w:ascii="Courier New" w:hAnsi="Courier New" w:cs="Courier New"/>
          <w:color w:val="008000"/>
          <w:sz w:val="20"/>
          <w:lang w:val="en-US" w:eastAsia="en-GB"/>
        </w:rPr>
        <w:t>ile</w:t>
      </w:r>
      <w:bookmarkEnd w:id="47"/>
      <w:bookmarkEnd w:id="48"/>
    </w:p>
    <w:p w14:paraId="6A378BA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PrintNumbers(</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fileName, List&lt;Hero&gt; heroes)</w:t>
      </w:r>
    </w:p>
    <w:p w14:paraId="6FF5A11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D310D20" w14:textId="2B50432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49" w:name="OLE_LINK41"/>
      <w:bookmarkStart w:id="50" w:name="OLE_LINK42"/>
      <w:r w:rsidR="004404F5" w:rsidRPr="004404F5">
        <w:rPr>
          <w:rFonts w:ascii="Courier New" w:hAnsi="Courier New" w:cs="Courier New"/>
          <w:color w:val="008000"/>
          <w:sz w:val="20"/>
          <w:lang w:eastAsia="en-GB"/>
        </w:rPr>
        <w:t>Different hero classes are taken from the Tasks class and drafted</w:t>
      </w:r>
      <w:bookmarkEnd w:id="49"/>
      <w:bookmarkEnd w:id="50"/>
    </w:p>
    <w:p w14:paraId="1DD15985" w14:textId="0A09B556"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51" w:name="OLE_LINK43"/>
      <w:bookmarkStart w:id="52" w:name="OLE_LINK44"/>
      <w:r w:rsidR="004404F5">
        <w:rPr>
          <w:rFonts w:ascii="Courier New" w:hAnsi="Courier New" w:cs="Courier New"/>
          <w:color w:val="008000"/>
          <w:sz w:val="20"/>
          <w:lang w:val="en-US" w:eastAsia="en-GB"/>
        </w:rPr>
        <w:t>to a numbers list</w:t>
      </w:r>
      <w:bookmarkEnd w:id="51"/>
      <w:bookmarkEnd w:id="52"/>
    </w:p>
    <w:p w14:paraId="0364157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&gt; numbers = Tasks.FindClasses(heroes);</w:t>
      </w:r>
    </w:p>
    <w:p w14:paraId="3197468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lines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[numbers.Count + 1];</w:t>
      </w:r>
    </w:p>
    <w:p w14:paraId="13795E8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22CC87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lines[0] = String.Format(</w:t>
      </w:r>
      <w:r w:rsidRPr="00DA4FAE">
        <w:rPr>
          <w:rFonts w:ascii="Courier New" w:hAnsi="Courier New" w:cs="Courier New"/>
          <w:color w:val="A31515"/>
          <w:sz w:val="20"/>
          <w:lang w:eastAsia="en-GB"/>
        </w:rPr>
        <w:t>"Herojų klasės:"</w:t>
      </w:r>
      <w:r w:rsidRPr="00DA4FAE">
        <w:rPr>
          <w:rFonts w:ascii="Courier New" w:hAnsi="Courier New" w:cs="Courier New"/>
          <w:color w:val="333333"/>
          <w:sz w:val="20"/>
          <w:lang w:eastAsia="en-GB"/>
        </w:rPr>
        <w:t>);</w:t>
      </w:r>
    </w:p>
    <w:p w14:paraId="7B148D5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E7F67A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i = 0; i &lt; numbers.Count; i++)</w:t>
      </w:r>
    </w:p>
    <w:p w14:paraId="58B9115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EDA367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lines[i + 1] = String.Format(</w:t>
      </w:r>
      <w:r w:rsidRPr="00DA4FAE">
        <w:rPr>
          <w:rFonts w:ascii="Courier New" w:hAnsi="Courier New" w:cs="Courier New"/>
          <w:color w:val="A31515"/>
          <w:sz w:val="20"/>
          <w:lang w:eastAsia="en-GB"/>
        </w:rPr>
        <w:t>"{0}"</w:t>
      </w:r>
      <w:r w:rsidRPr="00DA4FAE">
        <w:rPr>
          <w:rFonts w:ascii="Courier New" w:hAnsi="Courier New" w:cs="Courier New"/>
          <w:color w:val="333333"/>
          <w:sz w:val="20"/>
          <w:lang w:eastAsia="en-GB"/>
        </w:rPr>
        <w:t>, numbers[i]);</w:t>
      </w:r>
    </w:p>
    <w:p w14:paraId="2468CF4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3E55C7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1183FFA" w14:textId="6DF9E5B1"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53" w:name="OLE_LINK45"/>
      <w:bookmarkStart w:id="54" w:name="OLE_LINK46"/>
      <w:r w:rsidR="004404F5" w:rsidRPr="004404F5">
        <w:rPr>
          <w:rFonts w:ascii="Courier New" w:hAnsi="Courier New" w:cs="Courier New"/>
          <w:color w:val="008000"/>
          <w:sz w:val="20"/>
          <w:lang w:eastAsia="en-GB"/>
        </w:rPr>
        <w:t>Prints to all lines of the file</w:t>
      </w:r>
      <w:bookmarkEnd w:id="53"/>
      <w:bookmarkEnd w:id="54"/>
    </w:p>
    <w:p w14:paraId="4A5B4D5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File.WriteAllLines(fileName, lines, Encoding.UTF8);</w:t>
      </w:r>
    </w:p>
    <w:p w14:paraId="2BB39FB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502C21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w:t>
      </w:r>
    </w:p>
    <w:p w14:paraId="75DBBB7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9B30A3D" w14:textId="7F0495F5"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The class in which the calculations are performed</w:t>
      </w:r>
    </w:p>
    <w:p w14:paraId="349C895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class</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Tasks</w:t>
      </w:r>
    </w:p>
    <w:p w14:paraId="744ED8B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635BE71" w14:textId="2FD58D83"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A private method for calculating the maximum number of life point</w:t>
      </w:r>
      <w:r w:rsidR="004404F5">
        <w:rPr>
          <w:rFonts w:ascii="Courier New" w:hAnsi="Courier New" w:cs="Courier New"/>
          <w:color w:val="008000"/>
          <w:sz w:val="20"/>
          <w:lang w:val="en-US" w:eastAsia="en-GB"/>
        </w:rPr>
        <w:t>s</w:t>
      </w:r>
    </w:p>
    <w:p w14:paraId="46D7BD2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private</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FindHugeHealth(List&lt;Hero&gt; heroes)</w:t>
      </w:r>
    </w:p>
    <w:p w14:paraId="5D7F912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1F049CE" w14:textId="59303C6D"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Life points are assumed to be greater than -1</w:t>
      </w:r>
    </w:p>
    <w:p w14:paraId="7A4C25F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strong = -1;</w:t>
      </w:r>
    </w:p>
    <w:p w14:paraId="565A906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B62142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2CAD305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B23FDE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if</w:t>
      </w:r>
      <w:r w:rsidRPr="00DA4FAE">
        <w:rPr>
          <w:rFonts w:ascii="Courier New" w:hAnsi="Courier New" w:cs="Courier New"/>
          <w:color w:val="333333"/>
          <w:sz w:val="20"/>
          <w:lang w:eastAsia="en-GB"/>
        </w:rPr>
        <w:t xml:space="preserve"> (hero.health &gt; strong)</w:t>
      </w:r>
    </w:p>
    <w:p w14:paraId="7ECF61C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4E6DC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strong = hero.health;</w:t>
      </w:r>
    </w:p>
    <w:p w14:paraId="579C255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C516D5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ADBC02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strong;</w:t>
      </w:r>
    </w:p>
    <w:p w14:paraId="5B67581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6AAF53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790C095F" w14:textId="5BC14AA3" w:rsidR="00DA4FAE" w:rsidRPr="004404F5"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A method that finds all heroes with the highest</w:t>
      </w:r>
      <w:r w:rsidR="004404F5">
        <w:rPr>
          <w:rFonts w:ascii="Courier New" w:hAnsi="Courier New" w:cs="Courier New"/>
          <w:color w:val="008000"/>
          <w:sz w:val="20"/>
          <w:lang w:val="en-US" w:eastAsia="en-GB"/>
        </w:rPr>
        <w:t xml:space="preserve"> life points</w:t>
      </w:r>
    </w:p>
    <w:p w14:paraId="5DD06AD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List&lt;Hero&gt; FindMostHealth(List&lt;Hero&gt; heroes)</w:t>
      </w:r>
    </w:p>
    <w:p w14:paraId="1FA0629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6F357E7" w14:textId="01ACC2FE"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404F5" w:rsidRPr="004404F5">
        <w:rPr>
          <w:rFonts w:ascii="Courier New" w:hAnsi="Courier New" w:cs="Courier New"/>
          <w:color w:val="008000"/>
          <w:sz w:val="20"/>
          <w:lang w:eastAsia="en-GB"/>
        </w:rPr>
        <w:t>A new list is created to contain all the heroes</w:t>
      </w:r>
    </w:p>
    <w:p w14:paraId="20802E55" w14:textId="7B29D172"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E6559" w:rsidRPr="004E6559">
        <w:rPr>
          <w:rFonts w:ascii="Courier New" w:hAnsi="Courier New" w:cs="Courier New"/>
          <w:color w:val="008000"/>
          <w:sz w:val="20"/>
          <w:lang w:eastAsia="en-GB"/>
        </w:rPr>
        <w:t>having the highest amount of life points</w:t>
      </w:r>
    </w:p>
    <w:p w14:paraId="707E3E8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List&lt;Hero&gt; healthiest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List&lt;Hero&gt;();</w:t>
      </w:r>
    </w:p>
    <w:p w14:paraId="3632B8F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strong = FindHugeHealth(heroes);</w:t>
      </w:r>
    </w:p>
    <w:p w14:paraId="52EE741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20E824B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04D6621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F7D063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if</w:t>
      </w:r>
      <w:r w:rsidRPr="00DA4FAE">
        <w:rPr>
          <w:rFonts w:ascii="Courier New" w:hAnsi="Courier New" w:cs="Courier New"/>
          <w:color w:val="333333"/>
          <w:sz w:val="20"/>
          <w:lang w:eastAsia="en-GB"/>
        </w:rPr>
        <w:t xml:space="preserve"> (strong == hero.health)</w:t>
      </w:r>
    </w:p>
    <w:p w14:paraId="6A65006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FCCD8F1" w14:textId="106189C0"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E6559" w:rsidRPr="004E6559">
        <w:rPr>
          <w:rFonts w:ascii="Courier New" w:hAnsi="Courier New" w:cs="Courier New"/>
          <w:color w:val="008000"/>
          <w:sz w:val="20"/>
          <w:lang w:eastAsia="en-GB"/>
        </w:rPr>
        <w:t>A hero object matching the condition is added to</w:t>
      </w:r>
    </w:p>
    <w:p w14:paraId="30AB5C82" w14:textId="79E7758C" w:rsidR="00DA4FAE" w:rsidRPr="004E6559"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E6559">
        <w:rPr>
          <w:rFonts w:ascii="Courier New" w:hAnsi="Courier New" w:cs="Courier New"/>
          <w:color w:val="008000"/>
          <w:sz w:val="20"/>
          <w:lang w:val="en-US" w:eastAsia="en-GB"/>
        </w:rPr>
        <w:t>the new list</w:t>
      </w:r>
    </w:p>
    <w:p w14:paraId="3908C19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healthiest.Add(hero);</w:t>
      </w:r>
    </w:p>
    <w:p w14:paraId="1FF799F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8D9957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E477A5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healthiest;</w:t>
      </w:r>
    </w:p>
    <w:p w14:paraId="272DA83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D9BE1F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0385DE2" w14:textId="767562F0"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83AA6" w:rsidRPr="00483AA6">
        <w:rPr>
          <w:rFonts w:ascii="Courier New" w:hAnsi="Courier New" w:cs="Courier New"/>
          <w:color w:val="008000"/>
          <w:sz w:val="20"/>
          <w:lang w:eastAsia="en-GB"/>
        </w:rPr>
        <w:t>A private method for finding the smallest difference</w:t>
      </w:r>
    </w:p>
    <w:p w14:paraId="0D764D78" w14:textId="792B36CF"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83AA6" w:rsidRPr="00483AA6">
        <w:rPr>
          <w:rFonts w:ascii="Courier New" w:hAnsi="Courier New" w:cs="Courier New"/>
          <w:color w:val="008000"/>
          <w:sz w:val="20"/>
          <w:lang w:eastAsia="en-GB"/>
        </w:rPr>
        <w:t>(defense points - damage points) between all heroes</w:t>
      </w:r>
    </w:p>
    <w:p w14:paraId="0E86A81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private</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double</w:t>
      </w:r>
      <w:r w:rsidRPr="00DA4FAE">
        <w:rPr>
          <w:rFonts w:ascii="Courier New" w:hAnsi="Courier New" w:cs="Courier New"/>
          <w:color w:val="333333"/>
          <w:sz w:val="20"/>
          <w:lang w:eastAsia="en-GB"/>
        </w:rPr>
        <w:t xml:space="preserve"> FindSmallestDifference(List&lt;Hero&gt; heroes)</w:t>
      </w:r>
    </w:p>
    <w:p w14:paraId="5EEA9A9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938FC3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double</w:t>
      </w:r>
      <w:r w:rsidRPr="00DA4FAE">
        <w:rPr>
          <w:rFonts w:ascii="Courier New" w:hAnsi="Courier New" w:cs="Courier New"/>
          <w:color w:val="333333"/>
          <w:sz w:val="20"/>
          <w:lang w:eastAsia="en-GB"/>
        </w:rPr>
        <w:t xml:space="preserve"> difference = heroes[0].defend - heroes[0].damage;</w:t>
      </w:r>
    </w:p>
    <w:p w14:paraId="4A30648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D8C8E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5439B12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44DC35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if</w:t>
      </w:r>
      <w:r w:rsidRPr="00DA4FAE">
        <w:rPr>
          <w:rFonts w:ascii="Courier New" w:hAnsi="Courier New" w:cs="Courier New"/>
          <w:color w:val="333333"/>
          <w:sz w:val="20"/>
          <w:lang w:eastAsia="en-GB"/>
        </w:rPr>
        <w:t xml:space="preserve"> (difference &gt; (hero.defend - hero.damage))</w:t>
      </w:r>
    </w:p>
    <w:p w14:paraId="764CA85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5E2FE7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difference = hero.defend - hero.damage;</w:t>
      </w:r>
    </w:p>
    <w:p w14:paraId="2049655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AC0838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683C21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7B9CE9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difference;</w:t>
      </w:r>
    </w:p>
    <w:p w14:paraId="7E372F5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62067E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443E415D" w14:textId="5A7C6A30"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83AA6" w:rsidRPr="00483AA6">
        <w:rPr>
          <w:rFonts w:ascii="Courier New" w:hAnsi="Courier New" w:cs="Courier New"/>
          <w:color w:val="008000"/>
          <w:sz w:val="20"/>
          <w:lang w:eastAsia="en-GB"/>
        </w:rPr>
        <w:t>A method to find all heroes with the smallest difference</w:t>
      </w:r>
    </w:p>
    <w:p w14:paraId="235E54B8" w14:textId="043F8E38"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83AA6" w:rsidRPr="00483AA6">
        <w:rPr>
          <w:rFonts w:ascii="Courier New" w:hAnsi="Courier New" w:cs="Courier New"/>
          <w:color w:val="008000"/>
          <w:sz w:val="20"/>
          <w:lang w:eastAsia="en-GB"/>
        </w:rPr>
        <w:t>(defense points - damage points) and put them into one list</w:t>
      </w:r>
    </w:p>
    <w:p w14:paraId="74E4D8B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List&lt;Hero&gt; FindBalance(List&lt;Hero&gt; heroes)</w:t>
      </w:r>
    </w:p>
    <w:p w14:paraId="0A5A64A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w:t>
      </w:r>
    </w:p>
    <w:p w14:paraId="48D35C44" w14:textId="22F03211"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AB2F9D" w:rsidRPr="00AB2F9D">
        <w:rPr>
          <w:rFonts w:ascii="Courier New" w:hAnsi="Courier New" w:cs="Courier New"/>
          <w:color w:val="008000"/>
          <w:sz w:val="20"/>
          <w:lang w:eastAsia="en-GB"/>
        </w:rPr>
        <w:t>Creates a new list to hold the selected heroes</w:t>
      </w:r>
    </w:p>
    <w:p w14:paraId="6F87662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List&lt;Hero&gt; difference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List&lt;Hero&gt;();</w:t>
      </w:r>
    </w:p>
    <w:p w14:paraId="3866007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double</w:t>
      </w:r>
      <w:r w:rsidRPr="00DA4FAE">
        <w:rPr>
          <w:rFonts w:ascii="Courier New" w:hAnsi="Courier New" w:cs="Courier New"/>
          <w:color w:val="333333"/>
          <w:sz w:val="20"/>
          <w:lang w:eastAsia="en-GB"/>
        </w:rPr>
        <w:t xml:space="preserve"> strong = FindSmallestDifference(heroes);</w:t>
      </w:r>
    </w:p>
    <w:p w14:paraId="3C2DA90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EBA67C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102C2F4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0A1DDB6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if</w:t>
      </w:r>
      <w:r w:rsidRPr="00DA4FAE">
        <w:rPr>
          <w:rFonts w:ascii="Courier New" w:hAnsi="Courier New" w:cs="Courier New"/>
          <w:color w:val="333333"/>
          <w:sz w:val="20"/>
          <w:lang w:eastAsia="en-GB"/>
        </w:rPr>
        <w:t xml:space="preserve"> (strong == hero.defend - hero.damage)</w:t>
      </w:r>
    </w:p>
    <w:p w14:paraId="3676015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81F208E" w14:textId="1D67ED76"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rPr>
          <w:rFonts w:ascii="Courier New" w:hAnsi="Courier New" w:cs="Courier New"/>
          <w:color w:val="008000"/>
          <w:sz w:val="20"/>
          <w:lang w:eastAsia="en-GB"/>
        </w:rPr>
        <w:t>Heroes that meet the condition are added to the new list</w:t>
      </w:r>
    </w:p>
    <w:p w14:paraId="0D30C44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difference.Add(hero);</w:t>
      </w:r>
    </w:p>
    <w:p w14:paraId="22E67F5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7FB09C4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569126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difference;</w:t>
      </w:r>
    </w:p>
    <w:p w14:paraId="1AF50BB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5CF015C"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317401C3" w14:textId="0890448A"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rPr>
          <w:rFonts w:ascii="Courier New" w:hAnsi="Courier New" w:cs="Courier New"/>
          <w:color w:val="008000"/>
          <w:sz w:val="20"/>
          <w:lang w:eastAsia="en-GB"/>
        </w:rPr>
        <w:t>A method that searches for hero classes and compares them</w:t>
      </w:r>
    </w:p>
    <w:p w14:paraId="4A74596D" w14:textId="6C836A42"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rPr>
          <w:rFonts w:ascii="Courier New" w:hAnsi="Courier New" w:cs="Courier New"/>
          <w:color w:val="008000"/>
          <w:sz w:val="20"/>
          <w:lang w:eastAsia="en-GB"/>
        </w:rPr>
        <w:t>to find identical classes</w:t>
      </w:r>
    </w:p>
    <w:p w14:paraId="6C977E4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public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List&lt;</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&gt; FindClasses(List&lt;Hero&gt; heroes)</w:t>
      </w:r>
    </w:p>
    <w:p w14:paraId="0AD4D8F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2944DC7" w14:textId="6CEC428B"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t xml:space="preserve"> </w:t>
      </w:r>
      <w:r w:rsidR="001A49C1" w:rsidRPr="001A49C1">
        <w:rPr>
          <w:rFonts w:ascii="Courier New" w:hAnsi="Courier New" w:cs="Courier New"/>
          <w:color w:val="008000"/>
          <w:sz w:val="20"/>
          <w:lang w:eastAsia="en-GB"/>
        </w:rPr>
        <w:t>A new list is created, which will contain hero classes that do not</w:t>
      </w:r>
    </w:p>
    <w:p w14:paraId="2A49300A" w14:textId="08ED43F4" w:rsidR="001A49C1" w:rsidRPr="00DA4FAE" w:rsidRDefault="00DA4FAE" w:rsidP="001A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rPr>
          <w:rFonts w:ascii="Courier New" w:hAnsi="Courier New" w:cs="Courier New"/>
          <w:color w:val="008000"/>
          <w:sz w:val="20"/>
          <w:lang w:eastAsia="en-GB"/>
        </w:rPr>
        <w:t>overlap with the previous ones</w:t>
      </w:r>
    </w:p>
    <w:p w14:paraId="2E78A12A" w14:textId="54C4BE75"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4CB81E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List&lt;</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&gt; numbers = </w:t>
      </w:r>
      <w:r w:rsidRPr="00DA4FAE">
        <w:rPr>
          <w:rFonts w:ascii="Courier New" w:hAnsi="Courier New" w:cs="Courier New"/>
          <w:color w:val="0000FF"/>
          <w:sz w:val="20"/>
          <w:lang w:eastAsia="en-GB"/>
        </w:rPr>
        <w:t>new</w:t>
      </w:r>
      <w:r w:rsidRPr="00DA4FAE">
        <w:rPr>
          <w:rFonts w:ascii="Courier New" w:hAnsi="Courier New" w:cs="Courier New"/>
          <w:color w:val="333333"/>
          <w:sz w:val="20"/>
          <w:lang w:eastAsia="en-GB"/>
        </w:rPr>
        <w:t xml:space="preserve"> List&lt;</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&gt;();</w:t>
      </w:r>
    </w:p>
    <w:p w14:paraId="6E42625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3C46A8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foreach</w:t>
      </w:r>
      <w:r w:rsidRPr="00DA4FAE">
        <w:rPr>
          <w:rFonts w:ascii="Courier New" w:hAnsi="Courier New" w:cs="Courier New"/>
          <w:color w:val="333333"/>
          <w:sz w:val="20"/>
          <w:lang w:eastAsia="en-GB"/>
        </w:rPr>
        <w:t xml:space="preserve"> (Hero hero </w:t>
      </w:r>
      <w:r w:rsidRPr="00DA4FAE">
        <w:rPr>
          <w:rFonts w:ascii="Courier New" w:hAnsi="Courier New" w:cs="Courier New"/>
          <w:color w:val="0000FF"/>
          <w:sz w:val="20"/>
          <w:lang w:eastAsia="en-GB"/>
        </w:rPr>
        <w:t>in</w:t>
      </w:r>
      <w:r w:rsidRPr="00DA4FAE">
        <w:rPr>
          <w:rFonts w:ascii="Courier New" w:hAnsi="Courier New" w:cs="Courier New"/>
          <w:color w:val="333333"/>
          <w:sz w:val="20"/>
          <w:lang w:eastAsia="en-GB"/>
        </w:rPr>
        <w:t xml:space="preserve"> heroes)</w:t>
      </w:r>
    </w:p>
    <w:p w14:paraId="213736F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5E44D34F"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int</w:t>
      </w:r>
      <w:r w:rsidRPr="00DA4FAE">
        <w:rPr>
          <w:rFonts w:ascii="Courier New" w:hAnsi="Courier New" w:cs="Courier New"/>
          <w:color w:val="333333"/>
          <w:sz w:val="20"/>
          <w:lang w:eastAsia="en-GB"/>
        </w:rPr>
        <w:t xml:space="preserve"> nr = hero.number;</w:t>
      </w:r>
    </w:p>
    <w:p w14:paraId="116B6A4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0D8BA7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if</w:t>
      </w:r>
      <w:r w:rsidRPr="00DA4FAE">
        <w:rPr>
          <w:rFonts w:ascii="Courier New" w:hAnsi="Courier New" w:cs="Courier New"/>
          <w:color w:val="333333"/>
          <w:sz w:val="20"/>
          <w:lang w:eastAsia="en-GB"/>
        </w:rPr>
        <w:t xml:space="preserve"> (!numbers.Contains(nr))</w:t>
      </w:r>
    </w:p>
    <w:p w14:paraId="757692E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0EE13FC" w14:textId="7823DCF6"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sidRPr="001A49C1">
        <w:rPr>
          <w:rFonts w:ascii="Courier New" w:hAnsi="Courier New" w:cs="Courier New"/>
          <w:color w:val="008000"/>
          <w:sz w:val="20"/>
          <w:lang w:eastAsia="en-GB"/>
        </w:rPr>
        <w:t>Classes that match the condition are added to the new list</w:t>
      </w:r>
    </w:p>
    <w:p w14:paraId="28819E9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numbers.Add(nr);</w:t>
      </w:r>
    </w:p>
    <w:p w14:paraId="0FAEAE60"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3B645B5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410D08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return</w:t>
      </w:r>
      <w:r w:rsidRPr="00DA4FAE">
        <w:rPr>
          <w:rFonts w:ascii="Courier New" w:hAnsi="Courier New" w:cs="Courier New"/>
          <w:color w:val="333333"/>
          <w:sz w:val="20"/>
          <w:lang w:eastAsia="en-GB"/>
        </w:rPr>
        <w:t xml:space="preserve"> numbers;</w:t>
      </w:r>
    </w:p>
    <w:p w14:paraId="641BABA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1495B1E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4DD71BF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059019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class</w:t>
      </w: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Program</w:t>
      </w:r>
    </w:p>
    <w:p w14:paraId="019FBBE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67F94F6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static</w:t>
      </w:r>
      <w:r w:rsidRPr="00DA4FAE">
        <w:rPr>
          <w:rFonts w:ascii="Courier New" w:hAnsi="Courier New" w:cs="Courier New"/>
          <w:color w:val="333333"/>
          <w:sz w:val="20"/>
          <w:lang w:eastAsia="en-GB"/>
        </w:rPr>
        <w:t xml:space="preserve"> </w:t>
      </w:r>
      <w:r w:rsidRPr="00DA4FAE">
        <w:rPr>
          <w:rFonts w:ascii="Courier New" w:hAnsi="Courier New" w:cs="Courier New"/>
          <w:color w:val="0000FF"/>
          <w:sz w:val="20"/>
          <w:lang w:eastAsia="en-GB"/>
        </w:rPr>
        <w:t>void</w:t>
      </w:r>
      <w:r w:rsidRPr="00DA4FAE">
        <w:rPr>
          <w:rFonts w:ascii="Courier New" w:hAnsi="Courier New" w:cs="Courier New"/>
          <w:color w:val="333333"/>
          <w:sz w:val="20"/>
          <w:lang w:eastAsia="en-GB"/>
        </w:rPr>
        <w:t xml:space="preserve"> Main(</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args)</w:t>
      </w:r>
    </w:p>
    <w:p w14:paraId="6268409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5482D72B" w14:textId="6F7404F9"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55" w:name="OLE_LINK49"/>
      <w:bookmarkStart w:id="56" w:name="OLE_LINK50"/>
      <w:r w:rsidR="001A49C1">
        <w:rPr>
          <w:rFonts w:ascii="Courier New" w:hAnsi="Courier New" w:cs="Courier New"/>
          <w:color w:val="008000"/>
          <w:sz w:val="20"/>
          <w:lang w:val="en-US" w:eastAsia="en-GB"/>
        </w:rPr>
        <w:t>Heroes and their data are read from the “Herojus.csv” file</w:t>
      </w:r>
      <w:bookmarkEnd w:id="55"/>
      <w:bookmarkEnd w:id="56"/>
    </w:p>
    <w:p w14:paraId="3A855F31" w14:textId="2F3F0765"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57" w:name="OLE_LINK51"/>
      <w:bookmarkStart w:id="58" w:name="OLE_LINK52"/>
      <w:r w:rsidR="001A49C1">
        <w:rPr>
          <w:rFonts w:ascii="Courier New" w:hAnsi="Courier New" w:cs="Courier New"/>
          <w:color w:val="008000"/>
          <w:sz w:val="20"/>
          <w:lang w:val="en-US" w:eastAsia="en-GB"/>
        </w:rPr>
        <w:t>and then are placed into the allHeroes list</w:t>
      </w:r>
      <w:bookmarkEnd w:id="57"/>
      <w:bookmarkEnd w:id="58"/>
    </w:p>
    <w:p w14:paraId="29A1BB16" w14:textId="675A53BE" w:rsidR="00DA4FAE" w:rsidRPr="00DA4FAE" w:rsidRDefault="00DA4FAE" w:rsidP="00E22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List&lt;Hero&gt; allHeroes = InputOutput.ReadHeroes(</w:t>
      </w:r>
      <w:r w:rsidRPr="00DA4FAE">
        <w:rPr>
          <w:rFonts w:ascii="Courier New" w:hAnsi="Courier New" w:cs="Courier New"/>
          <w:color w:val="A31515"/>
          <w:sz w:val="20"/>
          <w:lang w:eastAsia="en-GB"/>
        </w:rPr>
        <w:t>@"../../../../Herojus.csv"</w:t>
      </w:r>
      <w:r w:rsidRPr="00DA4FAE">
        <w:rPr>
          <w:rFonts w:ascii="Courier New" w:hAnsi="Courier New" w:cs="Courier New"/>
          <w:color w:val="333333"/>
          <w:sz w:val="20"/>
          <w:lang w:eastAsia="en-GB"/>
        </w:rPr>
        <w:t>);</w:t>
      </w:r>
    </w:p>
    <w:p w14:paraId="3C92FE21"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E2C083C" w14:textId="1B7A5DE1"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59" w:name="OLE_LINK53"/>
      <w:bookmarkStart w:id="60" w:name="OLE_LINK54"/>
      <w:r w:rsidR="001A49C1" w:rsidRPr="001A49C1">
        <w:rPr>
          <w:rFonts w:ascii="Courier New" w:hAnsi="Courier New" w:cs="Courier New"/>
          <w:color w:val="008000"/>
          <w:sz w:val="20"/>
          <w:lang w:eastAsia="en-GB"/>
        </w:rPr>
        <w:t>All heroes and their data</w:t>
      </w:r>
      <w:r w:rsidR="001A49C1">
        <w:rPr>
          <w:rFonts w:ascii="Courier New" w:hAnsi="Courier New" w:cs="Courier New"/>
          <w:color w:val="008000"/>
          <w:sz w:val="20"/>
          <w:lang w:val="en-US" w:eastAsia="en-GB"/>
        </w:rPr>
        <w:t xml:space="preserve"> </w:t>
      </w:r>
      <w:r w:rsidR="001A49C1" w:rsidRPr="001A49C1">
        <w:rPr>
          <w:rFonts w:ascii="Courier New" w:hAnsi="Courier New" w:cs="Courier New"/>
          <w:color w:val="008000"/>
          <w:sz w:val="20"/>
          <w:lang w:eastAsia="en-GB"/>
        </w:rPr>
        <w:t>are printed to the console</w:t>
      </w:r>
      <w:r w:rsidR="001A49C1">
        <w:rPr>
          <w:rFonts w:ascii="Courier New" w:hAnsi="Courier New" w:cs="Courier New"/>
          <w:color w:val="008000"/>
          <w:sz w:val="20"/>
          <w:lang w:val="en-US" w:eastAsia="en-GB"/>
        </w:rPr>
        <w:t xml:space="preserve"> in a table</w:t>
      </w:r>
      <w:bookmarkEnd w:id="59"/>
      <w:bookmarkEnd w:id="60"/>
    </w:p>
    <w:p w14:paraId="2A44D4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InputOutput.PrintAllHeroes(allHeroes);</w:t>
      </w:r>
    </w:p>
    <w:p w14:paraId="2D8F1E5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68B1AC9" w14:textId="2F7E4DC5"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61" w:name="OLE_LINK57"/>
      <w:bookmarkStart w:id="62" w:name="OLE_LINK58"/>
      <w:r w:rsidR="001A49C1" w:rsidRPr="001A49C1">
        <w:rPr>
          <w:rFonts w:ascii="Courier New" w:hAnsi="Courier New" w:cs="Courier New"/>
          <w:color w:val="008000"/>
          <w:sz w:val="20"/>
          <w:lang w:eastAsia="en-GB"/>
        </w:rPr>
        <w:t>All heroes and their data in the table are printed</w:t>
      </w:r>
      <w:r w:rsidR="001A49C1">
        <w:rPr>
          <w:rFonts w:ascii="Courier New" w:hAnsi="Courier New" w:cs="Courier New"/>
          <w:color w:val="008000"/>
          <w:sz w:val="20"/>
          <w:lang w:val="en-US" w:eastAsia="en-GB"/>
        </w:rPr>
        <w:t xml:space="preserve"> to the</w:t>
      </w:r>
      <w:bookmarkEnd w:id="61"/>
      <w:bookmarkEnd w:id="62"/>
    </w:p>
    <w:p w14:paraId="018F798C" w14:textId="0FA7B2AD"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//"Duomenys.txt" f</w:t>
      </w:r>
      <w:r w:rsidR="001A49C1">
        <w:rPr>
          <w:rFonts w:ascii="Courier New" w:hAnsi="Courier New" w:cs="Courier New"/>
          <w:color w:val="008000"/>
          <w:sz w:val="20"/>
          <w:lang w:val="en-US" w:eastAsia="en-GB"/>
        </w:rPr>
        <w:t>ile</w:t>
      </w:r>
    </w:p>
    <w:p w14:paraId="7836B2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fileNameTxt = </w:t>
      </w:r>
      <w:r w:rsidRPr="00DA4FAE">
        <w:rPr>
          <w:rFonts w:ascii="Courier New" w:hAnsi="Courier New" w:cs="Courier New"/>
          <w:color w:val="A31515"/>
          <w:sz w:val="20"/>
          <w:lang w:eastAsia="en-GB"/>
        </w:rPr>
        <w:t>"Duomenys.txt"</w:t>
      </w:r>
      <w:r w:rsidRPr="00DA4FAE">
        <w:rPr>
          <w:rFonts w:ascii="Courier New" w:hAnsi="Courier New" w:cs="Courier New"/>
          <w:color w:val="333333"/>
          <w:sz w:val="20"/>
          <w:lang w:eastAsia="en-GB"/>
        </w:rPr>
        <w:t>;</w:t>
      </w:r>
    </w:p>
    <w:p w14:paraId="6560F22D"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InputOutput.PrintAllHeroesToTxt(fileNameTxt, allHeroes);</w:t>
      </w:r>
    </w:p>
    <w:p w14:paraId="5337A51A"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18C5C0D9" w14:textId="30993951"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bookmarkStart w:id="63" w:name="OLE_LINK55"/>
      <w:bookmarkStart w:id="64" w:name="OLE_LINK56"/>
      <w:r w:rsidR="001A49C1" w:rsidRPr="001A49C1">
        <w:rPr>
          <w:rFonts w:ascii="Courier New" w:hAnsi="Courier New" w:cs="Courier New"/>
          <w:color w:val="008000"/>
          <w:sz w:val="20"/>
          <w:lang w:eastAsia="en-GB"/>
        </w:rPr>
        <w:t>A blank line is printed to avoid mixing results</w:t>
      </w:r>
    </w:p>
    <w:bookmarkEnd w:id="63"/>
    <w:bookmarkEnd w:id="64"/>
    <w:p w14:paraId="7583F59B"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p>
    <w:p w14:paraId="62724506" w14:textId="77777777" w:rsidR="00DA4FAE" w:rsidRPr="00217128"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4CEF1D6" w14:textId="378AE60F"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E22D56" w:rsidRPr="00E22D56">
        <w:rPr>
          <w:rFonts w:ascii="Courier New" w:hAnsi="Courier New" w:cs="Courier New"/>
          <w:color w:val="008000"/>
          <w:sz w:val="20"/>
          <w:lang w:eastAsia="en-GB"/>
        </w:rPr>
        <w:t>The results of the first task are printed to the console</w:t>
      </w:r>
    </w:p>
    <w:p w14:paraId="222085D8" w14:textId="703ED4A6" w:rsidR="00DA4FAE" w:rsidRPr="00E22D56"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E22D56">
        <w:rPr>
          <w:rFonts w:ascii="Courier New" w:hAnsi="Courier New" w:cs="Courier New"/>
          <w:color w:val="008000"/>
          <w:sz w:val="20"/>
          <w:lang w:val="en-US" w:eastAsia="en-GB"/>
        </w:rPr>
        <w:t>(the heroes with the most health points)</w:t>
      </w:r>
    </w:p>
    <w:p w14:paraId="54BB86E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lastRenderedPageBreak/>
        <w:t xml:space="preserve">            InputOutput.PrintHealthiest(allHeroes);</w:t>
      </w:r>
    </w:p>
    <w:p w14:paraId="3933718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05967267" w14:textId="2DF1CED9" w:rsidR="00DA4FAE" w:rsidRPr="001A49C1"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1A49C1">
        <w:rPr>
          <w:rFonts w:ascii="Courier New" w:hAnsi="Courier New" w:cs="Courier New"/>
          <w:color w:val="008000"/>
          <w:sz w:val="20"/>
          <w:lang w:val="en-US" w:eastAsia="en-GB"/>
        </w:rPr>
        <w:t>/</w:t>
      </w:r>
      <w:r w:rsidR="001A49C1" w:rsidRPr="001A49C1">
        <w:rPr>
          <w:rFonts w:ascii="Courier New" w:hAnsi="Courier New" w:cs="Courier New"/>
          <w:color w:val="008000"/>
          <w:sz w:val="20"/>
          <w:lang w:val="en-US" w:eastAsia="en-GB"/>
        </w:rPr>
        <w:t>A blank line is printed to avoid mixing results</w:t>
      </w:r>
    </w:p>
    <w:p w14:paraId="77AF9BA7"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Console.WriteLine();</w:t>
      </w:r>
    </w:p>
    <w:p w14:paraId="26F34563"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5DB9BA35" w14:textId="0CCC53B0"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E76BE" w:rsidRPr="004E76BE">
        <w:t xml:space="preserve"> </w:t>
      </w:r>
      <w:r w:rsidR="004E76BE" w:rsidRPr="004E76BE">
        <w:rPr>
          <w:rFonts w:ascii="Courier New" w:hAnsi="Courier New" w:cs="Courier New"/>
          <w:color w:val="008000"/>
          <w:sz w:val="20"/>
          <w:lang w:eastAsia="en-GB"/>
        </w:rPr>
        <w:t>The results of the second task are printed to the console (the</w:t>
      </w:r>
    </w:p>
    <w:p w14:paraId="39297BE4" w14:textId="753AACD8" w:rsid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008000"/>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4E76BE">
        <w:rPr>
          <w:rFonts w:ascii="Courier New" w:hAnsi="Courier New" w:cs="Courier New"/>
          <w:color w:val="008000"/>
          <w:sz w:val="20"/>
          <w:lang w:val="en-US" w:eastAsia="en-GB"/>
        </w:rPr>
        <w:t>heroes with the smallest difference (defense points – damage</w:t>
      </w:r>
    </w:p>
    <w:p w14:paraId="77EDA3CD" w14:textId="67BF5D5A" w:rsidR="004E76BE" w:rsidRPr="004E76BE" w:rsidRDefault="004E76B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Pr>
          <w:rFonts w:ascii="Courier New" w:hAnsi="Courier New" w:cs="Courier New"/>
          <w:color w:val="008000"/>
          <w:sz w:val="20"/>
          <w:lang w:val="en-US" w:eastAsia="en-GB"/>
        </w:rPr>
        <w:tab/>
        <w:t xml:space="preserve">    //points))</w:t>
      </w:r>
    </w:p>
    <w:p w14:paraId="07829E3E"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InputOutput.PrintWithSmallestDifference(allHeroes);</w:t>
      </w:r>
    </w:p>
    <w:p w14:paraId="38FD5DC8"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B039067" w14:textId="06DE572C" w:rsidR="00DA4FAE" w:rsidRPr="00E6556A"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w:t>
      </w:r>
      <w:r w:rsidR="00E6556A">
        <w:rPr>
          <w:rFonts w:ascii="Courier New" w:hAnsi="Courier New" w:cs="Courier New"/>
          <w:color w:val="008000"/>
          <w:sz w:val="20"/>
          <w:lang w:val="en-US" w:eastAsia="en-GB"/>
        </w:rPr>
        <w:t>Third task results (all different heroes classes) are printed to</w:t>
      </w:r>
    </w:p>
    <w:p w14:paraId="02C7BBF4" w14:textId="2A672C2B" w:rsidR="00DA4FAE" w:rsidRPr="00E6556A"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008000"/>
          <w:sz w:val="20"/>
          <w:lang w:eastAsia="en-GB"/>
        </w:rPr>
        <w:t>//"Klases.csv" f</w:t>
      </w:r>
      <w:r w:rsidR="00E6556A">
        <w:rPr>
          <w:rFonts w:ascii="Courier New" w:hAnsi="Courier New" w:cs="Courier New"/>
          <w:color w:val="008000"/>
          <w:sz w:val="20"/>
          <w:lang w:val="en-US" w:eastAsia="en-GB"/>
        </w:rPr>
        <w:t>ile</w:t>
      </w:r>
    </w:p>
    <w:p w14:paraId="43822EC5"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r w:rsidRPr="00DA4FAE">
        <w:rPr>
          <w:rFonts w:ascii="Courier New" w:hAnsi="Courier New" w:cs="Courier New"/>
          <w:color w:val="2B91AF"/>
          <w:sz w:val="20"/>
          <w:lang w:eastAsia="en-GB"/>
        </w:rPr>
        <w:t>string</w:t>
      </w:r>
      <w:r w:rsidRPr="00DA4FAE">
        <w:rPr>
          <w:rFonts w:ascii="Courier New" w:hAnsi="Courier New" w:cs="Courier New"/>
          <w:color w:val="333333"/>
          <w:sz w:val="20"/>
          <w:lang w:eastAsia="en-GB"/>
        </w:rPr>
        <w:t xml:space="preserve"> fileName = </w:t>
      </w:r>
      <w:r w:rsidRPr="00DA4FAE">
        <w:rPr>
          <w:rFonts w:ascii="Courier New" w:hAnsi="Courier New" w:cs="Courier New"/>
          <w:color w:val="A31515"/>
          <w:sz w:val="20"/>
          <w:lang w:eastAsia="en-GB"/>
        </w:rPr>
        <w:t>"Klases.csv"</w:t>
      </w:r>
      <w:r w:rsidRPr="00DA4FAE">
        <w:rPr>
          <w:rFonts w:ascii="Courier New" w:hAnsi="Courier New" w:cs="Courier New"/>
          <w:color w:val="333333"/>
          <w:sz w:val="20"/>
          <w:lang w:eastAsia="en-GB"/>
        </w:rPr>
        <w:t>;</w:t>
      </w:r>
    </w:p>
    <w:p w14:paraId="74491F12"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InputOutput.PrintNumbers(fileName, allHeroes);</w:t>
      </w:r>
    </w:p>
    <w:p w14:paraId="3439EEC6"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D89F7B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 xml:space="preserve">    }</w:t>
      </w:r>
    </w:p>
    <w:p w14:paraId="20F14D39"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p>
    <w:p w14:paraId="642C5574" w14:textId="77777777" w:rsidR="00DA4FAE" w:rsidRPr="00DA4FAE" w:rsidRDefault="00DA4FAE" w:rsidP="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eastAsia="en-GB"/>
        </w:rPr>
      </w:pPr>
      <w:r w:rsidRPr="00DA4FAE">
        <w:rPr>
          <w:rFonts w:ascii="Courier New" w:hAnsi="Courier New" w:cs="Courier New"/>
          <w:color w:val="333333"/>
          <w:sz w:val="20"/>
          <w:lang w:eastAsia="en-GB"/>
        </w:rPr>
        <w:t>}</w:t>
      </w:r>
    </w:p>
    <w:p w14:paraId="051B993B" w14:textId="77777777" w:rsidR="002E3EF8" w:rsidRPr="00FD05BD" w:rsidRDefault="002E3EF8" w:rsidP="00FD05BD">
      <w:pPr>
        <w:pStyle w:val="Programostekstas"/>
      </w:pPr>
    </w:p>
    <w:p w14:paraId="65058FF7" w14:textId="6A1738F4" w:rsidR="00E02C3E" w:rsidRDefault="00844988" w:rsidP="00E02C3E">
      <w:pPr>
        <w:pStyle w:val="Heading2"/>
      </w:pPr>
      <w:bookmarkStart w:id="65" w:name="_Toc153374036"/>
      <w:r w:rsidRPr="00844988">
        <w:t>Pradiniai duomenys ir rezultatai</w:t>
      </w:r>
      <w:bookmarkEnd w:id="65"/>
    </w:p>
    <w:p w14:paraId="0DB773F3" w14:textId="0C741309" w:rsidR="00E02C3E" w:rsidRPr="00E02C3E" w:rsidRDefault="00E02C3E" w:rsidP="00E02C3E">
      <w:pPr>
        <w:pStyle w:val="Heading3"/>
        <w:ind w:left="1843" w:hanging="709"/>
      </w:pPr>
      <w:bookmarkStart w:id="66" w:name="_Toc153374037"/>
      <w:r>
        <w:t>Duomenys ir rezultatai 1</w:t>
      </w:r>
      <w:bookmarkEnd w:id="66"/>
    </w:p>
    <w:p w14:paraId="04C1C2C9" w14:textId="13B0878C" w:rsidR="002E3EF8" w:rsidRPr="00DA7294" w:rsidRDefault="00DA4FAE" w:rsidP="00A049DD">
      <w:pPr>
        <w:pStyle w:val="Programostekstas"/>
        <w:rPr>
          <w:rFonts w:ascii="Times New Roman" w:hAnsi="Times New Roman"/>
          <w:sz w:val="24"/>
          <w:szCs w:val="24"/>
        </w:rPr>
      </w:pPr>
      <w:r w:rsidRPr="00DA7294">
        <w:rPr>
          <w:rFonts w:ascii="Times New Roman" w:hAnsi="Times New Roman"/>
          <w:sz w:val="24"/>
          <w:szCs w:val="24"/>
        </w:rPr>
        <w:t>Pradinis</w:t>
      </w:r>
      <w:r w:rsidR="00975DDD" w:rsidRPr="00DA7294">
        <w:rPr>
          <w:rFonts w:ascii="Times New Roman" w:hAnsi="Times New Roman"/>
          <w:sz w:val="24"/>
          <w:szCs w:val="24"/>
        </w:rPr>
        <w:t xml:space="preserve"> failas:</w:t>
      </w:r>
    </w:p>
    <w:p w14:paraId="6A92D803" w14:textId="75F04D3D" w:rsidR="00975DDD" w:rsidRDefault="00975DDD" w:rsidP="00975DDD">
      <w:pPr>
        <w:pStyle w:val="Programostekstas"/>
      </w:pPr>
      <w:r w:rsidRPr="00975DDD">
        <w:rPr>
          <w:noProof/>
        </w:rPr>
        <w:drawing>
          <wp:inline distT="0" distB="0" distL="0" distR="0" wp14:anchorId="5C35EA12" wp14:editId="2AE52D94">
            <wp:extent cx="6299835" cy="1217295"/>
            <wp:effectExtent l="0" t="0" r="0" b="1905"/>
            <wp:docPr id="15432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0205" name=""/>
                    <pic:cNvPicPr/>
                  </pic:nvPicPr>
                  <pic:blipFill>
                    <a:blip r:embed="rId16"/>
                    <a:stretch>
                      <a:fillRect/>
                    </a:stretch>
                  </pic:blipFill>
                  <pic:spPr>
                    <a:xfrm>
                      <a:off x="0" y="0"/>
                      <a:ext cx="6299835" cy="1217295"/>
                    </a:xfrm>
                    <a:prstGeom prst="rect">
                      <a:avLst/>
                    </a:prstGeom>
                  </pic:spPr>
                </pic:pic>
              </a:graphicData>
            </a:graphic>
          </wp:inline>
        </w:drawing>
      </w:r>
    </w:p>
    <w:p w14:paraId="34502598" w14:textId="3C269FE9" w:rsidR="00975DDD" w:rsidRPr="00DA7294" w:rsidRDefault="00975DDD" w:rsidP="00975DDD">
      <w:pPr>
        <w:pStyle w:val="Programostekstas"/>
        <w:rPr>
          <w:rFonts w:ascii="Times New Roman" w:hAnsi="Times New Roman"/>
          <w:sz w:val="24"/>
          <w:szCs w:val="24"/>
        </w:rPr>
      </w:pPr>
      <w:r w:rsidRPr="00DA7294">
        <w:rPr>
          <w:rFonts w:ascii="Times New Roman" w:hAnsi="Times New Roman"/>
          <w:sz w:val="24"/>
          <w:szCs w:val="24"/>
        </w:rPr>
        <w:t>Ši</w:t>
      </w:r>
      <w:r w:rsidR="00E22A08" w:rsidRPr="00DA7294">
        <w:rPr>
          <w:rFonts w:ascii="Times New Roman" w:hAnsi="Times New Roman"/>
          <w:sz w:val="24"/>
          <w:szCs w:val="24"/>
        </w:rPr>
        <w:t>ais duomenimis</w:t>
      </w:r>
      <w:r w:rsidRPr="00DA7294">
        <w:rPr>
          <w:rFonts w:ascii="Times New Roman" w:hAnsi="Times New Roman"/>
          <w:sz w:val="24"/>
          <w:szCs w:val="24"/>
        </w:rPr>
        <w:t xml:space="preserve"> tikrinama ar veikia daugiausiai gyvybės taškų turinčių herojų atpažinimas (trys herojai turi po 150 gyvybės taškų). Yra vienas herojus turintis mažiausią skirtumą (gynybos taškai – žalos taškai). Yra penkios skirtingos klasės.</w:t>
      </w:r>
    </w:p>
    <w:p w14:paraId="279A7626" w14:textId="77777777" w:rsidR="00975DDD" w:rsidRDefault="00975DDD" w:rsidP="00975DDD">
      <w:pPr>
        <w:pStyle w:val="Programostekstas"/>
      </w:pPr>
    </w:p>
    <w:p w14:paraId="5652F47E" w14:textId="77777777" w:rsidR="009830EB" w:rsidRDefault="009830EB" w:rsidP="00975DDD">
      <w:pPr>
        <w:pStyle w:val="Programostekstas"/>
      </w:pPr>
    </w:p>
    <w:p w14:paraId="5CCBF1E8" w14:textId="7BA8097E" w:rsidR="00975DDD" w:rsidRPr="00DA7294" w:rsidRDefault="00975DDD" w:rsidP="00975DDD">
      <w:pPr>
        <w:pStyle w:val="Programostekstas"/>
        <w:rPr>
          <w:rFonts w:ascii="Times New Roman" w:hAnsi="Times New Roman"/>
          <w:sz w:val="24"/>
          <w:szCs w:val="24"/>
        </w:rPr>
      </w:pPr>
      <w:r w:rsidRPr="00DA7294">
        <w:rPr>
          <w:rFonts w:ascii="Times New Roman" w:hAnsi="Times New Roman"/>
          <w:sz w:val="24"/>
          <w:szCs w:val="24"/>
        </w:rPr>
        <w:t>Duomenys „.txt“ faile:</w:t>
      </w:r>
    </w:p>
    <w:p w14:paraId="0F42453E" w14:textId="37C83FDC" w:rsidR="00975DDD" w:rsidRDefault="00E02C3E" w:rsidP="00975DDD">
      <w:pPr>
        <w:pStyle w:val="Programostekstas"/>
        <w:rPr>
          <w:lang w:val="en-US"/>
        </w:rPr>
      </w:pPr>
      <w:r w:rsidRPr="00E02C3E">
        <w:rPr>
          <w:noProof/>
          <w:lang w:val="en-US"/>
        </w:rPr>
        <w:drawing>
          <wp:inline distT="0" distB="0" distL="0" distR="0" wp14:anchorId="1846A687" wp14:editId="659B8A84">
            <wp:extent cx="6299835" cy="1092835"/>
            <wp:effectExtent l="0" t="0" r="0" b="0"/>
            <wp:docPr id="1479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31" name=""/>
                    <pic:cNvPicPr/>
                  </pic:nvPicPr>
                  <pic:blipFill>
                    <a:blip r:embed="rId17"/>
                    <a:stretch>
                      <a:fillRect/>
                    </a:stretch>
                  </pic:blipFill>
                  <pic:spPr>
                    <a:xfrm>
                      <a:off x="0" y="0"/>
                      <a:ext cx="6353673" cy="1102174"/>
                    </a:xfrm>
                    <a:prstGeom prst="rect">
                      <a:avLst/>
                    </a:prstGeom>
                  </pic:spPr>
                </pic:pic>
              </a:graphicData>
            </a:graphic>
          </wp:inline>
        </w:drawing>
      </w:r>
    </w:p>
    <w:p w14:paraId="718181F0" w14:textId="77777777" w:rsidR="00E02C3E" w:rsidRDefault="00E02C3E" w:rsidP="00975DDD">
      <w:pPr>
        <w:pStyle w:val="Programostekstas"/>
        <w:rPr>
          <w:lang w:val="en-US"/>
        </w:rPr>
      </w:pPr>
    </w:p>
    <w:p w14:paraId="63D56769" w14:textId="77777777" w:rsidR="009830EB" w:rsidRDefault="009830EB" w:rsidP="00975DDD">
      <w:pPr>
        <w:pStyle w:val="Programostekstas"/>
        <w:rPr>
          <w:lang w:val="en-US"/>
        </w:rPr>
      </w:pPr>
    </w:p>
    <w:p w14:paraId="3ADF6D79" w14:textId="6558C6EC" w:rsidR="00E02C3E" w:rsidRPr="00DA7294" w:rsidRDefault="00E02C3E" w:rsidP="00975DDD">
      <w:pPr>
        <w:pStyle w:val="Programostekstas"/>
        <w:rPr>
          <w:rFonts w:ascii="Times New Roman" w:hAnsi="Times New Roman"/>
          <w:sz w:val="24"/>
          <w:szCs w:val="24"/>
        </w:rPr>
      </w:pPr>
      <w:r w:rsidRPr="00DA7294">
        <w:rPr>
          <w:rFonts w:ascii="Times New Roman" w:hAnsi="Times New Roman"/>
          <w:sz w:val="24"/>
          <w:szCs w:val="24"/>
        </w:rPr>
        <w:t>Rezultatai (Konsolėje):</w:t>
      </w:r>
    </w:p>
    <w:p w14:paraId="7C83F51F" w14:textId="77777777" w:rsidR="00E02C3E" w:rsidRDefault="00E02C3E" w:rsidP="00975DDD">
      <w:pPr>
        <w:pStyle w:val="Programostekstas"/>
      </w:pPr>
    </w:p>
    <w:p w14:paraId="48BB2C39" w14:textId="4F9C6EB5" w:rsidR="00E02C3E" w:rsidRDefault="00E02C3E" w:rsidP="00A049DD">
      <w:pPr>
        <w:pStyle w:val="Programostekstas"/>
        <w:rPr>
          <w:lang w:val="en-US"/>
        </w:rPr>
      </w:pPr>
      <w:r w:rsidRPr="00E02C3E">
        <w:rPr>
          <w:noProof/>
          <w:lang w:val="en-US"/>
        </w:rPr>
        <w:lastRenderedPageBreak/>
        <w:drawing>
          <wp:inline distT="0" distB="0" distL="0" distR="0" wp14:anchorId="313C839E" wp14:editId="3141F3D3">
            <wp:extent cx="6299835" cy="2252345"/>
            <wp:effectExtent l="0" t="0" r="0" b="0"/>
            <wp:docPr id="21682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6235" name=""/>
                    <pic:cNvPicPr/>
                  </pic:nvPicPr>
                  <pic:blipFill>
                    <a:blip r:embed="rId18"/>
                    <a:stretch>
                      <a:fillRect/>
                    </a:stretch>
                  </pic:blipFill>
                  <pic:spPr>
                    <a:xfrm>
                      <a:off x="0" y="0"/>
                      <a:ext cx="6299835" cy="2252345"/>
                    </a:xfrm>
                    <a:prstGeom prst="rect">
                      <a:avLst/>
                    </a:prstGeom>
                  </pic:spPr>
                </pic:pic>
              </a:graphicData>
            </a:graphic>
          </wp:inline>
        </w:drawing>
      </w:r>
    </w:p>
    <w:p w14:paraId="7953E421" w14:textId="77777777" w:rsidR="00E02C3E" w:rsidRDefault="00E02C3E" w:rsidP="00A049DD">
      <w:pPr>
        <w:pStyle w:val="Programostekstas"/>
        <w:rPr>
          <w:lang w:val="en-US"/>
        </w:rPr>
      </w:pPr>
    </w:p>
    <w:p w14:paraId="7EC6AD20" w14:textId="77777777" w:rsidR="009830EB" w:rsidRDefault="009830EB" w:rsidP="00A049DD">
      <w:pPr>
        <w:pStyle w:val="Programostekstas"/>
        <w:rPr>
          <w:lang w:val="en-US"/>
        </w:rPr>
      </w:pPr>
    </w:p>
    <w:p w14:paraId="661675CF" w14:textId="6822BCE4" w:rsidR="00E02C3E" w:rsidRPr="00DA7294" w:rsidRDefault="00E02C3E" w:rsidP="00A049DD">
      <w:pPr>
        <w:pStyle w:val="Programostekstas"/>
        <w:rPr>
          <w:rFonts w:ascii="Times New Roman" w:hAnsi="Times New Roman"/>
          <w:sz w:val="24"/>
          <w:szCs w:val="24"/>
        </w:rPr>
      </w:pPr>
      <w:r w:rsidRPr="00DA7294">
        <w:rPr>
          <w:rFonts w:ascii="Times New Roman" w:hAnsi="Times New Roman"/>
          <w:sz w:val="24"/>
          <w:szCs w:val="24"/>
        </w:rPr>
        <w:t>Rezultatai (Klases.csv):</w:t>
      </w:r>
    </w:p>
    <w:p w14:paraId="26904BFF" w14:textId="77777777" w:rsidR="00E02C3E" w:rsidRPr="00E02C3E" w:rsidRDefault="00E02C3E" w:rsidP="00A049DD">
      <w:pPr>
        <w:pStyle w:val="Programostekstas"/>
        <w:rPr>
          <w:lang w:val="en-US"/>
        </w:rPr>
      </w:pPr>
    </w:p>
    <w:p w14:paraId="5D01611D" w14:textId="6B6E6474" w:rsidR="002E3EF8" w:rsidRDefault="00E22A08" w:rsidP="00A049DD">
      <w:pPr>
        <w:pStyle w:val="Programostekstas"/>
      </w:pPr>
      <w:r w:rsidRPr="00E22A08">
        <w:rPr>
          <w:noProof/>
        </w:rPr>
        <w:drawing>
          <wp:inline distT="0" distB="0" distL="0" distR="0" wp14:anchorId="0510A5DD" wp14:editId="6AB7BC2A">
            <wp:extent cx="2070100" cy="2641600"/>
            <wp:effectExtent l="0" t="0" r="0" b="0"/>
            <wp:docPr id="199482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21391" name=""/>
                    <pic:cNvPicPr/>
                  </pic:nvPicPr>
                  <pic:blipFill>
                    <a:blip r:embed="rId19"/>
                    <a:stretch>
                      <a:fillRect/>
                    </a:stretch>
                  </pic:blipFill>
                  <pic:spPr>
                    <a:xfrm>
                      <a:off x="0" y="0"/>
                      <a:ext cx="2070100" cy="2641600"/>
                    </a:xfrm>
                    <a:prstGeom prst="rect">
                      <a:avLst/>
                    </a:prstGeom>
                  </pic:spPr>
                </pic:pic>
              </a:graphicData>
            </a:graphic>
          </wp:inline>
        </w:drawing>
      </w:r>
    </w:p>
    <w:p w14:paraId="012F089B" w14:textId="77777777" w:rsidR="00E22A08" w:rsidRDefault="00E22A08" w:rsidP="00A049DD">
      <w:pPr>
        <w:pStyle w:val="Programostekstas"/>
      </w:pPr>
    </w:p>
    <w:p w14:paraId="2BE9ABE2" w14:textId="77777777" w:rsidR="00E22A08" w:rsidRDefault="00E22A08" w:rsidP="00A049DD">
      <w:pPr>
        <w:pStyle w:val="Programostekstas"/>
      </w:pPr>
    </w:p>
    <w:p w14:paraId="32BE6A2C" w14:textId="6C1E25C4" w:rsidR="00E22A08" w:rsidRDefault="00E22A08" w:rsidP="00E22A08">
      <w:pPr>
        <w:pStyle w:val="Heading3"/>
        <w:ind w:left="1843" w:hanging="709"/>
      </w:pPr>
      <w:bookmarkStart w:id="67" w:name="_Toc153374038"/>
      <w:r>
        <w:t>Duomenys ir rezultatai 2</w:t>
      </w:r>
      <w:bookmarkEnd w:id="67"/>
    </w:p>
    <w:p w14:paraId="7F3BA9B4" w14:textId="385C7A0F" w:rsidR="00E22A08" w:rsidRPr="00DA7294" w:rsidRDefault="00E22A08" w:rsidP="00DA7294">
      <w:pPr>
        <w:pStyle w:val="Programostekstas"/>
        <w:rPr>
          <w:rFonts w:ascii="Times New Roman" w:hAnsi="Times New Roman"/>
          <w:sz w:val="24"/>
          <w:szCs w:val="24"/>
        </w:rPr>
      </w:pPr>
      <w:r w:rsidRPr="00DA7294">
        <w:rPr>
          <w:rFonts w:ascii="Times New Roman" w:hAnsi="Times New Roman"/>
          <w:sz w:val="24"/>
          <w:szCs w:val="24"/>
        </w:rPr>
        <w:t>Pradinis failas:</w:t>
      </w:r>
    </w:p>
    <w:p w14:paraId="378AE37D" w14:textId="14C4CEBB" w:rsidR="00E22A08" w:rsidRDefault="009830EB" w:rsidP="00E22A08">
      <w:pPr>
        <w:ind w:firstLine="0"/>
        <w:rPr>
          <w:rFonts w:ascii="Courier New" w:hAnsi="Courier New"/>
          <w:sz w:val="20"/>
          <w:lang w:val="en-US"/>
        </w:rPr>
      </w:pPr>
      <w:r w:rsidRPr="009830EB">
        <w:rPr>
          <w:rFonts w:ascii="Courier New" w:hAnsi="Courier New"/>
          <w:noProof/>
          <w:sz w:val="20"/>
          <w:lang w:val="en-US"/>
        </w:rPr>
        <w:drawing>
          <wp:inline distT="0" distB="0" distL="0" distR="0" wp14:anchorId="5D3B9C25" wp14:editId="1516A727">
            <wp:extent cx="6299835" cy="1235710"/>
            <wp:effectExtent l="0" t="0" r="0" b="0"/>
            <wp:docPr id="75530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0897" name=""/>
                    <pic:cNvPicPr/>
                  </pic:nvPicPr>
                  <pic:blipFill>
                    <a:blip r:embed="rId20"/>
                    <a:stretch>
                      <a:fillRect/>
                    </a:stretch>
                  </pic:blipFill>
                  <pic:spPr>
                    <a:xfrm>
                      <a:off x="0" y="0"/>
                      <a:ext cx="6299835" cy="1235710"/>
                    </a:xfrm>
                    <a:prstGeom prst="rect">
                      <a:avLst/>
                    </a:prstGeom>
                  </pic:spPr>
                </pic:pic>
              </a:graphicData>
            </a:graphic>
          </wp:inline>
        </w:drawing>
      </w:r>
    </w:p>
    <w:p w14:paraId="00F09076" w14:textId="4DB27DFD" w:rsidR="00E22A08" w:rsidRPr="00DA7294" w:rsidRDefault="00E22A08" w:rsidP="00DA7294">
      <w:pPr>
        <w:pStyle w:val="Programostekstas"/>
        <w:rPr>
          <w:rFonts w:ascii="Times New Roman" w:hAnsi="Times New Roman"/>
          <w:sz w:val="24"/>
          <w:szCs w:val="24"/>
        </w:rPr>
      </w:pPr>
      <w:r w:rsidRPr="00DA7294">
        <w:rPr>
          <w:rFonts w:ascii="Times New Roman" w:hAnsi="Times New Roman"/>
          <w:sz w:val="24"/>
          <w:szCs w:val="24"/>
        </w:rPr>
        <w:t>Šiais duomenimis tikrinama ar tinkamai veikia herojų klasių atrinkimas bei skirtumo (gynybos taškai – žalos taškai) apskaičiavimo funkcijos. (Yra trys skirtingos klasės, yra 2 herojai su mažiausiu skirtumu</w:t>
      </w:r>
      <w:r w:rsidR="009830EB" w:rsidRPr="00DA7294">
        <w:rPr>
          <w:rFonts w:ascii="Times New Roman" w:hAnsi="Times New Roman"/>
          <w:sz w:val="24"/>
          <w:szCs w:val="24"/>
        </w:rPr>
        <w:t>, yra 2 herojai su didžiausiu gyvybių skaičiumi</w:t>
      </w:r>
      <w:r w:rsidRPr="00DA7294">
        <w:rPr>
          <w:rFonts w:ascii="Times New Roman" w:hAnsi="Times New Roman"/>
          <w:sz w:val="24"/>
          <w:szCs w:val="24"/>
        </w:rPr>
        <w:t>)</w:t>
      </w:r>
      <w:r w:rsidR="009830EB" w:rsidRPr="00DA7294">
        <w:rPr>
          <w:rFonts w:ascii="Times New Roman" w:hAnsi="Times New Roman"/>
          <w:sz w:val="24"/>
          <w:szCs w:val="24"/>
        </w:rPr>
        <w:t>.</w:t>
      </w:r>
    </w:p>
    <w:p w14:paraId="21C89440" w14:textId="77777777" w:rsidR="009830EB" w:rsidRDefault="009830EB" w:rsidP="00E22A08">
      <w:pPr>
        <w:ind w:firstLine="0"/>
        <w:rPr>
          <w:rFonts w:ascii="Courier New" w:hAnsi="Courier New"/>
          <w:sz w:val="20"/>
        </w:rPr>
      </w:pPr>
    </w:p>
    <w:p w14:paraId="115E0363" w14:textId="0156B1B7" w:rsidR="009830EB" w:rsidRPr="00DA7294" w:rsidRDefault="009830EB" w:rsidP="00DA7294">
      <w:pPr>
        <w:pStyle w:val="Programostekstas"/>
        <w:rPr>
          <w:rFonts w:ascii="Times New Roman" w:hAnsi="Times New Roman"/>
          <w:sz w:val="24"/>
          <w:szCs w:val="24"/>
        </w:rPr>
      </w:pPr>
      <w:r w:rsidRPr="00DA7294">
        <w:rPr>
          <w:rFonts w:ascii="Times New Roman" w:hAnsi="Times New Roman"/>
          <w:sz w:val="24"/>
          <w:szCs w:val="24"/>
        </w:rPr>
        <w:t>Duomenys „.txt“ faile:</w:t>
      </w:r>
    </w:p>
    <w:p w14:paraId="147DFF43" w14:textId="7F4A4BB8" w:rsidR="009830EB" w:rsidRDefault="009830EB" w:rsidP="00E22A08">
      <w:pPr>
        <w:ind w:firstLine="0"/>
        <w:rPr>
          <w:rFonts w:ascii="Courier New" w:hAnsi="Courier New"/>
          <w:sz w:val="20"/>
        </w:rPr>
      </w:pPr>
      <w:r w:rsidRPr="009830EB">
        <w:rPr>
          <w:rFonts w:ascii="Courier New" w:hAnsi="Courier New"/>
          <w:noProof/>
          <w:sz w:val="20"/>
        </w:rPr>
        <w:lastRenderedPageBreak/>
        <w:drawing>
          <wp:inline distT="0" distB="0" distL="0" distR="0" wp14:anchorId="6047C1A3" wp14:editId="5C6160AF">
            <wp:extent cx="6299835" cy="1182370"/>
            <wp:effectExtent l="0" t="0" r="0" b="0"/>
            <wp:docPr id="9747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6648" name=""/>
                    <pic:cNvPicPr/>
                  </pic:nvPicPr>
                  <pic:blipFill>
                    <a:blip r:embed="rId21"/>
                    <a:stretch>
                      <a:fillRect/>
                    </a:stretch>
                  </pic:blipFill>
                  <pic:spPr>
                    <a:xfrm>
                      <a:off x="0" y="0"/>
                      <a:ext cx="6299835" cy="1182370"/>
                    </a:xfrm>
                    <a:prstGeom prst="rect">
                      <a:avLst/>
                    </a:prstGeom>
                  </pic:spPr>
                </pic:pic>
              </a:graphicData>
            </a:graphic>
          </wp:inline>
        </w:drawing>
      </w:r>
    </w:p>
    <w:p w14:paraId="091170B5" w14:textId="77777777" w:rsidR="009830EB" w:rsidRPr="009830EB" w:rsidRDefault="009830EB" w:rsidP="00E22A08">
      <w:pPr>
        <w:ind w:firstLine="0"/>
        <w:rPr>
          <w:rFonts w:ascii="Courier New" w:hAnsi="Courier New"/>
          <w:sz w:val="20"/>
          <w:lang w:val="en-US"/>
        </w:rPr>
      </w:pPr>
    </w:p>
    <w:p w14:paraId="5DB03F74" w14:textId="05F1A1FB" w:rsidR="009830EB" w:rsidRPr="00DA7294" w:rsidRDefault="009830EB" w:rsidP="00DA7294">
      <w:pPr>
        <w:pStyle w:val="Programostekstas"/>
        <w:rPr>
          <w:rFonts w:ascii="Times New Roman" w:hAnsi="Times New Roman"/>
          <w:sz w:val="24"/>
          <w:szCs w:val="24"/>
        </w:rPr>
      </w:pPr>
      <w:r w:rsidRPr="00DA7294">
        <w:rPr>
          <w:rFonts w:ascii="Times New Roman" w:hAnsi="Times New Roman"/>
          <w:sz w:val="24"/>
          <w:szCs w:val="24"/>
        </w:rPr>
        <w:t>Rezultatai (Konsolėje):</w:t>
      </w:r>
    </w:p>
    <w:p w14:paraId="3723683F" w14:textId="6C64BF93" w:rsidR="009830EB" w:rsidRDefault="009830EB" w:rsidP="00E22A08">
      <w:pPr>
        <w:ind w:firstLine="0"/>
        <w:rPr>
          <w:rFonts w:ascii="Courier New" w:hAnsi="Courier New"/>
          <w:sz w:val="20"/>
        </w:rPr>
      </w:pPr>
      <w:r w:rsidRPr="009830EB">
        <w:rPr>
          <w:rFonts w:ascii="Courier New" w:hAnsi="Courier New"/>
          <w:noProof/>
          <w:sz w:val="20"/>
        </w:rPr>
        <w:drawing>
          <wp:inline distT="0" distB="0" distL="0" distR="0" wp14:anchorId="701649B5" wp14:editId="60DACB24">
            <wp:extent cx="6299835" cy="2191385"/>
            <wp:effectExtent l="0" t="0" r="0" b="5715"/>
            <wp:docPr id="194726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6119" name=""/>
                    <pic:cNvPicPr/>
                  </pic:nvPicPr>
                  <pic:blipFill>
                    <a:blip r:embed="rId22"/>
                    <a:stretch>
                      <a:fillRect/>
                    </a:stretch>
                  </pic:blipFill>
                  <pic:spPr>
                    <a:xfrm>
                      <a:off x="0" y="0"/>
                      <a:ext cx="6299835" cy="2191385"/>
                    </a:xfrm>
                    <a:prstGeom prst="rect">
                      <a:avLst/>
                    </a:prstGeom>
                  </pic:spPr>
                </pic:pic>
              </a:graphicData>
            </a:graphic>
          </wp:inline>
        </w:drawing>
      </w:r>
    </w:p>
    <w:p w14:paraId="3133B4F2" w14:textId="77777777" w:rsidR="009830EB" w:rsidRDefault="009830EB" w:rsidP="00E22A08">
      <w:pPr>
        <w:ind w:firstLine="0"/>
        <w:rPr>
          <w:rFonts w:ascii="Courier New" w:hAnsi="Courier New"/>
          <w:sz w:val="20"/>
        </w:rPr>
      </w:pPr>
    </w:p>
    <w:p w14:paraId="5EC046D0" w14:textId="0258720A" w:rsidR="009830EB" w:rsidRPr="00DA7294" w:rsidRDefault="009830EB" w:rsidP="00DA7294">
      <w:pPr>
        <w:pStyle w:val="Programostekstas"/>
        <w:rPr>
          <w:rFonts w:ascii="Times New Roman" w:hAnsi="Times New Roman"/>
          <w:sz w:val="24"/>
          <w:szCs w:val="24"/>
        </w:rPr>
      </w:pPr>
      <w:r w:rsidRPr="00DA7294">
        <w:rPr>
          <w:rFonts w:ascii="Times New Roman" w:hAnsi="Times New Roman"/>
          <w:sz w:val="24"/>
          <w:szCs w:val="24"/>
        </w:rPr>
        <w:t>Rezultatai (Klases.csv):</w:t>
      </w:r>
    </w:p>
    <w:p w14:paraId="3C8F4B09" w14:textId="13AB33A0" w:rsidR="009830EB" w:rsidRDefault="009830EB" w:rsidP="00E22A08">
      <w:pPr>
        <w:ind w:firstLine="0"/>
        <w:rPr>
          <w:rFonts w:ascii="Courier New" w:hAnsi="Courier New"/>
          <w:sz w:val="20"/>
        </w:rPr>
      </w:pPr>
      <w:r w:rsidRPr="009830EB">
        <w:rPr>
          <w:rFonts w:ascii="Courier New" w:hAnsi="Courier New"/>
          <w:noProof/>
          <w:sz w:val="20"/>
        </w:rPr>
        <w:drawing>
          <wp:inline distT="0" distB="0" distL="0" distR="0" wp14:anchorId="29E83966" wp14:editId="4CEEC157">
            <wp:extent cx="2108200" cy="2565400"/>
            <wp:effectExtent l="0" t="0" r="0" b="0"/>
            <wp:docPr id="49550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9067" name=""/>
                    <pic:cNvPicPr/>
                  </pic:nvPicPr>
                  <pic:blipFill>
                    <a:blip r:embed="rId23"/>
                    <a:stretch>
                      <a:fillRect/>
                    </a:stretch>
                  </pic:blipFill>
                  <pic:spPr>
                    <a:xfrm>
                      <a:off x="0" y="0"/>
                      <a:ext cx="2108200" cy="2565400"/>
                    </a:xfrm>
                    <a:prstGeom prst="rect">
                      <a:avLst/>
                    </a:prstGeom>
                  </pic:spPr>
                </pic:pic>
              </a:graphicData>
            </a:graphic>
          </wp:inline>
        </w:drawing>
      </w:r>
    </w:p>
    <w:p w14:paraId="231DCFD8" w14:textId="77777777" w:rsidR="009830EB" w:rsidRPr="00E22A08" w:rsidRDefault="009830EB" w:rsidP="00E22A08">
      <w:pPr>
        <w:ind w:firstLine="0"/>
        <w:rPr>
          <w:rFonts w:ascii="Courier New" w:hAnsi="Courier New"/>
          <w:sz w:val="20"/>
        </w:rPr>
      </w:pPr>
    </w:p>
    <w:p w14:paraId="18F78E19" w14:textId="77777777" w:rsidR="00D1074F" w:rsidRDefault="00D1074F" w:rsidP="00D1074F">
      <w:pPr>
        <w:pStyle w:val="Heading2"/>
      </w:pPr>
      <w:bookmarkStart w:id="68" w:name="_Toc153374039"/>
      <w:r>
        <w:t>Dėstytojo pastabos</w:t>
      </w:r>
      <w:bookmarkEnd w:id="68"/>
    </w:p>
    <w:p w14:paraId="6C131285" w14:textId="0F0DBF8A" w:rsidR="00D1074F" w:rsidRDefault="00FE246D" w:rsidP="00D1074F">
      <w:r>
        <w:t xml:space="preserve">Ateityje </w:t>
      </w:r>
      <w:r w:rsidRPr="00FE246D">
        <w:t>geriau naudoti standartin</w:t>
      </w:r>
      <w:r>
        <w:t>į š</w:t>
      </w:r>
      <w:r w:rsidRPr="00FE246D">
        <w:t>ablon</w:t>
      </w:r>
      <w:r>
        <w:t>ą rašant komentarus</w:t>
      </w:r>
    </w:p>
    <w:p w14:paraId="32BA766C" w14:textId="77777777" w:rsidR="00D1074F" w:rsidRDefault="00D1074F" w:rsidP="00D1074F"/>
    <w:p w14:paraId="365DDBAF" w14:textId="77777777" w:rsidR="00D1074F" w:rsidRPr="00D1074F" w:rsidRDefault="00D1074F" w:rsidP="00D1074F"/>
    <w:p w14:paraId="49C1A93B" w14:textId="77777777" w:rsidR="00AB7416" w:rsidRPr="0015714D" w:rsidRDefault="00B62B7E" w:rsidP="00F93867">
      <w:pPr>
        <w:pStyle w:val="Heading1"/>
      </w:pPr>
      <w:bookmarkStart w:id="69" w:name="_Toc153374040"/>
      <w:r w:rsidRPr="00F93867">
        <w:lastRenderedPageBreak/>
        <w:t>Skaičiavimų</w:t>
      </w:r>
      <w:r>
        <w:t xml:space="preserve"> klasė</w:t>
      </w:r>
      <w:bookmarkEnd w:id="69"/>
    </w:p>
    <w:p w14:paraId="2586226A" w14:textId="77777777" w:rsidR="00AB7416" w:rsidRPr="00844988" w:rsidRDefault="00AB7416" w:rsidP="00AB7416">
      <w:pPr>
        <w:pStyle w:val="Heading2"/>
      </w:pPr>
      <w:bookmarkStart w:id="70" w:name="_Toc153374041"/>
      <w:r w:rsidRPr="00844988">
        <w:t>Darbo užduotis</w:t>
      </w:r>
      <w:bookmarkEnd w:id="70"/>
    </w:p>
    <w:p w14:paraId="79F24657" w14:textId="77777777" w:rsidR="00217128" w:rsidRDefault="00217128" w:rsidP="00217128">
      <w:pPr>
        <w:ind w:firstLine="0"/>
      </w:pPr>
      <w:r w:rsidRPr="00217128">
        <w:rPr>
          <w:b/>
          <w:bCs/>
        </w:rPr>
        <w:t>U2-24. Kompiuterinis žaidimas.</w:t>
      </w:r>
      <w:r>
        <w:t xml:space="preserve"> Sugrupavote herojus pagal dvi rases, ir surašėte jų duomenis į skirtingus failus. Duomenų formatas dabar toks: pirmoje eilutėje – rasės pavadinimas. Antroje – pradinis miestas. Toliau pateikta informacija tokiu pačiu formatu kaip L1 užduotyje, tik nebėra rasės stulpelio. </w:t>
      </w:r>
    </w:p>
    <w:p w14:paraId="784EFDA2" w14:textId="77777777" w:rsidR="00217128" w:rsidRDefault="00217128" w:rsidP="00121221">
      <w:pPr>
        <w:pStyle w:val="ListParagraph"/>
        <w:numPr>
          <w:ilvl w:val="0"/>
          <w:numId w:val="2"/>
        </w:numPr>
        <w:ind w:left="993" w:hanging="426"/>
      </w:pPr>
      <w:r>
        <w:t xml:space="preserve">Sudarykite visų herojų klasių sąrašą, klasių pavadinimus įrašykite į failą „Klasės.csv“ . </w:t>
      </w:r>
    </w:p>
    <w:p w14:paraId="09F9FA60" w14:textId="77777777" w:rsidR="00217128" w:rsidRDefault="00217128" w:rsidP="00121221">
      <w:pPr>
        <w:pStyle w:val="ListParagraph"/>
        <w:numPr>
          <w:ilvl w:val="0"/>
          <w:numId w:val="2"/>
        </w:numPr>
        <w:ind w:left="993" w:hanging="426"/>
      </w:pPr>
      <w:r>
        <w:t xml:space="preserve">Raskite, kokių klasių herojų „trūksta“ kiekvienai rasei. Į failą „Trūkstami.csv“ įrašykite kiekvienos rasės pavadinimą, ir trūkstamų klasių sąrašą. Jei rasė turi bent po vieną kiekvienos klasės atstovą, parašykite žodį „VISI“. </w:t>
      </w:r>
    </w:p>
    <w:p w14:paraId="25E2F827" w14:textId="09653048" w:rsidR="00AB7416" w:rsidRDefault="00217128" w:rsidP="00121221">
      <w:pPr>
        <w:pStyle w:val="ListParagraph"/>
        <w:numPr>
          <w:ilvl w:val="0"/>
          <w:numId w:val="2"/>
        </w:numPr>
        <w:ind w:left="993" w:hanging="426"/>
      </w:pPr>
      <w:r>
        <w:t>Raskite, kurioje rasėje yra stipriausias herojus: herojus stiprumą rodo gyvybės ir gynybos taškų suma sumažinta žalos taškais. Ekrane atspausdinkite visus herojaus duomenis ir jo rasę.</w:t>
      </w:r>
    </w:p>
    <w:p w14:paraId="0D2F1BD2" w14:textId="77777777" w:rsidR="00AB7416" w:rsidRPr="00844988" w:rsidRDefault="00AB7416" w:rsidP="006B1427">
      <w:pPr>
        <w:ind w:firstLine="0"/>
      </w:pPr>
    </w:p>
    <w:p w14:paraId="634AF19F" w14:textId="77777777" w:rsidR="00AB7416" w:rsidRPr="00844988" w:rsidRDefault="00AB7416" w:rsidP="00AB7416">
      <w:pPr>
        <w:pStyle w:val="Heading2"/>
      </w:pPr>
      <w:bookmarkStart w:id="71" w:name="_Toc153374042"/>
      <w:r w:rsidRPr="00844988">
        <w:t>Programos tekstas</w:t>
      </w:r>
      <w:bookmarkEnd w:id="71"/>
    </w:p>
    <w:p w14:paraId="120B5D82"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0000FF"/>
          <w:sz w:val="20"/>
          <w:lang w:val="en-LT" w:eastAsia="en-GB"/>
        </w:rPr>
        <w:t>namespace</w:t>
      </w:r>
      <w:r w:rsidRPr="000740BE">
        <w:rPr>
          <w:rFonts w:ascii="Courier New" w:hAnsi="Courier New" w:cs="Courier New"/>
          <w:color w:val="333333"/>
          <w:sz w:val="20"/>
          <w:lang w:val="en-LT" w:eastAsia="en-GB"/>
        </w:rPr>
        <w:t xml:space="preserve"> U1_24KompiuterinisZaidimas</w:t>
      </w:r>
    </w:p>
    <w:p w14:paraId="590F112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w:t>
      </w:r>
    </w:p>
    <w:p w14:paraId="3212DA1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1845900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The class in which the constructor is created</w:t>
      </w:r>
    </w:p>
    <w:p w14:paraId="3FB3370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5953FE1C"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class</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Hero</w:t>
      </w:r>
    </w:p>
    <w:p w14:paraId="064852D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1F9EAD5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race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256CB50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city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56699FE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name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2D27B93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number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67F8F5C0"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health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54F8BC3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mana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655A42CE"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damage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52C1C01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defend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6DF2F15E"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strength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1C229A2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speed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767FF54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intellect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25F15FF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power { </w:t>
      </w:r>
      <w:r w:rsidRPr="000740BE">
        <w:rPr>
          <w:rFonts w:ascii="Courier New" w:hAnsi="Courier New" w:cs="Courier New"/>
          <w:color w:val="0000FF"/>
          <w:sz w:val="20"/>
          <w:lang w:val="en-LT" w:eastAsia="en-GB"/>
        </w:rPr>
        <w:t>get</w:t>
      </w:r>
      <w:r w:rsidRPr="000740BE">
        <w:rPr>
          <w:rFonts w:ascii="Courier New" w:hAnsi="Courier New" w:cs="Courier New"/>
          <w:color w:val="333333"/>
          <w:sz w:val="20"/>
          <w:lang w:val="en-LT" w:eastAsia="en-GB"/>
        </w:rPr>
        <w:t>; }</w:t>
      </w:r>
    </w:p>
    <w:p w14:paraId="37FC336B"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14D66C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716D21D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Creates a hero constructor</w:t>
      </w:r>
    </w:p>
    <w:p w14:paraId="02B7C90A"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5FA8443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name="race"&gt;&lt;/param&gt;</w:t>
      </w:r>
    </w:p>
    <w:p w14:paraId="554F06E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name="city"&gt;&lt;/param&gt;</w:t>
      </w:r>
    </w:p>
    <w:p w14:paraId="53C8602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name="name"&gt;&lt;/param&gt;</w:t>
      </w:r>
    </w:p>
    <w:p w14:paraId="491D6D4B"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name="number"&gt;&lt;/param&gt;</w:t>
      </w:r>
    </w:p>
    <w:p w14:paraId="08F6A7C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name="health"&gt;&lt;/param&gt;</w:t>
      </w:r>
    </w:p>
    <w:p w14:paraId="798EFC0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name="mana"&gt;&lt;/param&gt;</w:t>
      </w:r>
    </w:p>
    <w:p w14:paraId="7D67224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name="damage"&gt;&lt;/param&gt;</w:t>
      </w:r>
    </w:p>
    <w:p w14:paraId="789B158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name="defend"&gt;&lt;/param&gt;</w:t>
      </w:r>
    </w:p>
    <w:p w14:paraId="709588C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name="strength"&gt;&lt;/param&gt;</w:t>
      </w:r>
    </w:p>
    <w:p w14:paraId="33ACFEB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name="speed"&gt;&lt;/param&gt;</w:t>
      </w:r>
    </w:p>
    <w:p w14:paraId="0EB4131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name="intellect"&gt;&lt;/param&gt;</w:t>
      </w:r>
    </w:p>
    <w:p w14:paraId="2D4D08B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name="power"&gt;&lt;/param&gt;</w:t>
      </w:r>
    </w:p>
    <w:p w14:paraId="7F54002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Hero(</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race,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city,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name,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number,</w:t>
      </w:r>
    </w:p>
    <w:p w14:paraId="54972120"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lastRenderedPageBreak/>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health,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mana,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damage,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defend,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strength,</w:t>
      </w:r>
    </w:p>
    <w:p w14:paraId="44DEA89C"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speed, </w:t>
      </w:r>
      <w:r w:rsidRPr="000740BE">
        <w:rPr>
          <w:rFonts w:ascii="Courier New" w:hAnsi="Courier New" w:cs="Courier New"/>
          <w:color w:val="2B91AF"/>
          <w:sz w:val="20"/>
          <w:lang w:val="en-LT" w:eastAsia="en-GB"/>
        </w:rPr>
        <w:t>int</w:t>
      </w:r>
      <w:r w:rsidRPr="000740BE">
        <w:rPr>
          <w:rFonts w:ascii="Courier New" w:hAnsi="Courier New" w:cs="Courier New"/>
          <w:color w:val="333333"/>
          <w:sz w:val="20"/>
          <w:lang w:val="en-LT" w:eastAsia="en-GB"/>
        </w:rPr>
        <w:t xml:space="preserve"> intellect,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power)</w:t>
      </w:r>
    </w:p>
    <w:p w14:paraId="2CF7364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22EAE25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.race = race;</w:t>
      </w:r>
    </w:p>
    <w:p w14:paraId="27FA108E"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.city = city;</w:t>
      </w:r>
    </w:p>
    <w:p w14:paraId="3F59CF1C"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.name = name;</w:t>
      </w:r>
    </w:p>
    <w:p w14:paraId="736B2F7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.number = number;</w:t>
      </w:r>
    </w:p>
    <w:p w14:paraId="720A228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.health = health;</w:t>
      </w:r>
    </w:p>
    <w:p w14:paraId="09DB9DF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.mana = mana;</w:t>
      </w:r>
    </w:p>
    <w:p w14:paraId="4946D4A2"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.damage = damage;</w:t>
      </w:r>
    </w:p>
    <w:p w14:paraId="3D58198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.defend = defend;</w:t>
      </w:r>
    </w:p>
    <w:p w14:paraId="77D81F3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.strength = strength;</w:t>
      </w:r>
    </w:p>
    <w:p w14:paraId="3933672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.speed = speed;</w:t>
      </w:r>
    </w:p>
    <w:p w14:paraId="04088CD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.intellect = intellect;</w:t>
      </w:r>
    </w:p>
    <w:p w14:paraId="5710203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.power = power;</w:t>
      </w:r>
    </w:p>
    <w:p w14:paraId="20B0F7C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401F968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6DE296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63E66FD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Overriding operator "&lt;"</w:t>
      </w:r>
    </w:p>
    <w:p w14:paraId="1A5E544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2FD38C8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name="strength"&gt;&lt;/param&gt;</w:t>
      </w:r>
    </w:p>
    <w:p w14:paraId="61C29FA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name="hero"&gt;&lt;/param&gt;</w:t>
      </w:r>
    </w:p>
    <w:p w14:paraId="0273EBF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&lt;returns&gt;&lt;/returns&gt;</w:t>
      </w:r>
    </w:p>
    <w:p w14:paraId="343026D7"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static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bool</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operator</w:t>
      </w:r>
      <w:r w:rsidRPr="000740BE">
        <w:rPr>
          <w:rFonts w:ascii="Courier New" w:hAnsi="Courier New" w:cs="Courier New"/>
          <w:color w:val="333333"/>
          <w:sz w:val="20"/>
          <w:lang w:val="en-LT" w:eastAsia="en-GB"/>
        </w:rPr>
        <w:t xml:space="preserve"> &lt;(</w:t>
      </w:r>
      <w:r w:rsidRPr="000740BE">
        <w:rPr>
          <w:rFonts w:ascii="Courier New" w:hAnsi="Courier New" w:cs="Courier New"/>
          <w:color w:val="2B91AF"/>
          <w:sz w:val="20"/>
          <w:lang w:val="en-LT" w:eastAsia="en-GB"/>
        </w:rPr>
        <w:t>double</w:t>
      </w:r>
      <w:r w:rsidRPr="000740BE">
        <w:rPr>
          <w:rFonts w:ascii="Courier New" w:hAnsi="Courier New" w:cs="Courier New"/>
          <w:color w:val="333333"/>
          <w:sz w:val="20"/>
          <w:lang w:val="en-LT" w:eastAsia="en-GB"/>
        </w:rPr>
        <w:t xml:space="preserve"> strength, Hero hero)</w:t>
      </w:r>
    </w:p>
    <w:p w14:paraId="364EE43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0B96083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return</w:t>
      </w:r>
      <w:r w:rsidRPr="000740BE">
        <w:rPr>
          <w:rFonts w:ascii="Courier New" w:hAnsi="Courier New" w:cs="Courier New"/>
          <w:color w:val="333333"/>
          <w:sz w:val="20"/>
          <w:lang w:val="en-LT" w:eastAsia="en-GB"/>
        </w:rPr>
        <w:t xml:space="preserve"> strength &lt; hero.GetStrength();</w:t>
      </w:r>
    </w:p>
    <w:p w14:paraId="15C617F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6B91835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867A38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4AFA2C1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Overriding operator "&gt;"</w:t>
      </w:r>
    </w:p>
    <w:p w14:paraId="7A796BD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1F2A9430"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name="strength"&gt;&lt;/param&gt;</w:t>
      </w:r>
    </w:p>
    <w:p w14:paraId="3F83A5C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&lt;param name="hero"&gt;&lt;/param&gt;</w:t>
      </w:r>
    </w:p>
    <w:p w14:paraId="387B301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&lt;returns&gt;&lt;/returns&gt;</w:t>
      </w:r>
    </w:p>
    <w:p w14:paraId="68F18F3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static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bool</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operator</w:t>
      </w:r>
      <w:r w:rsidRPr="000740BE">
        <w:rPr>
          <w:rFonts w:ascii="Courier New" w:hAnsi="Courier New" w:cs="Courier New"/>
          <w:color w:val="333333"/>
          <w:sz w:val="20"/>
          <w:lang w:val="en-LT" w:eastAsia="en-GB"/>
        </w:rPr>
        <w:t xml:space="preserve"> &gt;(</w:t>
      </w:r>
      <w:r w:rsidRPr="000740BE">
        <w:rPr>
          <w:rFonts w:ascii="Courier New" w:hAnsi="Courier New" w:cs="Courier New"/>
          <w:color w:val="2B91AF"/>
          <w:sz w:val="20"/>
          <w:lang w:val="en-LT" w:eastAsia="en-GB"/>
        </w:rPr>
        <w:t>double</w:t>
      </w:r>
      <w:r w:rsidRPr="000740BE">
        <w:rPr>
          <w:rFonts w:ascii="Courier New" w:hAnsi="Courier New" w:cs="Courier New"/>
          <w:color w:val="333333"/>
          <w:sz w:val="20"/>
          <w:lang w:val="en-LT" w:eastAsia="en-GB"/>
        </w:rPr>
        <w:t xml:space="preserve"> strength, Hero hero)</w:t>
      </w:r>
    </w:p>
    <w:p w14:paraId="160F2FA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5FA4063D"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return</w:t>
      </w:r>
      <w:r w:rsidRPr="000740BE">
        <w:rPr>
          <w:rFonts w:ascii="Courier New" w:hAnsi="Courier New" w:cs="Courier New"/>
          <w:color w:val="333333"/>
          <w:sz w:val="20"/>
          <w:lang w:val="en-LT" w:eastAsia="en-GB"/>
        </w:rPr>
        <w:t xml:space="preserve"> strength &gt; hero.GetStrength();</w:t>
      </w:r>
    </w:p>
    <w:p w14:paraId="3290339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6117209C"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F4ADFD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0679BC15"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Overrides ToString method</w:t>
      </w:r>
    </w:p>
    <w:p w14:paraId="073132F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057D168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&lt;returns&gt;&lt;/returns&gt;</w:t>
      </w:r>
    </w:p>
    <w:p w14:paraId="2AD723D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override</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ToString()</w:t>
      </w:r>
    </w:p>
    <w:p w14:paraId="1A8702A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487D1A0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 xml:space="preserve"> line;</w:t>
      </w:r>
    </w:p>
    <w:p w14:paraId="025B7CB2"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ACB747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line = </w:t>
      </w:r>
      <w:r w:rsidRPr="000740BE">
        <w:rPr>
          <w:rFonts w:ascii="Courier New" w:hAnsi="Courier New" w:cs="Courier New"/>
          <w:color w:val="2B91AF"/>
          <w:sz w:val="20"/>
          <w:lang w:val="en-LT" w:eastAsia="en-GB"/>
        </w:rPr>
        <w:t>string</w:t>
      </w:r>
      <w:r w:rsidRPr="000740BE">
        <w:rPr>
          <w:rFonts w:ascii="Courier New" w:hAnsi="Courier New" w:cs="Courier New"/>
          <w:color w:val="333333"/>
          <w:sz w:val="20"/>
          <w:lang w:val="en-LT" w:eastAsia="en-GB"/>
        </w:rPr>
        <w:t>.Format(</w:t>
      </w:r>
      <w:r w:rsidRPr="000740BE">
        <w:rPr>
          <w:rFonts w:ascii="Courier New" w:hAnsi="Courier New" w:cs="Courier New"/>
          <w:color w:val="A31515"/>
          <w:sz w:val="20"/>
          <w:lang w:val="en-LT" w:eastAsia="en-GB"/>
        </w:rPr>
        <w:t>"| {0,-12} | {1,5} | {2,14} | "</w:t>
      </w:r>
      <w:r w:rsidRPr="000740BE">
        <w:rPr>
          <w:rFonts w:ascii="Courier New" w:hAnsi="Courier New" w:cs="Courier New"/>
          <w:color w:val="333333"/>
          <w:sz w:val="20"/>
          <w:lang w:val="en-LT" w:eastAsia="en-GB"/>
        </w:rPr>
        <w:t xml:space="preserve"> +</w:t>
      </w:r>
    </w:p>
    <w:p w14:paraId="3A3F846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A31515"/>
          <w:sz w:val="20"/>
          <w:lang w:val="en-LT" w:eastAsia="en-GB"/>
        </w:rPr>
        <w:t>"{3,4} | {4,12} | {5,14} | {6,4} | {7,8} | {8,10} | "</w:t>
      </w:r>
      <w:r w:rsidRPr="000740BE">
        <w:rPr>
          <w:rFonts w:ascii="Courier New" w:hAnsi="Courier New" w:cs="Courier New"/>
          <w:color w:val="333333"/>
          <w:sz w:val="20"/>
          <w:lang w:val="en-LT" w:eastAsia="en-GB"/>
        </w:rPr>
        <w:t xml:space="preserve"> +</w:t>
      </w:r>
    </w:p>
    <w:p w14:paraId="31C709F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A31515"/>
          <w:sz w:val="20"/>
          <w:lang w:val="en-LT" w:eastAsia="en-GB"/>
        </w:rPr>
        <w:t>"{9,-14} |"</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.name,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.number,</w:t>
      </w:r>
    </w:p>
    <w:p w14:paraId="3BD75B1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.health,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.mana,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.damage,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.defend,</w:t>
      </w:r>
    </w:p>
    <w:p w14:paraId="4FCE914B"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.strength,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.speed,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.intellect,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.power);</w:t>
      </w:r>
    </w:p>
    <w:p w14:paraId="42A8C176"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F12B630"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return</w:t>
      </w:r>
      <w:r w:rsidRPr="000740BE">
        <w:rPr>
          <w:rFonts w:ascii="Courier New" w:hAnsi="Courier New" w:cs="Courier New"/>
          <w:color w:val="333333"/>
          <w:sz w:val="20"/>
          <w:lang w:val="en-LT" w:eastAsia="en-GB"/>
        </w:rPr>
        <w:t xml:space="preserve"> line;</w:t>
      </w:r>
    </w:p>
    <w:p w14:paraId="6BE445F9"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2F5D48EF"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8C3CCD2"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7A955F8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Counts strength</w:t>
      </w:r>
    </w:p>
    <w:p w14:paraId="4F7E32E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&lt;/summary&gt;</w:t>
      </w:r>
    </w:p>
    <w:p w14:paraId="3772B92E"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8000"/>
          <w:sz w:val="20"/>
          <w:lang w:val="en-LT" w:eastAsia="en-GB"/>
        </w:rPr>
        <w:t>/// &lt;returns&gt;&lt;/returns&gt;</w:t>
      </w:r>
    </w:p>
    <w:p w14:paraId="4736F29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public</w:t>
      </w:r>
      <w:r w:rsidRPr="000740BE">
        <w:rPr>
          <w:rFonts w:ascii="Courier New" w:hAnsi="Courier New" w:cs="Courier New"/>
          <w:color w:val="333333"/>
          <w:sz w:val="20"/>
          <w:lang w:val="en-LT" w:eastAsia="en-GB"/>
        </w:rPr>
        <w:t xml:space="preserve"> </w:t>
      </w:r>
      <w:r w:rsidRPr="000740BE">
        <w:rPr>
          <w:rFonts w:ascii="Courier New" w:hAnsi="Courier New" w:cs="Courier New"/>
          <w:color w:val="2B91AF"/>
          <w:sz w:val="20"/>
          <w:lang w:val="en-LT" w:eastAsia="en-GB"/>
        </w:rPr>
        <w:t>double</w:t>
      </w:r>
      <w:r w:rsidRPr="000740BE">
        <w:rPr>
          <w:rFonts w:ascii="Courier New" w:hAnsi="Courier New" w:cs="Courier New"/>
          <w:color w:val="333333"/>
          <w:sz w:val="20"/>
          <w:lang w:val="en-LT" w:eastAsia="en-GB"/>
        </w:rPr>
        <w:t xml:space="preserve"> GetStrength()</w:t>
      </w:r>
    </w:p>
    <w:p w14:paraId="2204DB94"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lastRenderedPageBreak/>
        <w:t xml:space="preserve">        {</w:t>
      </w:r>
    </w:p>
    <w:p w14:paraId="2F687F01"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return</w:t>
      </w:r>
      <w:r w:rsidRPr="000740BE">
        <w:rPr>
          <w:rFonts w:ascii="Courier New" w:hAnsi="Courier New" w:cs="Courier New"/>
          <w:color w:val="333333"/>
          <w:sz w:val="20"/>
          <w:lang w:val="en-LT" w:eastAsia="en-GB"/>
        </w:rPr>
        <w:t xml:space="preserve">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.health +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 xml:space="preserve">.defend - </w:t>
      </w:r>
      <w:r w:rsidRPr="000740BE">
        <w:rPr>
          <w:rFonts w:ascii="Courier New" w:hAnsi="Courier New" w:cs="Courier New"/>
          <w:color w:val="0000FF"/>
          <w:sz w:val="20"/>
          <w:lang w:val="en-LT" w:eastAsia="en-GB"/>
        </w:rPr>
        <w:t>this</w:t>
      </w:r>
      <w:r w:rsidRPr="000740BE">
        <w:rPr>
          <w:rFonts w:ascii="Courier New" w:hAnsi="Courier New" w:cs="Courier New"/>
          <w:color w:val="333333"/>
          <w:sz w:val="20"/>
          <w:lang w:val="en-LT" w:eastAsia="en-GB"/>
        </w:rPr>
        <w:t>.damage;</w:t>
      </w:r>
    </w:p>
    <w:p w14:paraId="56DD12B8"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7A23F003"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 xml:space="preserve">    }</w:t>
      </w:r>
    </w:p>
    <w:p w14:paraId="016ACF03" w14:textId="5CB43FC9" w:rsidR="00217128"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0740BE">
        <w:rPr>
          <w:rFonts w:ascii="Courier New" w:hAnsi="Courier New" w:cs="Courier New"/>
          <w:color w:val="333333"/>
          <w:sz w:val="20"/>
          <w:lang w:val="en-LT" w:eastAsia="en-GB"/>
        </w:rPr>
        <w:t>}</w:t>
      </w:r>
    </w:p>
    <w:p w14:paraId="3C28C47A" w14:textId="77777777" w:rsidR="000740BE" w:rsidRPr="000740BE" w:rsidRDefault="000740BE" w:rsidP="00074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2E78EA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0000FF"/>
          <w:sz w:val="20"/>
          <w:lang w:val="en-LT" w:eastAsia="en-GB"/>
        </w:rPr>
        <w:t>using</w:t>
      </w:r>
      <w:r w:rsidRPr="00A61B36">
        <w:rPr>
          <w:rFonts w:ascii="Courier New" w:hAnsi="Courier New" w:cs="Courier New"/>
          <w:color w:val="333333"/>
          <w:sz w:val="20"/>
          <w:lang w:val="en-LT" w:eastAsia="en-GB"/>
        </w:rPr>
        <w:t xml:space="preserve"> System.Text; </w:t>
      </w:r>
      <w:r w:rsidRPr="00A61B36">
        <w:rPr>
          <w:rFonts w:ascii="Courier New" w:hAnsi="Courier New" w:cs="Courier New"/>
          <w:color w:val="008000"/>
          <w:sz w:val="20"/>
          <w:lang w:val="en-LT" w:eastAsia="en-GB"/>
        </w:rPr>
        <w:t>//Library used for text encoding</w:t>
      </w:r>
    </w:p>
    <w:p w14:paraId="185764B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BBFC37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0000FF"/>
          <w:sz w:val="20"/>
          <w:lang w:val="en-LT" w:eastAsia="en-GB"/>
        </w:rPr>
        <w:t>namespace</w:t>
      </w:r>
      <w:r w:rsidRPr="00A61B36">
        <w:rPr>
          <w:rFonts w:ascii="Courier New" w:hAnsi="Courier New" w:cs="Courier New"/>
          <w:color w:val="333333"/>
          <w:sz w:val="20"/>
          <w:lang w:val="en-LT" w:eastAsia="en-GB"/>
        </w:rPr>
        <w:t xml:space="preserve"> U1_24KompiuterinisZaidimas</w:t>
      </w:r>
    </w:p>
    <w:p w14:paraId="36BA267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w:t>
      </w:r>
    </w:p>
    <w:p w14:paraId="1E62574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3DBC2E6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A class that performs scans and prints</w:t>
      </w:r>
    </w:p>
    <w:p w14:paraId="774C911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4F67D6C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class</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InputOutput</w:t>
      </w:r>
    </w:p>
    <w:p w14:paraId="5DA6A66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D4B3DD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2A8F912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A method that reads heroes and their data from the</w:t>
      </w:r>
    </w:p>
    <w:p w14:paraId="60C08CA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“Herojus.csv” file</w:t>
      </w:r>
    </w:p>
    <w:p w14:paraId="55E032A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150386D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name="fileName"&gt;&lt;/param&gt;</w:t>
      </w:r>
    </w:p>
    <w:p w14:paraId="4359722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&lt;returns&gt;&lt;/returns&gt;</w:t>
      </w:r>
    </w:p>
    <w:p w14:paraId="597C050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static</w:t>
      </w:r>
      <w:r w:rsidRPr="00A61B36">
        <w:rPr>
          <w:rFonts w:ascii="Courier New" w:hAnsi="Courier New" w:cs="Courier New"/>
          <w:color w:val="333333"/>
          <w:sz w:val="20"/>
          <w:lang w:val="en-LT" w:eastAsia="en-GB"/>
        </w:rPr>
        <w:t xml:space="preserve"> HeroRegister ReadHeroes(</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fileName)</w:t>
      </w:r>
    </w:p>
    <w:p w14:paraId="05DA8BE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2C350D8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HeroRegister heroes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HeroRegister();</w:t>
      </w:r>
    </w:p>
    <w:p w14:paraId="0A53F4B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1E0DF8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//Reads all lines from a file in UTF-8 encoding</w:t>
      </w:r>
    </w:p>
    <w:p w14:paraId="3AED562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Lines = File.ReadAllLines(fileName, Encoding.UTF8);</w:t>
      </w:r>
    </w:p>
    <w:p w14:paraId="3E0FE56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2E046D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race = Lines[0];</w:t>
      </w:r>
    </w:p>
    <w:p w14:paraId="710B205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city = Lines[1];</w:t>
      </w:r>
    </w:p>
    <w:p w14:paraId="52E583B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9FA5AC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//Parses each line</w:t>
      </w:r>
    </w:p>
    <w:p w14:paraId="247A05C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2; i &lt; Lines.Length; i++)</w:t>
      </w:r>
    </w:p>
    <w:p w14:paraId="783B4EB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647DCF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values = Lines[i].Split(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w:t>
      </w:r>
    </w:p>
    <w:p w14:paraId="5DF577D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name = values[0];</w:t>
      </w:r>
    </w:p>
    <w:p w14:paraId="2D03CAE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number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.Parse(values[1]);</w:t>
      </w:r>
    </w:p>
    <w:p w14:paraId="058BB83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health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.Parse(values[2]);</w:t>
      </w:r>
    </w:p>
    <w:p w14:paraId="5C25F31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mana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.Parse(values[3]);</w:t>
      </w:r>
    </w:p>
    <w:p w14:paraId="36EB712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damage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.Parse(values[4]);</w:t>
      </w:r>
    </w:p>
    <w:p w14:paraId="0161B18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defend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.Parse(values[5]);</w:t>
      </w:r>
    </w:p>
    <w:p w14:paraId="1BE53EC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strength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.Parse(values[6]);</w:t>
      </w:r>
    </w:p>
    <w:p w14:paraId="44A5EF8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speed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.Parse(values[7]);</w:t>
      </w:r>
    </w:p>
    <w:p w14:paraId="2CE2B27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intellect =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.Parse(values[8]);</w:t>
      </w:r>
    </w:p>
    <w:p w14:paraId="0FE686F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power = values[9];</w:t>
      </w:r>
    </w:p>
    <w:p w14:paraId="19D4302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C484F7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//Creates new hero object</w:t>
      </w:r>
    </w:p>
    <w:p w14:paraId="7D1E49E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 hero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Hero(race, city, name, number, health, mana,</w:t>
      </w:r>
    </w:p>
    <w:p w14:paraId="0E05CE2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damage, defend, strength, speed, intellect, power);</w:t>
      </w:r>
    </w:p>
    <w:p w14:paraId="0FC280A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CED31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//Adds the created Hero object to the list of heroes</w:t>
      </w:r>
    </w:p>
    <w:p w14:paraId="2084472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heroes.Add(hero);</w:t>
      </w:r>
    </w:p>
    <w:p w14:paraId="0DAABFC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A8BB42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C8BBA0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return</w:t>
      </w:r>
      <w:r w:rsidRPr="00A61B36">
        <w:rPr>
          <w:rFonts w:ascii="Courier New" w:hAnsi="Courier New" w:cs="Courier New"/>
          <w:color w:val="333333"/>
          <w:sz w:val="20"/>
          <w:lang w:val="en-LT" w:eastAsia="en-GB"/>
        </w:rPr>
        <w:t xml:space="preserve"> heroes;</w:t>
      </w:r>
    </w:p>
    <w:p w14:paraId="676C614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3DDC11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D46057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724DA70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A method that prints all heroes and their data to the console</w:t>
      </w:r>
    </w:p>
    <w:p w14:paraId="280EE70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5EC2E09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name="heroes"&gt;&lt;/param&gt;</w:t>
      </w:r>
    </w:p>
    <w:p w14:paraId="75301A1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lastRenderedPageBreak/>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static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void</w:t>
      </w:r>
      <w:r w:rsidRPr="00A61B36">
        <w:rPr>
          <w:rFonts w:ascii="Courier New" w:hAnsi="Courier New" w:cs="Courier New"/>
          <w:color w:val="333333"/>
          <w:sz w:val="20"/>
          <w:lang w:val="en-LT" w:eastAsia="en-GB"/>
        </w:rPr>
        <w:t xml:space="preserve"> PrintAllHeroes(HeroRegister heroes)</w:t>
      </w:r>
    </w:p>
    <w:p w14:paraId="5166A90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A6F009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&gt; races = heroes.GetRaces();</w:t>
      </w:r>
    </w:p>
    <w:p w14:paraId="3F77015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37B47F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foreach</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race </w:t>
      </w:r>
      <w:r w:rsidRPr="00A61B36">
        <w:rPr>
          <w:rFonts w:ascii="Courier New" w:hAnsi="Courier New" w:cs="Courier New"/>
          <w:color w:val="0000FF"/>
          <w:sz w:val="20"/>
          <w:lang w:val="en-LT" w:eastAsia="en-GB"/>
        </w:rPr>
        <w:t>in</w:t>
      </w:r>
      <w:r w:rsidRPr="00A61B36">
        <w:rPr>
          <w:rFonts w:ascii="Courier New" w:hAnsi="Courier New" w:cs="Courier New"/>
          <w:color w:val="333333"/>
          <w:sz w:val="20"/>
          <w:lang w:val="en-LT" w:eastAsia="en-GB"/>
        </w:rPr>
        <w:t xml:space="preserve"> races)</w:t>
      </w:r>
    </w:p>
    <w:p w14:paraId="3B839A2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2BDAD7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city = heroes.GetCityByRace(race);</w:t>
      </w:r>
    </w:p>
    <w:p w14:paraId="01B3E21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CF5EAA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//A table is created to store the data</w:t>
      </w:r>
    </w:p>
    <w:p w14:paraId="3138793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r w:rsidRPr="00A61B36">
        <w:rPr>
          <w:rFonts w:ascii="Courier New" w:hAnsi="Courier New" w:cs="Courier New"/>
          <w:color w:val="A31515"/>
          <w:sz w:val="20"/>
          <w:lang w:val="en-LT" w:eastAsia="en-GB"/>
        </w:rPr>
        <w:t>"Rasė: {0}; Miestas: {1}"</w:t>
      </w:r>
      <w:r w:rsidRPr="00A61B36">
        <w:rPr>
          <w:rFonts w:ascii="Courier New" w:hAnsi="Courier New" w:cs="Courier New"/>
          <w:color w:val="333333"/>
          <w:sz w:val="20"/>
          <w:lang w:val="en-LT" w:eastAsia="en-GB"/>
        </w:rPr>
        <w:t>, race, city);</w:t>
      </w:r>
    </w:p>
    <w:p w14:paraId="5E8E19C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0C7EC97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r w:rsidRPr="00A61B36">
        <w:rPr>
          <w:rFonts w:ascii="Courier New" w:hAnsi="Courier New" w:cs="Courier New"/>
          <w:color w:val="A31515"/>
          <w:sz w:val="20"/>
          <w:lang w:val="en-LT" w:eastAsia="en-GB"/>
        </w:rPr>
        <w:t>"| {0,-12} | {1,-5} | {2,-14} | "</w:t>
      </w:r>
      <w:r w:rsidRPr="00A61B36">
        <w:rPr>
          <w:rFonts w:ascii="Courier New" w:hAnsi="Courier New" w:cs="Courier New"/>
          <w:color w:val="333333"/>
          <w:sz w:val="20"/>
          <w:lang w:val="en-LT" w:eastAsia="en-GB"/>
        </w:rPr>
        <w:t xml:space="preserve"> +</w:t>
      </w:r>
    </w:p>
    <w:p w14:paraId="7704D27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"{3,-4} | {4,-12} | {5,-14} | {6,-4} | {7,-8} | "</w:t>
      </w:r>
      <w:r w:rsidRPr="00A61B36">
        <w:rPr>
          <w:rFonts w:ascii="Courier New" w:hAnsi="Courier New" w:cs="Courier New"/>
          <w:color w:val="333333"/>
          <w:sz w:val="20"/>
          <w:lang w:val="en-LT" w:eastAsia="en-GB"/>
        </w:rPr>
        <w:t xml:space="preserve"> +</w:t>
      </w:r>
    </w:p>
    <w:p w14:paraId="0F0A39E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"{8,-10} | {9,-14} |"</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"Vardas"</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"Klasė"</w:t>
      </w:r>
      <w:r w:rsidRPr="00A61B36">
        <w:rPr>
          <w:rFonts w:ascii="Courier New" w:hAnsi="Courier New" w:cs="Courier New"/>
          <w:color w:val="333333"/>
          <w:sz w:val="20"/>
          <w:lang w:val="en-LT" w:eastAsia="en-GB"/>
        </w:rPr>
        <w:t>,</w:t>
      </w:r>
    </w:p>
    <w:p w14:paraId="165D232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"Gyvybės taškai"</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"Mana"</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"Žalos taškai"</w:t>
      </w:r>
      <w:r w:rsidRPr="00A61B36">
        <w:rPr>
          <w:rFonts w:ascii="Courier New" w:hAnsi="Courier New" w:cs="Courier New"/>
          <w:color w:val="333333"/>
          <w:sz w:val="20"/>
          <w:lang w:val="en-LT" w:eastAsia="en-GB"/>
        </w:rPr>
        <w:t>,</w:t>
      </w:r>
    </w:p>
    <w:p w14:paraId="0E1936E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"Gynybos taškai"</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"Jėga"</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"Vikrumas"</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"Intelektas"</w:t>
      </w:r>
      <w:r w:rsidRPr="00A61B36">
        <w:rPr>
          <w:rFonts w:ascii="Courier New" w:hAnsi="Courier New" w:cs="Courier New"/>
          <w:color w:val="333333"/>
          <w:sz w:val="20"/>
          <w:lang w:val="en-LT" w:eastAsia="en-GB"/>
        </w:rPr>
        <w:t>,</w:t>
      </w:r>
    </w:p>
    <w:p w14:paraId="785CF3B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"Ypatinga galia"</w:t>
      </w:r>
      <w:r w:rsidRPr="00A61B36">
        <w:rPr>
          <w:rFonts w:ascii="Courier New" w:hAnsi="Courier New" w:cs="Courier New"/>
          <w:color w:val="333333"/>
          <w:sz w:val="20"/>
          <w:lang w:val="en-LT" w:eastAsia="en-GB"/>
        </w:rPr>
        <w:t>);</w:t>
      </w:r>
    </w:p>
    <w:p w14:paraId="20FDC61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42A50C5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0D730F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heroes.HeroCount(); i++)</w:t>
      </w:r>
    </w:p>
    <w:p w14:paraId="6A7F030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25A4B27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 hero = heroes.WhichHero(i);</w:t>
      </w:r>
    </w:p>
    <w:p w14:paraId="3A6011B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2939A8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//Selects a hero with exact race</w:t>
      </w:r>
    </w:p>
    <w:p w14:paraId="439CF89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if</w:t>
      </w:r>
      <w:r w:rsidRPr="00A61B36">
        <w:rPr>
          <w:rFonts w:ascii="Courier New" w:hAnsi="Courier New" w:cs="Courier New"/>
          <w:color w:val="333333"/>
          <w:sz w:val="20"/>
          <w:lang w:val="en-LT" w:eastAsia="en-GB"/>
        </w:rPr>
        <w:t xml:space="preserve"> (hero.race != race)</w:t>
      </w:r>
    </w:p>
    <w:p w14:paraId="77F9FC9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C5B319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continue</w:t>
      </w:r>
      <w:r w:rsidRPr="00A61B36">
        <w:rPr>
          <w:rFonts w:ascii="Courier New" w:hAnsi="Courier New" w:cs="Courier New"/>
          <w:color w:val="333333"/>
          <w:sz w:val="20"/>
          <w:lang w:val="en-LT" w:eastAsia="en-GB"/>
        </w:rPr>
        <w:t>;</w:t>
      </w:r>
    </w:p>
    <w:p w14:paraId="618A9C3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D97B77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Console.WriteLine(hero.ToString());</w:t>
      </w:r>
    </w:p>
    <w:p w14:paraId="6065D64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3DDB16C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9066D3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2699DB4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77D56D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Console.WriteLine();</w:t>
      </w:r>
    </w:p>
    <w:p w14:paraId="1E79EE4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6B6975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5D7FED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A58D7C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2D5A93F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A method that prints all heroes and their data to a txt file</w:t>
      </w:r>
    </w:p>
    <w:p w14:paraId="06EAED5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The data is stored in a table</w:t>
      </w:r>
    </w:p>
    <w:p w14:paraId="7DA07D3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10F1B4C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name="fileNameTxt"&gt;&lt;/param&gt;</w:t>
      </w:r>
    </w:p>
    <w:p w14:paraId="23B0F68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name="heroes"&gt;&lt;/param&gt;</w:t>
      </w:r>
    </w:p>
    <w:p w14:paraId="56EDA64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static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void</w:t>
      </w:r>
      <w:r w:rsidRPr="00A61B36">
        <w:rPr>
          <w:rFonts w:ascii="Courier New" w:hAnsi="Courier New" w:cs="Courier New"/>
          <w:color w:val="333333"/>
          <w:sz w:val="20"/>
          <w:lang w:val="en-LT" w:eastAsia="en-GB"/>
        </w:rPr>
        <w:t xml:space="preserve"> PrintAllHeroesToTxt(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fileNameTxt,</w:t>
      </w:r>
    </w:p>
    <w:p w14:paraId="760FDAF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HeroRegister heroes)</w:t>
      </w:r>
    </w:p>
    <w:p w14:paraId="594FF6E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BC0704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&gt; races = heroes.GetRaces();</w:t>
      </w:r>
    </w:p>
    <w:p w14:paraId="509F7A7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12A86B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&gt; lines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&gt;();</w:t>
      </w:r>
    </w:p>
    <w:p w14:paraId="277FFA7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3B99AF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"Registro informacija:"</w:t>
      </w:r>
      <w:r w:rsidRPr="00A61B36">
        <w:rPr>
          <w:rFonts w:ascii="Courier New" w:hAnsi="Courier New" w:cs="Courier New"/>
          <w:color w:val="333333"/>
          <w:sz w:val="20"/>
          <w:lang w:val="en-LT" w:eastAsia="en-GB"/>
        </w:rPr>
        <w:t>);</w:t>
      </w:r>
    </w:p>
    <w:p w14:paraId="327A3AB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62A46A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foreach</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race </w:t>
      </w:r>
      <w:r w:rsidRPr="00A61B36">
        <w:rPr>
          <w:rFonts w:ascii="Courier New" w:hAnsi="Courier New" w:cs="Courier New"/>
          <w:color w:val="0000FF"/>
          <w:sz w:val="20"/>
          <w:lang w:val="en-LT" w:eastAsia="en-GB"/>
        </w:rPr>
        <w:t>in</w:t>
      </w:r>
      <w:r w:rsidRPr="00A61B36">
        <w:rPr>
          <w:rFonts w:ascii="Courier New" w:hAnsi="Courier New" w:cs="Courier New"/>
          <w:color w:val="333333"/>
          <w:sz w:val="20"/>
          <w:lang w:val="en-LT" w:eastAsia="en-GB"/>
        </w:rPr>
        <w:t xml:space="preserve"> races)</w:t>
      </w:r>
    </w:p>
    <w:p w14:paraId="6EE66BC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8C0D68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city = heroes.GetCityByRace(race);</w:t>
      </w:r>
    </w:p>
    <w:p w14:paraId="38F3E0C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F02E7F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lines.Add(String.Format(</w:t>
      </w:r>
      <w:r w:rsidRPr="00A61B36">
        <w:rPr>
          <w:rFonts w:ascii="Courier New" w:hAnsi="Courier New" w:cs="Courier New"/>
          <w:color w:val="A31515"/>
          <w:sz w:val="20"/>
          <w:lang w:val="en-LT" w:eastAsia="en-GB"/>
        </w:rPr>
        <w:t>"Rasė: {0}; Miestas: {1}"</w:t>
      </w:r>
      <w:r w:rsidRPr="00A61B36">
        <w:rPr>
          <w:rFonts w:ascii="Courier New" w:hAnsi="Courier New" w:cs="Courier New"/>
          <w:color w:val="333333"/>
          <w:sz w:val="20"/>
          <w:lang w:val="en-LT" w:eastAsia="en-GB"/>
        </w:rPr>
        <w:t>, race, city));</w:t>
      </w:r>
    </w:p>
    <w:p w14:paraId="2D88E47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77B2647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lines.Add(String.Format(</w:t>
      </w:r>
      <w:r w:rsidRPr="00A61B36">
        <w:rPr>
          <w:rFonts w:ascii="Courier New" w:hAnsi="Courier New" w:cs="Courier New"/>
          <w:color w:val="A31515"/>
          <w:sz w:val="20"/>
          <w:lang w:val="en-LT" w:eastAsia="en-GB"/>
        </w:rPr>
        <w:t>"| {0,-12} | {1,-5} | {2,-14} | "</w:t>
      </w:r>
      <w:r w:rsidRPr="00A61B36">
        <w:rPr>
          <w:rFonts w:ascii="Courier New" w:hAnsi="Courier New" w:cs="Courier New"/>
          <w:color w:val="333333"/>
          <w:sz w:val="20"/>
          <w:lang w:val="en-LT" w:eastAsia="en-GB"/>
        </w:rPr>
        <w:t xml:space="preserve"> +</w:t>
      </w:r>
    </w:p>
    <w:p w14:paraId="11C4963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"{3,-4} | {4,-12} | {5,-14} | {6,-4} | {7,-8} | "</w:t>
      </w:r>
      <w:r w:rsidRPr="00A61B36">
        <w:rPr>
          <w:rFonts w:ascii="Courier New" w:hAnsi="Courier New" w:cs="Courier New"/>
          <w:color w:val="333333"/>
          <w:sz w:val="20"/>
          <w:lang w:val="en-LT" w:eastAsia="en-GB"/>
        </w:rPr>
        <w:t xml:space="preserve"> +</w:t>
      </w:r>
    </w:p>
    <w:p w14:paraId="3DC2F71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"{8,-10} | {9,-14} |"</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"Vardas"</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"Klasė"</w:t>
      </w:r>
      <w:r w:rsidRPr="00A61B36">
        <w:rPr>
          <w:rFonts w:ascii="Courier New" w:hAnsi="Courier New" w:cs="Courier New"/>
          <w:color w:val="333333"/>
          <w:sz w:val="20"/>
          <w:lang w:val="en-LT" w:eastAsia="en-GB"/>
        </w:rPr>
        <w:t>,</w:t>
      </w:r>
    </w:p>
    <w:p w14:paraId="7B8F3CD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lastRenderedPageBreak/>
        <w:t xml:space="preserve">                    </w:t>
      </w:r>
      <w:r w:rsidRPr="00A61B36">
        <w:rPr>
          <w:rFonts w:ascii="Courier New" w:hAnsi="Courier New" w:cs="Courier New"/>
          <w:color w:val="A31515"/>
          <w:sz w:val="20"/>
          <w:lang w:val="en-LT" w:eastAsia="en-GB"/>
        </w:rPr>
        <w:t>"Gyvybės taškai"</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"Mana"</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"Žalos taškai"</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"Gynybos taškai"</w:t>
      </w:r>
      <w:r w:rsidRPr="00A61B36">
        <w:rPr>
          <w:rFonts w:ascii="Courier New" w:hAnsi="Courier New" w:cs="Courier New"/>
          <w:color w:val="333333"/>
          <w:sz w:val="20"/>
          <w:lang w:val="en-LT" w:eastAsia="en-GB"/>
        </w:rPr>
        <w:t>,</w:t>
      </w:r>
    </w:p>
    <w:p w14:paraId="411F245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"Jėga"</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"Vikrumas"</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"Intelektas"</w:t>
      </w:r>
      <w:r w:rsidRPr="00A61B36">
        <w:rPr>
          <w:rFonts w:ascii="Courier New" w:hAnsi="Courier New" w:cs="Courier New"/>
          <w:color w:val="333333"/>
          <w:sz w:val="20"/>
          <w:lang w:val="en-LT" w:eastAsia="en-GB"/>
        </w:rPr>
        <w:t xml:space="preserve">, </w:t>
      </w:r>
      <w:r w:rsidRPr="00A61B36">
        <w:rPr>
          <w:rFonts w:ascii="Courier New" w:hAnsi="Courier New" w:cs="Courier New"/>
          <w:color w:val="A31515"/>
          <w:sz w:val="20"/>
          <w:lang w:val="en-LT" w:eastAsia="en-GB"/>
        </w:rPr>
        <w:t>"Ypatinga galia"</w:t>
      </w:r>
      <w:r w:rsidRPr="00A61B36">
        <w:rPr>
          <w:rFonts w:ascii="Courier New" w:hAnsi="Courier New" w:cs="Courier New"/>
          <w:color w:val="333333"/>
          <w:sz w:val="20"/>
          <w:lang w:val="en-LT" w:eastAsia="en-GB"/>
        </w:rPr>
        <w:t>));</w:t>
      </w:r>
    </w:p>
    <w:p w14:paraId="62C1AB5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3AD6257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468BE7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heroes.HeroCount(); i++)</w:t>
      </w:r>
    </w:p>
    <w:p w14:paraId="015FD2D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42771D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Hero hero = heroes.WhichHero(i);</w:t>
      </w:r>
    </w:p>
    <w:p w14:paraId="0848389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if</w:t>
      </w:r>
      <w:r w:rsidRPr="00A61B36">
        <w:rPr>
          <w:rFonts w:ascii="Courier New" w:hAnsi="Courier New" w:cs="Courier New"/>
          <w:color w:val="333333"/>
          <w:sz w:val="20"/>
          <w:lang w:val="en-LT" w:eastAsia="en-GB"/>
        </w:rPr>
        <w:t xml:space="preserve"> (hero.race != race)</w:t>
      </w:r>
    </w:p>
    <w:p w14:paraId="55B040E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5B72A1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continue</w:t>
      </w:r>
      <w:r w:rsidRPr="00A61B36">
        <w:rPr>
          <w:rFonts w:ascii="Courier New" w:hAnsi="Courier New" w:cs="Courier New"/>
          <w:color w:val="333333"/>
          <w:sz w:val="20"/>
          <w:lang w:val="en-LT" w:eastAsia="en-GB"/>
        </w:rPr>
        <w:t>;</w:t>
      </w:r>
    </w:p>
    <w:p w14:paraId="3ED6D9C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36E435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lines.Add(hero.ToString());</w:t>
      </w:r>
    </w:p>
    <w:p w14:paraId="481A77D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3A732F2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E55ED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 128));</w:t>
      </w:r>
    </w:p>
    <w:p w14:paraId="4D7405E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712E70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w:t>
      </w:r>
      <w:r w:rsidRPr="00A61B36">
        <w:rPr>
          <w:rFonts w:ascii="Courier New" w:hAnsi="Courier New" w:cs="Courier New"/>
          <w:color w:val="333333"/>
          <w:sz w:val="20"/>
          <w:lang w:val="en-LT" w:eastAsia="en-GB"/>
        </w:rPr>
        <w:t>);</w:t>
      </w:r>
    </w:p>
    <w:p w14:paraId="2B36B4C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CC285C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D92AEF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//Prints on each line of the file</w:t>
      </w:r>
    </w:p>
    <w:p w14:paraId="7F4FB9E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File.WriteAllLines(fileNameTxt, lines, Encoding.UTF8);</w:t>
      </w:r>
    </w:p>
    <w:p w14:paraId="309BFAAF"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AECD9B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B69795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3861682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The method prints hero classes (without duplicates) to</w:t>
      </w:r>
    </w:p>
    <w:p w14:paraId="0BE5A70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"Klases.csv" file</w:t>
      </w:r>
    </w:p>
    <w:p w14:paraId="044602A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0CE16AB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name="fileName"&gt;&lt;/param&gt;</w:t>
      </w:r>
    </w:p>
    <w:p w14:paraId="3EC8778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name="numbers"&gt;&lt;/param&gt;</w:t>
      </w:r>
    </w:p>
    <w:p w14:paraId="2B9D551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static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void</w:t>
      </w:r>
      <w:r w:rsidRPr="00A61B36">
        <w:rPr>
          <w:rFonts w:ascii="Courier New" w:hAnsi="Courier New" w:cs="Courier New"/>
          <w:color w:val="333333"/>
          <w:sz w:val="20"/>
          <w:lang w:val="en-LT" w:eastAsia="en-GB"/>
        </w:rPr>
        <w:t xml:space="preserve"> PrintNumbers(</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fileName,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&gt; numbers)</w:t>
      </w:r>
    </w:p>
    <w:p w14:paraId="4DD673A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371EAF4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&gt; lines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&gt;();</w:t>
      </w:r>
    </w:p>
    <w:p w14:paraId="2F36C45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317AC2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"Herojų klasės:"</w:t>
      </w:r>
      <w:r w:rsidRPr="00A61B36">
        <w:rPr>
          <w:rFonts w:ascii="Courier New" w:hAnsi="Courier New" w:cs="Courier New"/>
          <w:color w:val="333333"/>
          <w:sz w:val="20"/>
          <w:lang w:val="en-LT" w:eastAsia="en-GB"/>
        </w:rPr>
        <w:t>);</w:t>
      </w:r>
    </w:p>
    <w:p w14:paraId="1E35216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74E305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numbers.Count; i++)</w:t>
      </w:r>
    </w:p>
    <w:p w14:paraId="0DA1A35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0D03444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lines.Add(String.Format(</w:t>
      </w:r>
      <w:r w:rsidRPr="00A61B36">
        <w:rPr>
          <w:rFonts w:ascii="Courier New" w:hAnsi="Courier New" w:cs="Courier New"/>
          <w:color w:val="A31515"/>
          <w:sz w:val="20"/>
          <w:lang w:val="en-LT" w:eastAsia="en-GB"/>
        </w:rPr>
        <w:t>"{0}"</w:t>
      </w:r>
      <w:r w:rsidRPr="00A61B36">
        <w:rPr>
          <w:rFonts w:ascii="Courier New" w:hAnsi="Courier New" w:cs="Courier New"/>
          <w:color w:val="333333"/>
          <w:sz w:val="20"/>
          <w:lang w:val="en-LT" w:eastAsia="en-GB"/>
        </w:rPr>
        <w:t>, numbers[i]));</w:t>
      </w:r>
    </w:p>
    <w:p w14:paraId="51600AB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C874ED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DE96C5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//Prints to all lines of the file</w:t>
      </w:r>
    </w:p>
    <w:p w14:paraId="1EED5F2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File.WriteAllLines(fileName, lines, Encoding.UTF8);</w:t>
      </w:r>
    </w:p>
    <w:p w14:paraId="136935F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64703F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D6F008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&lt;summary&gt;</w:t>
      </w:r>
    </w:p>
    <w:p w14:paraId="16741BE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The method prints heroes missing classes to csv file</w:t>
      </w:r>
    </w:p>
    <w:p w14:paraId="7F60279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name="fileName"&gt;&lt;/param&gt;</w:t>
      </w:r>
    </w:p>
    <w:p w14:paraId="26DCAE0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 &lt;param name="numbers"&gt;&lt;/param&gt;</w:t>
      </w:r>
    </w:p>
    <w:p w14:paraId="7B0DA72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public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static</w:t>
      </w: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void</w:t>
      </w:r>
      <w:r w:rsidRPr="00A61B36">
        <w:rPr>
          <w:rFonts w:ascii="Courier New" w:hAnsi="Courier New" w:cs="Courier New"/>
          <w:color w:val="333333"/>
          <w:sz w:val="20"/>
          <w:lang w:val="en-LT" w:eastAsia="en-GB"/>
        </w:rPr>
        <w:t xml:space="preserve"> PrintMissingNumbers(</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 fileName,</w:t>
      </w:r>
    </w:p>
    <w:p w14:paraId="55D23DC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&gt; numbers)</w:t>
      </w:r>
    </w:p>
    <w:p w14:paraId="7D983D5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475910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&gt; trols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&gt;();</w:t>
      </w:r>
    </w:p>
    <w:p w14:paraId="3D49F81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&gt; elfs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&gt;();</w:t>
      </w:r>
    </w:p>
    <w:p w14:paraId="59BF3A7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 xml:space="preserve">&gt; lines = </w:t>
      </w:r>
      <w:r w:rsidRPr="00A61B36">
        <w:rPr>
          <w:rFonts w:ascii="Courier New" w:hAnsi="Courier New" w:cs="Courier New"/>
          <w:color w:val="0000FF"/>
          <w:sz w:val="20"/>
          <w:lang w:val="en-LT" w:eastAsia="en-GB"/>
        </w:rPr>
        <w:t>new</w:t>
      </w:r>
      <w:r w:rsidRPr="00A61B36">
        <w:rPr>
          <w:rFonts w:ascii="Courier New" w:hAnsi="Courier New" w:cs="Courier New"/>
          <w:color w:val="333333"/>
          <w:sz w:val="20"/>
          <w:lang w:val="en-LT" w:eastAsia="en-GB"/>
        </w:rPr>
        <w:t xml:space="preserve"> List&lt;</w:t>
      </w:r>
      <w:r w:rsidRPr="00A61B36">
        <w:rPr>
          <w:rFonts w:ascii="Courier New" w:hAnsi="Courier New" w:cs="Courier New"/>
          <w:color w:val="2B91AF"/>
          <w:sz w:val="20"/>
          <w:lang w:val="en-LT" w:eastAsia="en-GB"/>
        </w:rPr>
        <w:t>string</w:t>
      </w:r>
      <w:r w:rsidRPr="00A61B36">
        <w:rPr>
          <w:rFonts w:ascii="Courier New" w:hAnsi="Courier New" w:cs="Courier New"/>
          <w:color w:val="333333"/>
          <w:sz w:val="20"/>
          <w:lang w:val="en-LT" w:eastAsia="en-GB"/>
        </w:rPr>
        <w:t>&gt;();</w:t>
      </w:r>
    </w:p>
    <w:p w14:paraId="18328BE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62CBD0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"Trūkstamos klasės:"</w:t>
      </w:r>
      <w:r w:rsidRPr="00A61B36">
        <w:rPr>
          <w:rFonts w:ascii="Courier New" w:hAnsi="Courier New" w:cs="Courier New"/>
          <w:color w:val="333333"/>
          <w:sz w:val="20"/>
          <w:lang w:val="en-LT" w:eastAsia="en-GB"/>
        </w:rPr>
        <w:t>);</w:t>
      </w:r>
    </w:p>
    <w:p w14:paraId="5D5CBFA2"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A30A0F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x = numbers.IndexOf(-1)!;</w:t>
      </w:r>
    </w:p>
    <w:p w14:paraId="469CDC6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AC05B1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numbers.Count(); i++)</w:t>
      </w:r>
    </w:p>
    <w:p w14:paraId="1073955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3D34FA7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lastRenderedPageBreak/>
        <w:t xml:space="preserve">                </w:t>
      </w:r>
      <w:r w:rsidRPr="00A61B36">
        <w:rPr>
          <w:rFonts w:ascii="Courier New" w:hAnsi="Courier New" w:cs="Courier New"/>
          <w:color w:val="0000FF"/>
          <w:sz w:val="20"/>
          <w:lang w:val="en-LT" w:eastAsia="en-GB"/>
        </w:rPr>
        <w:t>if</w:t>
      </w:r>
      <w:r w:rsidRPr="00A61B36">
        <w:rPr>
          <w:rFonts w:ascii="Courier New" w:hAnsi="Courier New" w:cs="Courier New"/>
          <w:color w:val="333333"/>
          <w:sz w:val="20"/>
          <w:lang w:val="en-LT" w:eastAsia="en-GB"/>
        </w:rPr>
        <w:t xml:space="preserve"> (i &gt; x)</w:t>
      </w:r>
    </w:p>
    <w:p w14:paraId="347A0C4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93630E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trols.Add(numbers[i]);</w:t>
      </w:r>
    </w:p>
    <w:p w14:paraId="3EFFB6D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316E9B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else</w:t>
      </w:r>
      <w:r w:rsidRPr="00A61B36">
        <w:rPr>
          <w:rFonts w:ascii="Courier New" w:hAnsi="Courier New" w:cs="Courier New"/>
          <w:color w:val="333333"/>
          <w:sz w:val="20"/>
          <w:lang w:val="en-LT" w:eastAsia="en-GB"/>
        </w:rPr>
        <w:t xml:space="preserve"> if (i &lt; x)</w:t>
      </w:r>
    </w:p>
    <w:p w14:paraId="511007F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6F0F42E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elfs.Add(numbers[i]);</w:t>
      </w:r>
    </w:p>
    <w:p w14:paraId="3786C1D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7C7C6E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626455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53DED2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"Troliai:"</w:t>
      </w:r>
      <w:r w:rsidRPr="00A61B36">
        <w:rPr>
          <w:rFonts w:ascii="Courier New" w:hAnsi="Courier New" w:cs="Courier New"/>
          <w:color w:val="333333"/>
          <w:sz w:val="20"/>
          <w:lang w:val="en-LT" w:eastAsia="en-GB"/>
        </w:rPr>
        <w:t>);</w:t>
      </w:r>
    </w:p>
    <w:p w14:paraId="03BF918A"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if</w:t>
      </w:r>
      <w:r w:rsidRPr="00A61B36">
        <w:rPr>
          <w:rFonts w:ascii="Courier New" w:hAnsi="Courier New" w:cs="Courier New"/>
          <w:color w:val="333333"/>
          <w:sz w:val="20"/>
          <w:lang w:val="en-LT" w:eastAsia="en-GB"/>
        </w:rPr>
        <w:t xml:space="preserve"> (trols.Count == 0)</w:t>
      </w:r>
    </w:p>
    <w:p w14:paraId="673F209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BD2294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"VISI"</w:t>
      </w:r>
      <w:r w:rsidRPr="00A61B36">
        <w:rPr>
          <w:rFonts w:ascii="Courier New" w:hAnsi="Courier New" w:cs="Courier New"/>
          <w:color w:val="333333"/>
          <w:sz w:val="20"/>
          <w:lang w:val="en-LT" w:eastAsia="en-GB"/>
        </w:rPr>
        <w:t>);</w:t>
      </w:r>
    </w:p>
    <w:p w14:paraId="4887771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0FF1956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else</w:t>
      </w:r>
    </w:p>
    <w:p w14:paraId="41FCC87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9A42ED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trols.Count(); i++)</w:t>
      </w:r>
    </w:p>
    <w:p w14:paraId="4AA6AAC1"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6F1791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lines.Add(String.Format(</w:t>
      </w:r>
      <w:r w:rsidRPr="00A61B36">
        <w:rPr>
          <w:rFonts w:ascii="Courier New" w:hAnsi="Courier New" w:cs="Courier New"/>
          <w:color w:val="A31515"/>
          <w:sz w:val="20"/>
          <w:lang w:val="en-LT" w:eastAsia="en-GB"/>
        </w:rPr>
        <w:t>"{0}"</w:t>
      </w:r>
      <w:r w:rsidRPr="00A61B36">
        <w:rPr>
          <w:rFonts w:ascii="Courier New" w:hAnsi="Courier New" w:cs="Courier New"/>
          <w:color w:val="333333"/>
          <w:sz w:val="20"/>
          <w:lang w:val="en-LT" w:eastAsia="en-GB"/>
        </w:rPr>
        <w:t>, trols[i]));</w:t>
      </w:r>
    </w:p>
    <w:p w14:paraId="28C046E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36D8919"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C317B3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150E5D8"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"Elfai:"</w:t>
      </w:r>
      <w:r w:rsidRPr="00A61B36">
        <w:rPr>
          <w:rFonts w:ascii="Courier New" w:hAnsi="Courier New" w:cs="Courier New"/>
          <w:color w:val="333333"/>
          <w:sz w:val="20"/>
          <w:lang w:val="en-LT" w:eastAsia="en-GB"/>
        </w:rPr>
        <w:t>);</w:t>
      </w:r>
    </w:p>
    <w:p w14:paraId="378E426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if</w:t>
      </w:r>
      <w:r w:rsidRPr="00A61B36">
        <w:rPr>
          <w:rFonts w:ascii="Courier New" w:hAnsi="Courier New" w:cs="Courier New"/>
          <w:color w:val="333333"/>
          <w:sz w:val="20"/>
          <w:lang w:val="en-LT" w:eastAsia="en-GB"/>
        </w:rPr>
        <w:t xml:space="preserve"> (elfs.Count == 0)</w:t>
      </w:r>
    </w:p>
    <w:p w14:paraId="6796F07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2494E1A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w:t>
      </w:r>
      <w:r w:rsidRPr="00A61B36">
        <w:rPr>
          <w:rFonts w:ascii="Courier New" w:hAnsi="Courier New" w:cs="Courier New"/>
          <w:color w:val="A31515"/>
          <w:sz w:val="20"/>
          <w:lang w:val="en-LT" w:eastAsia="en-GB"/>
        </w:rPr>
        <w:t>"VISI"</w:t>
      </w:r>
      <w:r w:rsidRPr="00A61B36">
        <w:rPr>
          <w:rFonts w:ascii="Courier New" w:hAnsi="Courier New" w:cs="Courier New"/>
          <w:color w:val="333333"/>
          <w:sz w:val="20"/>
          <w:lang w:val="en-LT" w:eastAsia="en-GB"/>
        </w:rPr>
        <w:t>);</w:t>
      </w:r>
    </w:p>
    <w:p w14:paraId="7EA168E7"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14270B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else</w:t>
      </w:r>
    </w:p>
    <w:p w14:paraId="3CE9D2B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7144F0C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00FF"/>
          <w:sz w:val="20"/>
          <w:lang w:val="en-LT" w:eastAsia="en-GB"/>
        </w:rPr>
        <w:t>for</w:t>
      </w:r>
      <w:r w:rsidRPr="00A61B36">
        <w:rPr>
          <w:rFonts w:ascii="Courier New" w:hAnsi="Courier New" w:cs="Courier New"/>
          <w:color w:val="333333"/>
          <w:sz w:val="20"/>
          <w:lang w:val="en-LT" w:eastAsia="en-GB"/>
        </w:rPr>
        <w:t xml:space="preserve"> (</w:t>
      </w:r>
      <w:r w:rsidRPr="00A61B36">
        <w:rPr>
          <w:rFonts w:ascii="Courier New" w:hAnsi="Courier New" w:cs="Courier New"/>
          <w:color w:val="2B91AF"/>
          <w:sz w:val="20"/>
          <w:lang w:val="en-LT" w:eastAsia="en-GB"/>
        </w:rPr>
        <w:t>int</w:t>
      </w:r>
      <w:r w:rsidRPr="00A61B36">
        <w:rPr>
          <w:rFonts w:ascii="Courier New" w:hAnsi="Courier New" w:cs="Courier New"/>
          <w:color w:val="333333"/>
          <w:sz w:val="20"/>
          <w:lang w:val="en-LT" w:eastAsia="en-GB"/>
        </w:rPr>
        <w:t xml:space="preserve"> i = 0; i &lt; elfs.Count(); i++)</w:t>
      </w:r>
    </w:p>
    <w:p w14:paraId="7CD69EC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5096C61C"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lines.Add(String.Format(</w:t>
      </w:r>
      <w:r w:rsidRPr="00A61B36">
        <w:rPr>
          <w:rFonts w:ascii="Courier New" w:hAnsi="Courier New" w:cs="Courier New"/>
          <w:color w:val="A31515"/>
          <w:sz w:val="20"/>
          <w:lang w:val="en-LT" w:eastAsia="en-GB"/>
        </w:rPr>
        <w:t>"{0}"</w:t>
      </w:r>
      <w:r w:rsidRPr="00A61B36">
        <w:rPr>
          <w:rFonts w:ascii="Courier New" w:hAnsi="Courier New" w:cs="Courier New"/>
          <w:color w:val="333333"/>
          <w:sz w:val="20"/>
          <w:lang w:val="en-LT" w:eastAsia="en-GB"/>
        </w:rPr>
        <w:t>, elfs[i]));</w:t>
      </w:r>
    </w:p>
    <w:p w14:paraId="433AFD75"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491A50D0"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119B1734"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5D5DEFD"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r w:rsidRPr="00A61B36">
        <w:rPr>
          <w:rFonts w:ascii="Courier New" w:hAnsi="Courier New" w:cs="Courier New"/>
          <w:color w:val="008000"/>
          <w:sz w:val="20"/>
          <w:lang w:val="en-LT" w:eastAsia="en-GB"/>
        </w:rPr>
        <w:t>///Prints to all lines of the file</w:t>
      </w:r>
    </w:p>
    <w:p w14:paraId="78D8531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File.WriteAllLines(fileName, lines, Encoding.UTF8);</w:t>
      </w:r>
    </w:p>
    <w:p w14:paraId="1DF9A37B"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D0169A6"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0A3EAF1E"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 xml:space="preserve">    }</w:t>
      </w:r>
    </w:p>
    <w:p w14:paraId="21D0D303" w14:textId="77777777" w:rsidR="00A61B36" w:rsidRPr="00A61B36" w:rsidRDefault="00A61B36" w:rsidP="00A6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A61B36">
        <w:rPr>
          <w:rFonts w:ascii="Courier New" w:hAnsi="Courier New" w:cs="Courier New"/>
          <w:color w:val="333333"/>
          <w:sz w:val="20"/>
          <w:lang w:val="en-LT" w:eastAsia="en-GB"/>
        </w:rPr>
        <w:t>}</w:t>
      </w:r>
    </w:p>
    <w:p w14:paraId="66E1AAE5" w14:textId="77777777" w:rsidR="00A61B36" w:rsidRDefault="00A61B36" w:rsidP="00F57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0000FF"/>
          <w:sz w:val="20"/>
          <w:lang w:val="en-LT" w:eastAsia="en-GB"/>
        </w:rPr>
      </w:pPr>
    </w:p>
    <w:p w14:paraId="3F09F56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0000FF"/>
          <w:sz w:val="20"/>
          <w:lang w:val="en-LT" w:eastAsia="en-GB"/>
        </w:rPr>
        <w:t>namespace</w:t>
      </w:r>
      <w:r w:rsidRPr="0010108D">
        <w:rPr>
          <w:rFonts w:ascii="Courier New" w:hAnsi="Courier New" w:cs="Courier New"/>
          <w:color w:val="333333"/>
          <w:sz w:val="20"/>
          <w:lang w:val="en-LT" w:eastAsia="en-GB"/>
        </w:rPr>
        <w:t xml:space="preserve"> U1_24KompiuterinisZaidimas</w:t>
      </w:r>
    </w:p>
    <w:p w14:paraId="7C17F49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w:t>
      </w:r>
    </w:p>
    <w:p w14:paraId="3E100B7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0894CBB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Class which controls the list of heroes and logic around them</w:t>
      </w:r>
    </w:p>
    <w:p w14:paraId="4F5906F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256E4FB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class</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HeroRegister</w:t>
      </w:r>
    </w:p>
    <w:p w14:paraId="13F4C24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FCCCF8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5F41D29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List of heroes</w:t>
      </w:r>
    </w:p>
    <w:p w14:paraId="7B39E52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7719806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private</w:t>
      </w:r>
      <w:r w:rsidRPr="0010108D">
        <w:rPr>
          <w:rFonts w:ascii="Courier New" w:hAnsi="Courier New" w:cs="Courier New"/>
          <w:color w:val="333333"/>
          <w:sz w:val="20"/>
          <w:lang w:val="en-LT" w:eastAsia="en-GB"/>
        </w:rPr>
        <w:t xml:space="preserve"> List&lt;Hero&gt; AllHeroes;</w:t>
      </w:r>
    </w:p>
    <w:p w14:paraId="2860E5B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8584FC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5EFA548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Creating an empty register</w:t>
      </w:r>
    </w:p>
    <w:p w14:paraId="4489657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6607007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HeroRegister()</w:t>
      </w:r>
    </w:p>
    <w:p w14:paraId="35AAAF5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014DCE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AllHeroes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List&lt;Hero&gt;();</w:t>
      </w:r>
    </w:p>
    <w:p w14:paraId="6B6BEE1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lastRenderedPageBreak/>
        <w:t xml:space="preserve">        }</w:t>
      </w:r>
    </w:p>
    <w:p w14:paraId="26992C7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4C8C4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5CAF5E7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Creating a register with list of heroes</w:t>
      </w:r>
    </w:p>
    <w:p w14:paraId="4EC78B5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5839647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&lt;param name="heroes"&gt;&lt;/param&gt;</w:t>
      </w:r>
    </w:p>
    <w:p w14:paraId="2CD01D9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HeroRegister(List&lt;Hero&gt; heroes)</w:t>
      </w:r>
    </w:p>
    <w:p w14:paraId="470C2D6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937AD4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AllHeroes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List&lt;Hero&gt;();</w:t>
      </w:r>
    </w:p>
    <w:p w14:paraId="280042B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D0CDF0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heroes)</w:t>
      </w:r>
    </w:p>
    <w:p w14:paraId="61D4898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1ADABA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.AllHeroes.Add(hero);</w:t>
      </w:r>
    </w:p>
    <w:p w14:paraId="6EA01AA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0F2BA72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8B944D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692974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10C1D72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Adds hero to the register</w:t>
      </w:r>
    </w:p>
    <w:p w14:paraId="7767EFF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696EFB0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&lt;param name="hero"&gt;&lt;/param&gt;</w:t>
      </w:r>
    </w:p>
    <w:p w14:paraId="61A0287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void</w:t>
      </w:r>
      <w:r w:rsidRPr="0010108D">
        <w:rPr>
          <w:rFonts w:ascii="Courier New" w:hAnsi="Courier New" w:cs="Courier New"/>
          <w:color w:val="333333"/>
          <w:sz w:val="20"/>
          <w:lang w:val="en-LT" w:eastAsia="en-GB"/>
        </w:rPr>
        <w:t xml:space="preserve"> Add(Hero hero)</w:t>
      </w:r>
    </w:p>
    <w:p w14:paraId="583CFB3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67DC68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AllHeroes.Add(hero);</w:t>
      </w:r>
    </w:p>
    <w:p w14:paraId="1236955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30D0CF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B6529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0B8A566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Counts how many heroes there are in register</w:t>
      </w:r>
    </w:p>
    <w:p w14:paraId="55224D9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20078A5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5C525E4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HeroCount()</w:t>
      </w:r>
    </w:p>
    <w:p w14:paraId="5EF7B89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0722B4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.AllHeroes.Count();</w:t>
      </w:r>
    </w:p>
    <w:p w14:paraId="16F4727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AD7B68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082A34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2EBE97C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Returns an exact hero from the register</w:t>
      </w:r>
    </w:p>
    <w:p w14:paraId="60D1CE5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6BE4C5A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&lt;param name="number"&gt;&lt;/param&gt;</w:t>
      </w:r>
    </w:p>
    <w:p w14:paraId="427FF0E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4148FE1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Hero WhichHero(</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number)</w:t>
      </w:r>
    </w:p>
    <w:p w14:paraId="2849B3F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E8905B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AllHeroes[number];</w:t>
      </w:r>
    </w:p>
    <w:p w14:paraId="59ADC75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AC4A6A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53B076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2498AC8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Combines two hero registers into one</w:t>
      </w:r>
    </w:p>
    <w:p w14:paraId="101E846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7DCAAF2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&lt;param name="heroes"&gt;&lt;/param&gt;</w:t>
      </w:r>
    </w:p>
    <w:p w14:paraId="63AE1A1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292B198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HeroRegister CombineRegisters(HeroRegister heroes)</w:t>
      </w:r>
    </w:p>
    <w:p w14:paraId="757E321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0554A07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HeroRegister newRegister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HeroRegister(</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1A9C64F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CDA6E5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i = 0; i &lt; heroes.HeroCount(); i++)</w:t>
      </w:r>
    </w:p>
    <w:p w14:paraId="62C7B6D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2BDB7E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newRegister.Add(heroes.WhichHero(i));</w:t>
      </w:r>
    </w:p>
    <w:p w14:paraId="634537C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179370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241567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newRegister;</w:t>
      </w:r>
    </w:p>
    <w:p w14:paraId="2FA0142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B315FE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039DF7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lastRenderedPageBreak/>
        <w:t xml:space="preserve">        </w:t>
      </w:r>
      <w:r w:rsidRPr="0010108D">
        <w:rPr>
          <w:rFonts w:ascii="Courier New" w:hAnsi="Courier New" w:cs="Courier New"/>
          <w:color w:val="008000"/>
          <w:sz w:val="20"/>
          <w:lang w:val="en-LT" w:eastAsia="en-GB"/>
        </w:rPr>
        <w:t>/// &lt;summary&gt;</w:t>
      </w:r>
    </w:p>
    <w:p w14:paraId="673DAB7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Returns different hero races</w:t>
      </w:r>
    </w:p>
    <w:p w14:paraId="43E7138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12E3DC3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4A84AF4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&gt; GetRaces()</w:t>
      </w:r>
    </w:p>
    <w:p w14:paraId="5F44391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74DFC9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 xml:space="preserve">&gt; races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&gt;();</w:t>
      </w:r>
    </w:p>
    <w:p w14:paraId="65E02EA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469C76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4913B05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361692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(!races.Contains(hero.race))</w:t>
      </w:r>
    </w:p>
    <w:p w14:paraId="1B0BCBB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E922CE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races.Add(hero.race);</w:t>
      </w:r>
    </w:p>
    <w:p w14:paraId="38D261F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A04B00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0E19C9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A4202F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races;</w:t>
      </w:r>
    </w:p>
    <w:p w14:paraId="2179501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46036F2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CCD213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347FE4D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Assigns city to its race</w:t>
      </w:r>
    </w:p>
    <w:p w14:paraId="297BE0B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106935B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&lt;param name="race"&gt;&lt;/param&gt;</w:t>
      </w:r>
    </w:p>
    <w:p w14:paraId="2F3F31E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266B5FF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 xml:space="preserve"> GetCityByRace(</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 xml:space="preserve"> race)</w:t>
      </w:r>
    </w:p>
    <w:p w14:paraId="004E2F4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2794DE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12AE61D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46EC9C4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(race == hero.race)</w:t>
      </w:r>
    </w:p>
    <w:p w14:paraId="7E33E61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810120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hero.city;</w:t>
      </w:r>
    </w:p>
    <w:p w14:paraId="0B9127A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AAB34F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51AE46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3B84D7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null</w:t>
      </w:r>
      <w:r w:rsidRPr="0010108D">
        <w:rPr>
          <w:rFonts w:ascii="Courier New" w:hAnsi="Courier New" w:cs="Courier New"/>
          <w:color w:val="333333"/>
          <w:sz w:val="20"/>
          <w:lang w:val="en-LT" w:eastAsia="en-GB"/>
        </w:rPr>
        <w:t>;</w:t>
      </w:r>
    </w:p>
    <w:p w14:paraId="7081454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A4B3CE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36B9B9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723DDD5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Method which finds all the different classes of the heroes</w:t>
      </w:r>
    </w:p>
    <w:p w14:paraId="4A61C78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and places them in one list</w:t>
      </w:r>
    </w:p>
    <w:p w14:paraId="2431177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0A5DB5E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4819177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 FindClasses()</w:t>
      </w:r>
    </w:p>
    <w:p w14:paraId="05A53BC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EF3AA3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//New list is created for the new list of the classes</w:t>
      </w:r>
    </w:p>
    <w:p w14:paraId="54D7020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&gt; numbers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w:t>
      </w:r>
    </w:p>
    <w:p w14:paraId="5774FFB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E83B68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5DFEFE3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A6C3AC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nr = hero.number;</w:t>
      </w:r>
    </w:p>
    <w:p w14:paraId="4517F59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335105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(!numbers.Contains(nr))</w:t>
      </w:r>
    </w:p>
    <w:p w14:paraId="65C006A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2CC585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//Classes which met the conditions are added to</w:t>
      </w:r>
    </w:p>
    <w:p w14:paraId="4464C38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//the new list</w:t>
      </w:r>
    </w:p>
    <w:p w14:paraId="68AD593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numbers.Add(nr);</w:t>
      </w:r>
    </w:p>
    <w:p w14:paraId="5D45ABD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4DF1F4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0EC04A3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1EB6B1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numbers.Sort();</w:t>
      </w:r>
    </w:p>
    <w:p w14:paraId="3F77D55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numbers;</w:t>
      </w:r>
    </w:p>
    <w:p w14:paraId="733FC30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lastRenderedPageBreak/>
        <w:t xml:space="preserve">        }</w:t>
      </w:r>
    </w:p>
    <w:p w14:paraId="702A716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4E938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0C7D902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Method which finds all missing classes and puts them in one list</w:t>
      </w:r>
    </w:p>
    <w:p w14:paraId="481035A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30E65F4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10E2991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 MissingClasses()</w:t>
      </w:r>
    </w:p>
    <w:p w14:paraId="6018B15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E58659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 xml:space="preserve">&gt; races =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.GetRaces();</w:t>
      </w:r>
    </w:p>
    <w:p w14:paraId="103D5B6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&gt; classes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w:t>
      </w:r>
    </w:p>
    <w:p w14:paraId="1CE804D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&gt; other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w:t>
      </w:r>
    </w:p>
    <w:p w14:paraId="0C0F5D9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486326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i = 0; i &lt; 2; i++)</w:t>
      </w:r>
    </w:p>
    <w:p w14:paraId="6B47D33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D7E90E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string</w:t>
      </w:r>
      <w:r w:rsidRPr="0010108D">
        <w:rPr>
          <w:rFonts w:ascii="Courier New" w:hAnsi="Courier New" w:cs="Courier New"/>
          <w:color w:val="333333"/>
          <w:sz w:val="20"/>
          <w:lang w:val="en-LT" w:eastAsia="en-GB"/>
        </w:rPr>
        <w:t xml:space="preserve"> race = races[i];</w:t>
      </w:r>
    </w:p>
    <w:p w14:paraId="3B893F3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 xml:space="preserve"> j = 0; j &lt;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.HeroCount(); j++)</w:t>
      </w:r>
    </w:p>
    <w:p w14:paraId="1B4BDAC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4814F96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Hero hero = WhichHero(j);</w:t>
      </w:r>
    </w:p>
    <w:p w14:paraId="67B0E0F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(i == 0 &amp;&amp; !classes.Contains(hero.number) &amp;&amp; hero.race</w:t>
      </w:r>
    </w:p>
    <w:p w14:paraId="07B29FC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 race)</w:t>
      </w:r>
    </w:p>
    <w:p w14:paraId="6AA82C1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0AF90C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classes.Add(hero.number);</w:t>
      </w:r>
    </w:p>
    <w:p w14:paraId="7A51B46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B8391C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else</w:t>
      </w:r>
      <w:r w:rsidRPr="0010108D">
        <w:rPr>
          <w:rFonts w:ascii="Courier New" w:hAnsi="Courier New" w:cs="Courier New"/>
          <w:color w:val="333333"/>
          <w:sz w:val="20"/>
          <w:lang w:val="en-LT" w:eastAsia="en-GB"/>
        </w:rPr>
        <w:t xml:space="preserve"> if (i == 1 &amp;&amp; !other.Contains(hero.number) &amp;&amp; hero.race == race)</w:t>
      </w:r>
    </w:p>
    <w:p w14:paraId="717CC44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A82C61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other.Add(hero.number);</w:t>
      </w:r>
    </w:p>
    <w:p w14:paraId="65F6223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E8B8B3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A68CB1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1452DB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F6B97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var</w:t>
      </w:r>
      <w:r w:rsidRPr="0010108D">
        <w:rPr>
          <w:rFonts w:ascii="Courier New" w:hAnsi="Courier New" w:cs="Courier New"/>
          <w:color w:val="333333"/>
          <w:sz w:val="20"/>
          <w:lang w:val="en-LT" w:eastAsia="en-GB"/>
        </w:rPr>
        <w:t xml:space="preserve"> missesClasses = classes.Except(other).ToList();</w:t>
      </w:r>
    </w:p>
    <w:p w14:paraId="5534EB3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var</w:t>
      </w:r>
      <w:r w:rsidRPr="0010108D">
        <w:rPr>
          <w:rFonts w:ascii="Courier New" w:hAnsi="Courier New" w:cs="Courier New"/>
          <w:color w:val="333333"/>
          <w:sz w:val="20"/>
          <w:lang w:val="en-LT" w:eastAsia="en-GB"/>
        </w:rPr>
        <w:t xml:space="preserve"> missesOther = other.Except(classes).ToList();</w:t>
      </w:r>
    </w:p>
    <w:p w14:paraId="6A3125B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A803A1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missesClasses.Add(-1);</w:t>
      </w:r>
    </w:p>
    <w:p w14:paraId="24424E9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List&lt;</w:t>
      </w:r>
      <w:r w:rsidRPr="0010108D">
        <w:rPr>
          <w:rFonts w:ascii="Courier New" w:hAnsi="Courier New" w:cs="Courier New"/>
          <w:color w:val="2B91AF"/>
          <w:sz w:val="20"/>
          <w:lang w:val="en-LT" w:eastAsia="en-GB"/>
        </w:rPr>
        <w:t>int</w:t>
      </w:r>
      <w:r w:rsidRPr="0010108D">
        <w:rPr>
          <w:rFonts w:ascii="Courier New" w:hAnsi="Courier New" w:cs="Courier New"/>
          <w:color w:val="333333"/>
          <w:sz w:val="20"/>
          <w:lang w:val="en-LT" w:eastAsia="en-GB"/>
        </w:rPr>
        <w:t>&gt; misses = missesClasses.Concat(missesOther).ToList();</w:t>
      </w:r>
    </w:p>
    <w:p w14:paraId="1ECCD70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623D4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misses;</w:t>
      </w:r>
    </w:p>
    <w:p w14:paraId="5AD496F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28AF7B7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20248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3F260D89"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Method which finds the biggest strength of the heroes</w:t>
      </w:r>
    </w:p>
    <w:p w14:paraId="31E206F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4732863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78543E0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double</w:t>
      </w:r>
      <w:r w:rsidRPr="0010108D">
        <w:rPr>
          <w:rFonts w:ascii="Courier New" w:hAnsi="Courier New" w:cs="Courier New"/>
          <w:color w:val="333333"/>
          <w:sz w:val="20"/>
          <w:lang w:val="en-LT" w:eastAsia="en-GB"/>
        </w:rPr>
        <w:t xml:space="preserve"> FindStrength()</w:t>
      </w:r>
    </w:p>
    <w:p w14:paraId="52DB8B8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4B84616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double</w:t>
      </w:r>
      <w:r w:rsidRPr="0010108D">
        <w:rPr>
          <w:rFonts w:ascii="Courier New" w:hAnsi="Courier New" w:cs="Courier New"/>
          <w:color w:val="333333"/>
          <w:sz w:val="20"/>
          <w:lang w:val="en-LT" w:eastAsia="en-GB"/>
        </w:rPr>
        <w:t xml:space="preserve"> strength = AllHeroes[0].health + AllHeroes[0].defend</w:t>
      </w:r>
    </w:p>
    <w:p w14:paraId="3098ADF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 AllHeroes[0].damage;</w:t>
      </w:r>
    </w:p>
    <w:p w14:paraId="6C55B90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A7865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48D9F181"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C12AE4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(strength &lt; hero)</w:t>
      </w:r>
    </w:p>
    <w:p w14:paraId="23B5313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92DC6D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strength = hero.GetStrength();</w:t>
      </w:r>
    </w:p>
    <w:p w14:paraId="6C3251B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174CB7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58AF72A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CEF86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strength;</w:t>
      </w:r>
    </w:p>
    <w:p w14:paraId="681CE2B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3733132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D7366C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0F3A1046"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lastRenderedPageBreak/>
        <w:t xml:space="preserve">        </w:t>
      </w:r>
      <w:r w:rsidRPr="0010108D">
        <w:rPr>
          <w:rFonts w:ascii="Courier New" w:hAnsi="Courier New" w:cs="Courier New"/>
          <w:color w:val="008000"/>
          <w:sz w:val="20"/>
          <w:lang w:val="en-LT" w:eastAsia="en-GB"/>
        </w:rPr>
        <w:t>/// Method which finds all the strongest heroes from the list</w:t>
      </w:r>
    </w:p>
    <w:p w14:paraId="418F013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&lt;/summary&gt;</w:t>
      </w:r>
    </w:p>
    <w:p w14:paraId="262E157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8000"/>
          <w:sz w:val="20"/>
          <w:lang w:val="en-LT" w:eastAsia="en-GB"/>
        </w:rPr>
        <w:t>/// &lt;returns&gt;&lt;/returns&gt;</w:t>
      </w:r>
    </w:p>
    <w:p w14:paraId="50F9329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public</w:t>
      </w:r>
      <w:r w:rsidRPr="0010108D">
        <w:rPr>
          <w:rFonts w:ascii="Courier New" w:hAnsi="Courier New" w:cs="Courier New"/>
          <w:color w:val="333333"/>
          <w:sz w:val="20"/>
          <w:lang w:val="en-LT" w:eastAsia="en-GB"/>
        </w:rPr>
        <w:t xml:space="preserve"> HeroRegister FindAllStrongest()</w:t>
      </w:r>
    </w:p>
    <w:p w14:paraId="0316C0F2"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AF4C195"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HeroRegister strength = </w:t>
      </w:r>
      <w:r w:rsidRPr="0010108D">
        <w:rPr>
          <w:rFonts w:ascii="Courier New" w:hAnsi="Courier New" w:cs="Courier New"/>
          <w:color w:val="0000FF"/>
          <w:sz w:val="20"/>
          <w:lang w:val="en-LT" w:eastAsia="en-GB"/>
        </w:rPr>
        <w:t>new</w:t>
      </w:r>
      <w:r w:rsidRPr="0010108D">
        <w:rPr>
          <w:rFonts w:ascii="Courier New" w:hAnsi="Courier New" w:cs="Courier New"/>
          <w:color w:val="333333"/>
          <w:sz w:val="20"/>
          <w:lang w:val="en-LT" w:eastAsia="en-GB"/>
        </w:rPr>
        <w:t xml:space="preserve"> HeroRegister();</w:t>
      </w:r>
    </w:p>
    <w:p w14:paraId="3AB3376A"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2B91AF"/>
          <w:sz w:val="20"/>
          <w:lang w:val="en-LT" w:eastAsia="en-GB"/>
        </w:rPr>
        <w:t>double</w:t>
      </w:r>
      <w:r w:rsidRPr="0010108D">
        <w:rPr>
          <w:rFonts w:ascii="Courier New" w:hAnsi="Courier New" w:cs="Courier New"/>
          <w:color w:val="333333"/>
          <w:sz w:val="20"/>
          <w:lang w:val="en-LT" w:eastAsia="en-GB"/>
        </w:rPr>
        <w:t xml:space="preserve"> powerfull = FindStrength();</w:t>
      </w:r>
    </w:p>
    <w:p w14:paraId="0861B687"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A4046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foreach</w:t>
      </w:r>
      <w:r w:rsidRPr="0010108D">
        <w:rPr>
          <w:rFonts w:ascii="Courier New" w:hAnsi="Courier New" w:cs="Courier New"/>
          <w:color w:val="333333"/>
          <w:sz w:val="20"/>
          <w:lang w:val="en-LT" w:eastAsia="en-GB"/>
        </w:rPr>
        <w:t xml:space="preserve"> (Hero hero </w:t>
      </w:r>
      <w:r w:rsidRPr="0010108D">
        <w:rPr>
          <w:rFonts w:ascii="Courier New" w:hAnsi="Courier New" w:cs="Courier New"/>
          <w:color w:val="0000FF"/>
          <w:sz w:val="20"/>
          <w:lang w:val="en-LT" w:eastAsia="en-GB"/>
        </w:rPr>
        <w:t>in</w:t>
      </w: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this</w:t>
      </w:r>
      <w:r w:rsidRPr="0010108D">
        <w:rPr>
          <w:rFonts w:ascii="Courier New" w:hAnsi="Courier New" w:cs="Courier New"/>
          <w:color w:val="333333"/>
          <w:sz w:val="20"/>
          <w:lang w:val="en-LT" w:eastAsia="en-GB"/>
        </w:rPr>
        <w:t>.AllHeroes)</w:t>
      </w:r>
    </w:p>
    <w:p w14:paraId="5A4AA9F4"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D66E61B"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if</w:t>
      </w:r>
      <w:r w:rsidRPr="0010108D">
        <w:rPr>
          <w:rFonts w:ascii="Courier New" w:hAnsi="Courier New" w:cs="Courier New"/>
          <w:color w:val="333333"/>
          <w:sz w:val="20"/>
          <w:lang w:val="en-LT" w:eastAsia="en-GB"/>
        </w:rPr>
        <w:t xml:space="preserve"> (powerfull == hero.GetStrength())</w:t>
      </w:r>
    </w:p>
    <w:p w14:paraId="6F968C4C"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7D912E6D"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strength.Add(hero);</w:t>
      </w:r>
    </w:p>
    <w:p w14:paraId="45AEFE5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55F207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0D6E9563"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665A3FF"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r w:rsidRPr="0010108D">
        <w:rPr>
          <w:rFonts w:ascii="Courier New" w:hAnsi="Courier New" w:cs="Courier New"/>
          <w:color w:val="0000FF"/>
          <w:sz w:val="20"/>
          <w:lang w:val="en-LT" w:eastAsia="en-GB"/>
        </w:rPr>
        <w:t>return</w:t>
      </w:r>
      <w:r w:rsidRPr="0010108D">
        <w:rPr>
          <w:rFonts w:ascii="Courier New" w:hAnsi="Courier New" w:cs="Courier New"/>
          <w:color w:val="333333"/>
          <w:sz w:val="20"/>
          <w:lang w:val="en-LT" w:eastAsia="en-GB"/>
        </w:rPr>
        <w:t xml:space="preserve"> strength;</w:t>
      </w:r>
    </w:p>
    <w:p w14:paraId="64514DD8"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1E243A00"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 xml:space="preserve">    }</w:t>
      </w:r>
    </w:p>
    <w:p w14:paraId="6ED1E65E" w14:textId="77777777" w:rsidR="0010108D" w:rsidRPr="0010108D" w:rsidRDefault="0010108D" w:rsidP="0010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0108D">
        <w:rPr>
          <w:rFonts w:ascii="Courier New" w:hAnsi="Courier New" w:cs="Courier New"/>
          <w:color w:val="333333"/>
          <w:sz w:val="20"/>
          <w:lang w:val="en-LT" w:eastAsia="en-GB"/>
        </w:rPr>
        <w:t>}</w:t>
      </w:r>
    </w:p>
    <w:p w14:paraId="364093BF" w14:textId="77777777" w:rsidR="0010108D" w:rsidRDefault="0010108D"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0000FF"/>
          <w:sz w:val="20"/>
          <w:lang w:val="en-LT" w:eastAsia="en-GB"/>
        </w:rPr>
      </w:pPr>
    </w:p>
    <w:p w14:paraId="5A5AEB62" w14:textId="42DD13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00FF"/>
          <w:sz w:val="20"/>
          <w:lang w:val="en-LT" w:eastAsia="en-GB"/>
        </w:rPr>
        <w:t>namespace</w:t>
      </w:r>
      <w:r w:rsidRPr="006A17C9">
        <w:rPr>
          <w:rFonts w:ascii="Courier New" w:hAnsi="Courier New" w:cs="Courier New"/>
          <w:color w:val="333333"/>
          <w:sz w:val="20"/>
          <w:lang w:val="en-LT" w:eastAsia="en-GB"/>
        </w:rPr>
        <w:t xml:space="preserve"> U1_24KompiuterinisZaidimas</w:t>
      </w:r>
    </w:p>
    <w:p w14:paraId="6D04FE04"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w:t>
      </w:r>
    </w:p>
    <w:p w14:paraId="7391E37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 xml:space="preserve">/*U2-24. Kompiuterinis žaidimas. Sugrupavote herojus pagal dvi rases, </w:t>
      </w:r>
    </w:p>
    <w:p w14:paraId="3ED09B1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ir surašėte jų duomenis į skirtingus failus. Duomenų formatas dabar </w:t>
      </w:r>
    </w:p>
    <w:p w14:paraId="63DB484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toks: pirmoje eilutėje – rasės pavadinimas. Antroje – pradinis miestas. </w:t>
      </w:r>
    </w:p>
    <w:p w14:paraId="6E70B41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Toliau pateikta informacija tokiu pačiu formatu kaip L1 užduotyje, </w:t>
      </w:r>
    </w:p>
    <w:p w14:paraId="74B9D090"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tik nebėra rasės stulpelio.</w:t>
      </w:r>
    </w:p>
    <w:p w14:paraId="1783080B"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Sudarykite visų herojų klasių sąrašą, klasių pavadinimus įrašykite</w:t>
      </w:r>
    </w:p>
    <w:p w14:paraId="18D85ED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į failą „Klasės.csv“ .</w:t>
      </w:r>
    </w:p>
    <w:p w14:paraId="3FBB5DE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Raskite, kokių klasių herojų „trūksta“ kiekvienai rasei. Į failą</w:t>
      </w:r>
    </w:p>
    <w:p w14:paraId="120F6F05"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„Trūkstami.csv“ įrašykite kiekvienos rasės pavadinimą, ir trūkstamų</w:t>
      </w:r>
    </w:p>
    <w:p w14:paraId="7522DA72"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klasių sąrašą. Jei rasė turi bent po vieną kiekvienos klasės atstovą,</w:t>
      </w:r>
    </w:p>
    <w:p w14:paraId="55233A21"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parašykite žodį „VISI“.</w:t>
      </w:r>
    </w:p>
    <w:p w14:paraId="4379E16D"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 Raskite, kurioje rasėje yra stipriausias herojus: herojus stiprumą</w:t>
      </w:r>
    </w:p>
    <w:p w14:paraId="35C9D97B"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rodo gyvybės ir gynybos taškų suma sumažinta žalos taškais. Ekrane</w:t>
      </w:r>
    </w:p>
    <w:p w14:paraId="1BA91715"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atspausdinkite visus herojaus duomenis ir jo rasę.</w:t>
      </w:r>
    </w:p>
    <w:p w14:paraId="40E73A7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008000"/>
          <w:sz w:val="20"/>
          <w:lang w:val="en-LT" w:eastAsia="en-GB"/>
        </w:rPr>
        <w:t xml:space="preserve">    */</w:t>
      </w:r>
    </w:p>
    <w:p w14:paraId="01BB167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15A8DC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class</w:t>
      </w:r>
      <w:r w:rsidRPr="006A17C9">
        <w:rPr>
          <w:rFonts w:ascii="Courier New" w:hAnsi="Courier New" w:cs="Courier New"/>
          <w:color w:val="333333"/>
          <w:sz w:val="20"/>
          <w:lang w:val="en-LT" w:eastAsia="en-GB"/>
        </w:rPr>
        <w:t xml:space="preserve"> </w:t>
      </w:r>
      <w:r w:rsidRPr="006A17C9">
        <w:rPr>
          <w:rFonts w:ascii="Courier New" w:hAnsi="Courier New" w:cs="Courier New"/>
          <w:color w:val="2B91AF"/>
          <w:sz w:val="20"/>
          <w:lang w:val="en-LT" w:eastAsia="en-GB"/>
        </w:rPr>
        <w:t>Program</w:t>
      </w:r>
    </w:p>
    <w:p w14:paraId="09FDF95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6F544F1A"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static</w:t>
      </w: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void</w:t>
      </w:r>
      <w:r w:rsidRPr="006A17C9">
        <w:rPr>
          <w:rFonts w:ascii="Courier New" w:hAnsi="Courier New" w:cs="Courier New"/>
          <w:color w:val="333333"/>
          <w:sz w:val="20"/>
          <w:lang w:val="en-LT" w:eastAsia="en-GB"/>
        </w:rPr>
        <w:t xml:space="preserve"> Main(</w:t>
      </w:r>
      <w:r w:rsidRPr="006A17C9">
        <w:rPr>
          <w:rFonts w:ascii="Courier New" w:hAnsi="Courier New" w:cs="Courier New"/>
          <w:color w:val="2B91AF"/>
          <w:sz w:val="20"/>
          <w:lang w:val="en-LT" w:eastAsia="en-GB"/>
        </w:rPr>
        <w:t>string</w:t>
      </w:r>
      <w:r w:rsidRPr="006A17C9">
        <w:rPr>
          <w:rFonts w:ascii="Courier New" w:hAnsi="Courier New" w:cs="Courier New"/>
          <w:color w:val="333333"/>
          <w:sz w:val="20"/>
          <w:lang w:val="en-LT" w:eastAsia="en-GB"/>
        </w:rPr>
        <w:t>[] args)</w:t>
      </w:r>
    </w:p>
    <w:p w14:paraId="106B7BD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067B63B1"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//Heroes and their data are read from the “Troliai.csv” and</w:t>
      </w:r>
    </w:p>
    <w:p w14:paraId="46AC3CB1"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//"Elfai.csv" files and then are placed into the register</w:t>
      </w:r>
    </w:p>
    <w:p w14:paraId="58A11F6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registerT =</w:t>
      </w:r>
    </w:p>
    <w:p w14:paraId="383E88B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InputOutput.ReadHeroes(</w:t>
      </w:r>
      <w:r w:rsidRPr="006A17C9">
        <w:rPr>
          <w:rFonts w:ascii="Courier New" w:hAnsi="Courier New" w:cs="Courier New"/>
          <w:color w:val="A31515"/>
          <w:sz w:val="20"/>
          <w:lang w:val="en-LT" w:eastAsia="en-GB"/>
        </w:rPr>
        <w:t>@"../../../../Troliai.csv"</w:t>
      </w:r>
      <w:r w:rsidRPr="006A17C9">
        <w:rPr>
          <w:rFonts w:ascii="Courier New" w:hAnsi="Courier New" w:cs="Courier New"/>
          <w:color w:val="333333"/>
          <w:sz w:val="20"/>
          <w:lang w:val="en-LT" w:eastAsia="en-GB"/>
        </w:rPr>
        <w:t>);</w:t>
      </w:r>
    </w:p>
    <w:p w14:paraId="521077BA"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registerE =</w:t>
      </w:r>
    </w:p>
    <w:p w14:paraId="5CCDF5D5"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InputOutput.ReadHeroes(</w:t>
      </w:r>
      <w:r w:rsidRPr="006A17C9">
        <w:rPr>
          <w:rFonts w:ascii="Courier New" w:hAnsi="Courier New" w:cs="Courier New"/>
          <w:color w:val="A31515"/>
          <w:sz w:val="20"/>
          <w:lang w:val="en-LT" w:eastAsia="en-GB"/>
        </w:rPr>
        <w:t>@"../../../../Elfai.csv"</w:t>
      </w:r>
      <w:r w:rsidRPr="006A17C9">
        <w:rPr>
          <w:rFonts w:ascii="Courier New" w:hAnsi="Courier New" w:cs="Courier New"/>
          <w:color w:val="333333"/>
          <w:sz w:val="20"/>
          <w:lang w:val="en-LT" w:eastAsia="en-GB"/>
        </w:rPr>
        <w:t>);</w:t>
      </w:r>
    </w:p>
    <w:p w14:paraId="645CCF5B"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8BD43D"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register = registerT.CombineRegisters(registerE);</w:t>
      </w:r>
    </w:p>
    <w:p w14:paraId="2A59FD81"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95F136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//All heroes and their data are printed to the console</w:t>
      </w:r>
    </w:p>
    <w:p w14:paraId="2F794D6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//in a table</w:t>
      </w:r>
    </w:p>
    <w:p w14:paraId="5B9C796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Console.WriteLine(</w:t>
      </w:r>
      <w:r w:rsidRPr="006A17C9">
        <w:rPr>
          <w:rFonts w:ascii="Courier New" w:hAnsi="Courier New" w:cs="Courier New"/>
          <w:color w:val="A31515"/>
          <w:sz w:val="20"/>
          <w:lang w:val="en-LT" w:eastAsia="en-GB"/>
        </w:rPr>
        <w:t>"Registro informacija:"</w:t>
      </w:r>
      <w:r w:rsidRPr="006A17C9">
        <w:rPr>
          <w:rFonts w:ascii="Courier New" w:hAnsi="Courier New" w:cs="Courier New"/>
          <w:color w:val="333333"/>
          <w:sz w:val="20"/>
          <w:lang w:val="en-LT" w:eastAsia="en-GB"/>
        </w:rPr>
        <w:t>);</w:t>
      </w:r>
    </w:p>
    <w:p w14:paraId="1CEB768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InputOutput.PrintAllHeroes(register);</w:t>
      </w:r>
    </w:p>
    <w:p w14:paraId="1030209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16030FB"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//All heroes and their data in the table are printed to</w:t>
      </w:r>
    </w:p>
    <w:p w14:paraId="0243D006"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//txt file</w:t>
      </w:r>
    </w:p>
    <w:p w14:paraId="7E902A8D"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InputOutput.PrintAllHeroesToTxt(</w:t>
      </w:r>
      <w:r w:rsidRPr="006A17C9">
        <w:rPr>
          <w:rFonts w:ascii="Courier New" w:hAnsi="Courier New" w:cs="Courier New"/>
          <w:color w:val="A31515"/>
          <w:sz w:val="20"/>
          <w:lang w:val="en-LT" w:eastAsia="en-GB"/>
        </w:rPr>
        <w:t>"Duomenys.txt"</w:t>
      </w:r>
      <w:r w:rsidRPr="006A17C9">
        <w:rPr>
          <w:rFonts w:ascii="Courier New" w:hAnsi="Courier New" w:cs="Courier New"/>
          <w:color w:val="333333"/>
          <w:sz w:val="20"/>
          <w:lang w:val="en-LT" w:eastAsia="en-GB"/>
        </w:rPr>
        <w:t>, register);</w:t>
      </w:r>
    </w:p>
    <w:p w14:paraId="7BBD6226"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B6B5766"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lastRenderedPageBreak/>
        <w:t xml:space="preserve">            </w:t>
      </w:r>
      <w:r w:rsidRPr="006A17C9">
        <w:rPr>
          <w:rFonts w:ascii="Courier New" w:hAnsi="Courier New" w:cs="Courier New"/>
          <w:color w:val="008000"/>
          <w:sz w:val="20"/>
          <w:lang w:val="en-LT" w:eastAsia="en-GB"/>
        </w:rPr>
        <w:t>//First task result (all different heroes classes) is</w:t>
      </w:r>
    </w:p>
    <w:p w14:paraId="5004A6D1"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//printed to the "Klases.csv" file</w:t>
      </w:r>
    </w:p>
    <w:p w14:paraId="5D8073B2"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InputOutput.PrintNumbers(</w:t>
      </w:r>
      <w:r w:rsidRPr="006A17C9">
        <w:rPr>
          <w:rFonts w:ascii="Courier New" w:hAnsi="Courier New" w:cs="Courier New"/>
          <w:color w:val="A31515"/>
          <w:sz w:val="20"/>
          <w:lang w:val="en-LT" w:eastAsia="en-GB"/>
        </w:rPr>
        <w:t>"Klases.csv"</w:t>
      </w:r>
      <w:r w:rsidRPr="006A17C9">
        <w:rPr>
          <w:rFonts w:ascii="Courier New" w:hAnsi="Courier New" w:cs="Courier New"/>
          <w:color w:val="333333"/>
          <w:sz w:val="20"/>
          <w:lang w:val="en-LT" w:eastAsia="en-GB"/>
        </w:rPr>
        <w:t>, register.FindClasses());</w:t>
      </w:r>
    </w:p>
    <w:p w14:paraId="23E3505A"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28E5A9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//Second task result (all missing each race classes) is printed</w:t>
      </w:r>
    </w:p>
    <w:p w14:paraId="0A375C02"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//to the "Trukstami.csv" file</w:t>
      </w:r>
    </w:p>
    <w:p w14:paraId="08D16ED4"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List&lt;</w:t>
      </w:r>
      <w:r w:rsidRPr="006A17C9">
        <w:rPr>
          <w:rFonts w:ascii="Courier New" w:hAnsi="Courier New" w:cs="Courier New"/>
          <w:color w:val="2B91AF"/>
          <w:sz w:val="20"/>
          <w:lang w:val="en-LT" w:eastAsia="en-GB"/>
        </w:rPr>
        <w:t>int</w:t>
      </w:r>
      <w:r w:rsidRPr="006A17C9">
        <w:rPr>
          <w:rFonts w:ascii="Courier New" w:hAnsi="Courier New" w:cs="Courier New"/>
          <w:color w:val="333333"/>
          <w:sz w:val="20"/>
          <w:lang w:val="en-LT" w:eastAsia="en-GB"/>
        </w:rPr>
        <w:t>&gt; missingClasses = register.MissingClasses();</w:t>
      </w:r>
    </w:p>
    <w:p w14:paraId="6595740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InputOutput.PrintMissingNumbers(</w:t>
      </w:r>
      <w:r w:rsidRPr="006A17C9">
        <w:rPr>
          <w:rFonts w:ascii="Courier New" w:hAnsi="Courier New" w:cs="Courier New"/>
          <w:color w:val="A31515"/>
          <w:sz w:val="20"/>
          <w:lang w:val="en-LT" w:eastAsia="en-GB"/>
        </w:rPr>
        <w:t>"Trukstami.csv"</w:t>
      </w:r>
      <w:r w:rsidRPr="006A17C9">
        <w:rPr>
          <w:rFonts w:ascii="Courier New" w:hAnsi="Courier New" w:cs="Courier New"/>
          <w:color w:val="333333"/>
          <w:sz w:val="20"/>
          <w:lang w:val="en-LT" w:eastAsia="en-GB"/>
        </w:rPr>
        <w:t>, missingClasses);</w:t>
      </w:r>
    </w:p>
    <w:p w14:paraId="31915FE0"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117EFB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//Third task rezult: Searches in which race there is the</w:t>
      </w:r>
    </w:p>
    <w:p w14:paraId="7E540310"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//strongest hero and prints it, but if there is more than</w:t>
      </w:r>
    </w:p>
    <w:p w14:paraId="780676D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8000"/>
          <w:sz w:val="20"/>
          <w:lang w:val="en-LT" w:eastAsia="en-GB"/>
        </w:rPr>
        <w:t>//one code prints others too</w:t>
      </w:r>
    </w:p>
    <w:p w14:paraId="2B0B1ECE"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Console.WriteLine(</w:t>
      </w:r>
      <w:r w:rsidRPr="006A17C9">
        <w:rPr>
          <w:rFonts w:ascii="Courier New" w:hAnsi="Courier New" w:cs="Courier New"/>
          <w:color w:val="A31515"/>
          <w:sz w:val="20"/>
          <w:lang w:val="en-LT" w:eastAsia="en-GB"/>
        </w:rPr>
        <w:t>"Stipriausi herojai:"</w:t>
      </w:r>
      <w:r w:rsidRPr="006A17C9">
        <w:rPr>
          <w:rFonts w:ascii="Courier New" w:hAnsi="Courier New" w:cs="Courier New"/>
          <w:color w:val="333333"/>
          <w:sz w:val="20"/>
          <w:lang w:val="en-LT" w:eastAsia="en-GB"/>
        </w:rPr>
        <w:t>);</w:t>
      </w:r>
    </w:p>
    <w:p w14:paraId="64A99DE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A1C65D0"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strongT = registerT.FindAllStrongest();</w:t>
      </w:r>
    </w:p>
    <w:p w14:paraId="0E7AB8CD"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strongE = registerE.FindAllStrongest();</w:t>
      </w:r>
    </w:p>
    <w:p w14:paraId="15105AF4"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7E0B3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HeroRegister strong = strongT.CombineRegisters(strongE);</w:t>
      </w:r>
    </w:p>
    <w:p w14:paraId="11824A1B"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E619598"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if</w:t>
      </w:r>
      <w:r w:rsidRPr="006A17C9">
        <w:rPr>
          <w:rFonts w:ascii="Courier New" w:hAnsi="Courier New" w:cs="Courier New"/>
          <w:color w:val="333333"/>
          <w:sz w:val="20"/>
          <w:lang w:val="en-LT" w:eastAsia="en-GB"/>
        </w:rPr>
        <w:t xml:space="preserve"> (strongT.WhichHero(0).GetStrength()</w:t>
      </w:r>
    </w:p>
    <w:p w14:paraId="10B4D35F"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 strongE.WhichHero(0).GetStrength())</w:t>
      </w:r>
    </w:p>
    <w:p w14:paraId="041D8D40"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7CC08A64"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InputOutput.PrintAllHeroes(strong);</w:t>
      </w:r>
    </w:p>
    <w:p w14:paraId="018A1CB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2A7D1C42"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else</w:t>
      </w:r>
      <w:r w:rsidRPr="006A17C9">
        <w:rPr>
          <w:rFonts w:ascii="Courier New" w:hAnsi="Courier New" w:cs="Courier New"/>
          <w:color w:val="333333"/>
          <w:sz w:val="20"/>
          <w:lang w:val="en-LT" w:eastAsia="en-GB"/>
        </w:rPr>
        <w:t xml:space="preserve"> if (strongT.WhichHero(0).GetStrength()</w:t>
      </w:r>
    </w:p>
    <w:p w14:paraId="1CB1E02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&gt; strongE.WhichHero(0).GetStrength())</w:t>
      </w:r>
    </w:p>
    <w:p w14:paraId="6EF104C8"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2F514F3A"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InputOutput.PrintAllHeroes(strong);</w:t>
      </w:r>
    </w:p>
    <w:p w14:paraId="5D5928C7"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407E49C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r w:rsidRPr="006A17C9">
        <w:rPr>
          <w:rFonts w:ascii="Courier New" w:hAnsi="Courier New" w:cs="Courier New"/>
          <w:color w:val="0000FF"/>
          <w:sz w:val="20"/>
          <w:lang w:val="en-LT" w:eastAsia="en-GB"/>
        </w:rPr>
        <w:t>else</w:t>
      </w:r>
    </w:p>
    <w:p w14:paraId="47E188A6"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32441FF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InputOutput.PrintAllHeroes(strong);</w:t>
      </w:r>
    </w:p>
    <w:p w14:paraId="7A8B5ADC"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4F29AE18"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0D08B872"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 xml:space="preserve">    }</w:t>
      </w:r>
    </w:p>
    <w:p w14:paraId="2298AC35"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1328F9" w14:textId="77777777" w:rsidR="006A17C9" w:rsidRPr="006A17C9" w:rsidRDefault="006A17C9" w:rsidP="006A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6A17C9">
        <w:rPr>
          <w:rFonts w:ascii="Courier New" w:hAnsi="Courier New" w:cs="Courier New"/>
          <w:color w:val="333333"/>
          <w:sz w:val="20"/>
          <w:lang w:val="en-LT" w:eastAsia="en-GB"/>
        </w:rPr>
        <w:t>}</w:t>
      </w:r>
    </w:p>
    <w:p w14:paraId="27BB08B1" w14:textId="77777777" w:rsidR="00AB7416" w:rsidRPr="00844988" w:rsidRDefault="00AB7416" w:rsidP="00AB7416">
      <w:pPr>
        <w:pStyle w:val="Programostekstas"/>
      </w:pPr>
    </w:p>
    <w:p w14:paraId="4D4941B2" w14:textId="77777777" w:rsidR="00AB7416" w:rsidRDefault="00AB7416" w:rsidP="00AB7416">
      <w:pPr>
        <w:pStyle w:val="Heading2"/>
      </w:pPr>
      <w:bookmarkStart w:id="72" w:name="_Toc153374043"/>
      <w:r w:rsidRPr="00844988">
        <w:t>Pradiniai duomenys ir rezultatai</w:t>
      </w:r>
      <w:bookmarkEnd w:id="72"/>
    </w:p>
    <w:p w14:paraId="29869B8B" w14:textId="43DA2E48" w:rsidR="00380A8D" w:rsidRDefault="00380A8D" w:rsidP="00380A8D">
      <w:pPr>
        <w:pStyle w:val="Heading3"/>
        <w:ind w:left="1843" w:hanging="709"/>
      </w:pPr>
      <w:bookmarkStart w:id="73" w:name="_Toc153374044"/>
      <w:r>
        <w:t>Duomenys ir rezultatai 1</w:t>
      </w:r>
      <w:bookmarkEnd w:id="73"/>
    </w:p>
    <w:p w14:paraId="194F9D07" w14:textId="77777777" w:rsidR="00380A8D" w:rsidRPr="00380A8D" w:rsidRDefault="00380A8D" w:rsidP="00380A8D"/>
    <w:p w14:paraId="0E6A29E0" w14:textId="7F1110AB" w:rsidR="00AB7416" w:rsidRDefault="00380A8D" w:rsidP="00AB7416">
      <w:pPr>
        <w:pStyle w:val="Programostekstas"/>
        <w:rPr>
          <w:rFonts w:ascii="Times New Roman" w:hAnsi="Times New Roman"/>
          <w:sz w:val="24"/>
          <w:szCs w:val="24"/>
        </w:rPr>
      </w:pPr>
      <w:r w:rsidRPr="00DA7294">
        <w:rPr>
          <w:rFonts w:ascii="Times New Roman" w:hAnsi="Times New Roman"/>
          <w:sz w:val="24"/>
          <w:szCs w:val="24"/>
        </w:rPr>
        <w:t>Pradini</w:t>
      </w:r>
      <w:r w:rsidR="00A81782">
        <w:rPr>
          <w:rFonts w:ascii="Times New Roman" w:hAnsi="Times New Roman"/>
          <w:sz w:val="24"/>
          <w:szCs w:val="24"/>
        </w:rPr>
        <w:t>ai</w:t>
      </w:r>
      <w:r w:rsidRPr="00DA7294">
        <w:rPr>
          <w:rFonts w:ascii="Times New Roman" w:hAnsi="Times New Roman"/>
          <w:sz w:val="24"/>
          <w:szCs w:val="24"/>
        </w:rPr>
        <w:t xml:space="preserve"> faila</w:t>
      </w:r>
      <w:r w:rsidR="00A81782">
        <w:rPr>
          <w:rFonts w:ascii="Times New Roman" w:hAnsi="Times New Roman"/>
          <w:sz w:val="24"/>
          <w:szCs w:val="24"/>
        </w:rPr>
        <w:t>i</w:t>
      </w:r>
      <w:r w:rsidRPr="00DA7294">
        <w:rPr>
          <w:rFonts w:ascii="Times New Roman" w:hAnsi="Times New Roman"/>
          <w:sz w:val="24"/>
          <w:szCs w:val="24"/>
        </w:rPr>
        <w:t>:</w:t>
      </w:r>
    </w:p>
    <w:p w14:paraId="46D749DF" w14:textId="747C4049" w:rsidR="00380A8D" w:rsidRDefault="00380A8D" w:rsidP="00AB7416">
      <w:pPr>
        <w:pStyle w:val="Programostekstas"/>
        <w:rPr>
          <w:rFonts w:ascii="Times New Roman" w:hAnsi="Times New Roman"/>
          <w:sz w:val="24"/>
          <w:szCs w:val="24"/>
          <w:lang w:val="en-US"/>
        </w:rPr>
      </w:pPr>
      <w:r w:rsidRPr="00380A8D">
        <w:rPr>
          <w:rFonts w:ascii="Times New Roman" w:hAnsi="Times New Roman"/>
          <w:noProof/>
          <w:sz w:val="24"/>
          <w:szCs w:val="24"/>
          <w:lang w:val="en-US"/>
        </w:rPr>
        <w:drawing>
          <wp:inline distT="0" distB="0" distL="0" distR="0" wp14:anchorId="5DBB18D1" wp14:editId="6DB40422">
            <wp:extent cx="5003800" cy="1574800"/>
            <wp:effectExtent l="0" t="0" r="0" b="0"/>
            <wp:docPr id="16651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1461" name=""/>
                    <pic:cNvPicPr/>
                  </pic:nvPicPr>
                  <pic:blipFill>
                    <a:blip r:embed="rId24"/>
                    <a:stretch>
                      <a:fillRect/>
                    </a:stretch>
                  </pic:blipFill>
                  <pic:spPr>
                    <a:xfrm>
                      <a:off x="0" y="0"/>
                      <a:ext cx="5003800" cy="1574800"/>
                    </a:xfrm>
                    <a:prstGeom prst="rect">
                      <a:avLst/>
                    </a:prstGeom>
                  </pic:spPr>
                </pic:pic>
              </a:graphicData>
            </a:graphic>
          </wp:inline>
        </w:drawing>
      </w:r>
    </w:p>
    <w:p w14:paraId="628CA222" w14:textId="77777777" w:rsidR="00380A8D" w:rsidRDefault="00380A8D" w:rsidP="00AB7416">
      <w:pPr>
        <w:pStyle w:val="Programostekstas"/>
        <w:rPr>
          <w:rFonts w:ascii="Times New Roman" w:hAnsi="Times New Roman"/>
          <w:sz w:val="24"/>
          <w:szCs w:val="24"/>
          <w:lang w:val="en-US"/>
        </w:rPr>
      </w:pPr>
    </w:p>
    <w:p w14:paraId="2148C688" w14:textId="5B732054" w:rsidR="00380A8D" w:rsidRDefault="00380A8D" w:rsidP="00AB7416">
      <w:pPr>
        <w:pStyle w:val="Programostekstas"/>
        <w:rPr>
          <w:rFonts w:ascii="Times New Roman" w:hAnsi="Times New Roman"/>
          <w:sz w:val="24"/>
          <w:szCs w:val="24"/>
          <w:lang w:val="en-US"/>
        </w:rPr>
      </w:pPr>
      <w:r w:rsidRPr="00380A8D">
        <w:rPr>
          <w:rFonts w:ascii="Times New Roman" w:hAnsi="Times New Roman"/>
          <w:noProof/>
          <w:sz w:val="24"/>
          <w:szCs w:val="24"/>
          <w:lang w:val="en-US"/>
        </w:rPr>
        <w:lastRenderedPageBreak/>
        <w:drawing>
          <wp:inline distT="0" distB="0" distL="0" distR="0" wp14:anchorId="6AAC0F27" wp14:editId="65CE46CC">
            <wp:extent cx="4864100" cy="1536700"/>
            <wp:effectExtent l="0" t="0" r="0" b="0"/>
            <wp:docPr id="172873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33511" name=""/>
                    <pic:cNvPicPr/>
                  </pic:nvPicPr>
                  <pic:blipFill>
                    <a:blip r:embed="rId25"/>
                    <a:stretch>
                      <a:fillRect/>
                    </a:stretch>
                  </pic:blipFill>
                  <pic:spPr>
                    <a:xfrm>
                      <a:off x="0" y="0"/>
                      <a:ext cx="4864100" cy="1536700"/>
                    </a:xfrm>
                    <a:prstGeom prst="rect">
                      <a:avLst/>
                    </a:prstGeom>
                  </pic:spPr>
                </pic:pic>
              </a:graphicData>
            </a:graphic>
          </wp:inline>
        </w:drawing>
      </w:r>
    </w:p>
    <w:p w14:paraId="2D1FBEC0" w14:textId="77777777" w:rsidR="00380A8D" w:rsidRPr="00380A8D" w:rsidRDefault="00380A8D" w:rsidP="00AB7416">
      <w:pPr>
        <w:pStyle w:val="Programostekstas"/>
        <w:rPr>
          <w:rFonts w:ascii="Times New Roman" w:hAnsi="Times New Roman"/>
          <w:sz w:val="24"/>
          <w:szCs w:val="24"/>
          <w:lang w:val="en-US"/>
        </w:rPr>
      </w:pPr>
    </w:p>
    <w:p w14:paraId="19D5328C" w14:textId="09083745" w:rsidR="00AB7416" w:rsidRPr="00380A8D" w:rsidRDefault="00380A8D" w:rsidP="00AB7416">
      <w:pPr>
        <w:pStyle w:val="Programostekstas"/>
        <w:rPr>
          <w:rFonts w:ascii="Times New Roman" w:hAnsi="Times New Roman"/>
          <w:sz w:val="24"/>
          <w:szCs w:val="24"/>
        </w:rPr>
      </w:pPr>
      <w:r w:rsidRPr="00DA7294">
        <w:rPr>
          <w:rFonts w:ascii="Times New Roman" w:hAnsi="Times New Roman"/>
          <w:sz w:val="24"/>
          <w:szCs w:val="24"/>
        </w:rPr>
        <w:t xml:space="preserve">Šiais duomenimis tikrinama ar veikia </w:t>
      </w:r>
      <w:r>
        <w:rPr>
          <w:rFonts w:ascii="Times New Roman" w:hAnsi="Times New Roman"/>
          <w:sz w:val="24"/>
          <w:szCs w:val="24"/>
        </w:rPr>
        <w:t xml:space="preserve">klasių atrūšiavimas (pirma užduotis), ar veikia trūkstamų klasių radimas (antra užduotis), ar veikia stipriausių herojų paieška (jų šiuo atveju yra du: </w:t>
      </w:r>
      <w:r w:rsidR="00246F3C">
        <w:rPr>
          <w:rFonts w:ascii="Times New Roman" w:hAnsi="Times New Roman"/>
          <w:sz w:val="24"/>
          <w:szCs w:val="24"/>
        </w:rPr>
        <w:t>Trolis Rugilė ir Elfas Aurimas) (trečia užduotis)</w:t>
      </w:r>
      <w:r w:rsidRPr="00DA7294">
        <w:rPr>
          <w:rFonts w:ascii="Times New Roman" w:hAnsi="Times New Roman"/>
          <w:sz w:val="24"/>
          <w:szCs w:val="24"/>
        </w:rPr>
        <w:t>.</w:t>
      </w:r>
    </w:p>
    <w:p w14:paraId="2300D2DE" w14:textId="77777777" w:rsidR="00AB7416" w:rsidRDefault="00AB7416" w:rsidP="00AB7416">
      <w:pPr>
        <w:pStyle w:val="Programostekstas"/>
      </w:pPr>
    </w:p>
    <w:p w14:paraId="2CB6312E" w14:textId="77777777" w:rsidR="00C45189" w:rsidRDefault="00C45189" w:rsidP="00AB7416">
      <w:pPr>
        <w:pStyle w:val="Programostekstas"/>
      </w:pPr>
    </w:p>
    <w:p w14:paraId="31013268" w14:textId="77777777" w:rsidR="00C45189" w:rsidRDefault="00C45189" w:rsidP="00AB7416">
      <w:pPr>
        <w:pStyle w:val="Programostekstas"/>
      </w:pPr>
    </w:p>
    <w:p w14:paraId="05516085" w14:textId="77777777" w:rsidR="00C45189" w:rsidRDefault="00C45189" w:rsidP="00C45189">
      <w:pPr>
        <w:pStyle w:val="Programostekstas"/>
        <w:rPr>
          <w:rFonts w:ascii="Times New Roman" w:hAnsi="Times New Roman"/>
          <w:sz w:val="24"/>
          <w:szCs w:val="24"/>
        </w:rPr>
      </w:pPr>
      <w:r w:rsidRPr="00DA7294">
        <w:rPr>
          <w:rFonts w:ascii="Times New Roman" w:hAnsi="Times New Roman"/>
          <w:sz w:val="24"/>
          <w:szCs w:val="24"/>
        </w:rPr>
        <w:t>Duomenys „.txt“ faile:</w:t>
      </w:r>
    </w:p>
    <w:p w14:paraId="54719597" w14:textId="66972025" w:rsidR="00C45189" w:rsidRDefault="00AD7E1A" w:rsidP="00C45189">
      <w:pPr>
        <w:pStyle w:val="Programostekstas"/>
        <w:rPr>
          <w:rFonts w:ascii="Times New Roman" w:hAnsi="Times New Roman"/>
          <w:sz w:val="24"/>
          <w:szCs w:val="24"/>
          <w:lang w:val="en-US"/>
        </w:rPr>
      </w:pPr>
      <w:r w:rsidRPr="00AD7E1A">
        <w:rPr>
          <w:rFonts w:ascii="Times New Roman" w:hAnsi="Times New Roman"/>
          <w:noProof/>
          <w:sz w:val="24"/>
          <w:szCs w:val="24"/>
          <w:lang w:val="en-US"/>
        </w:rPr>
        <w:drawing>
          <wp:inline distT="0" distB="0" distL="0" distR="0" wp14:anchorId="4EB91504" wp14:editId="003996CA">
            <wp:extent cx="6055200" cy="2394370"/>
            <wp:effectExtent l="0" t="0" r="3175" b="6350"/>
            <wp:docPr id="19361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580" name=""/>
                    <pic:cNvPicPr/>
                  </pic:nvPicPr>
                  <pic:blipFill>
                    <a:blip r:embed="rId26"/>
                    <a:stretch>
                      <a:fillRect/>
                    </a:stretch>
                  </pic:blipFill>
                  <pic:spPr>
                    <a:xfrm>
                      <a:off x="0" y="0"/>
                      <a:ext cx="6077686" cy="2403262"/>
                    </a:xfrm>
                    <a:prstGeom prst="rect">
                      <a:avLst/>
                    </a:prstGeom>
                  </pic:spPr>
                </pic:pic>
              </a:graphicData>
            </a:graphic>
          </wp:inline>
        </w:drawing>
      </w:r>
    </w:p>
    <w:p w14:paraId="34CA4AF0" w14:textId="77777777" w:rsidR="00C45189" w:rsidRDefault="00C45189" w:rsidP="00C45189">
      <w:pPr>
        <w:pStyle w:val="Programostekstas"/>
        <w:rPr>
          <w:rFonts w:ascii="Times New Roman" w:hAnsi="Times New Roman"/>
          <w:sz w:val="24"/>
          <w:szCs w:val="24"/>
          <w:lang w:val="en-US"/>
        </w:rPr>
      </w:pPr>
    </w:p>
    <w:p w14:paraId="3D617379" w14:textId="77777777" w:rsidR="00C45189" w:rsidRPr="00DA7294" w:rsidRDefault="00C45189" w:rsidP="00C45189">
      <w:pPr>
        <w:pStyle w:val="Programostekstas"/>
        <w:rPr>
          <w:rFonts w:ascii="Times New Roman" w:hAnsi="Times New Roman"/>
          <w:sz w:val="24"/>
          <w:szCs w:val="24"/>
        </w:rPr>
      </w:pPr>
      <w:r w:rsidRPr="00DA7294">
        <w:rPr>
          <w:rFonts w:ascii="Times New Roman" w:hAnsi="Times New Roman"/>
          <w:sz w:val="24"/>
          <w:szCs w:val="24"/>
        </w:rPr>
        <w:t>Rezultatai (Konsolėje):</w:t>
      </w:r>
    </w:p>
    <w:p w14:paraId="3A1B1E2D" w14:textId="1E3B8FE0" w:rsidR="00C45189" w:rsidRDefault="00AD7E1A" w:rsidP="00C45189">
      <w:pPr>
        <w:pStyle w:val="Programostekstas"/>
        <w:rPr>
          <w:rFonts w:ascii="Times New Roman" w:hAnsi="Times New Roman"/>
          <w:sz w:val="24"/>
          <w:szCs w:val="24"/>
          <w:lang w:val="en-US"/>
        </w:rPr>
      </w:pPr>
      <w:r w:rsidRPr="00AD7E1A">
        <w:rPr>
          <w:rFonts w:ascii="Times New Roman" w:hAnsi="Times New Roman"/>
          <w:noProof/>
          <w:sz w:val="24"/>
          <w:szCs w:val="24"/>
          <w:lang w:val="en-US"/>
        </w:rPr>
        <w:drawing>
          <wp:inline distT="0" distB="0" distL="0" distR="0" wp14:anchorId="6E0B50B9" wp14:editId="0D166C7B">
            <wp:extent cx="5781600" cy="3347978"/>
            <wp:effectExtent l="0" t="0" r="0" b="5080"/>
            <wp:docPr id="41499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5275" name=""/>
                    <pic:cNvPicPr/>
                  </pic:nvPicPr>
                  <pic:blipFill>
                    <a:blip r:embed="rId27"/>
                    <a:stretch>
                      <a:fillRect/>
                    </a:stretch>
                  </pic:blipFill>
                  <pic:spPr>
                    <a:xfrm>
                      <a:off x="0" y="0"/>
                      <a:ext cx="5810217" cy="3364549"/>
                    </a:xfrm>
                    <a:prstGeom prst="rect">
                      <a:avLst/>
                    </a:prstGeom>
                  </pic:spPr>
                </pic:pic>
              </a:graphicData>
            </a:graphic>
          </wp:inline>
        </w:drawing>
      </w:r>
    </w:p>
    <w:p w14:paraId="17385C27" w14:textId="77777777" w:rsidR="00C45189" w:rsidRDefault="00C45189" w:rsidP="00C45189">
      <w:pPr>
        <w:pStyle w:val="Programostekstas"/>
        <w:rPr>
          <w:rFonts w:ascii="Times New Roman" w:hAnsi="Times New Roman"/>
          <w:sz w:val="24"/>
          <w:szCs w:val="24"/>
          <w:lang w:val="en-US"/>
        </w:rPr>
      </w:pPr>
    </w:p>
    <w:p w14:paraId="3DF17E04" w14:textId="77777777" w:rsidR="00C45189" w:rsidRPr="00DA7294" w:rsidRDefault="00C45189" w:rsidP="00C45189">
      <w:pPr>
        <w:pStyle w:val="Programostekstas"/>
        <w:rPr>
          <w:rFonts w:ascii="Times New Roman" w:hAnsi="Times New Roman"/>
          <w:sz w:val="24"/>
          <w:szCs w:val="24"/>
        </w:rPr>
      </w:pPr>
      <w:r w:rsidRPr="00DA7294">
        <w:rPr>
          <w:rFonts w:ascii="Times New Roman" w:hAnsi="Times New Roman"/>
          <w:sz w:val="24"/>
          <w:szCs w:val="24"/>
        </w:rPr>
        <w:lastRenderedPageBreak/>
        <w:t>Rezultatai (Klases.csv):</w:t>
      </w:r>
    </w:p>
    <w:p w14:paraId="2CDB64AD" w14:textId="153419D7" w:rsidR="00C45189" w:rsidRDefault="00C45189" w:rsidP="00C45189">
      <w:pPr>
        <w:pStyle w:val="Programostekstas"/>
        <w:rPr>
          <w:rFonts w:ascii="Times New Roman" w:hAnsi="Times New Roman"/>
          <w:sz w:val="24"/>
          <w:szCs w:val="24"/>
          <w:lang w:val="en-US"/>
        </w:rPr>
      </w:pPr>
      <w:r w:rsidRPr="00C45189">
        <w:rPr>
          <w:rFonts w:ascii="Times New Roman" w:hAnsi="Times New Roman"/>
          <w:noProof/>
          <w:sz w:val="24"/>
          <w:szCs w:val="24"/>
          <w:lang w:val="en-US"/>
        </w:rPr>
        <w:drawing>
          <wp:inline distT="0" distB="0" distL="0" distR="0" wp14:anchorId="0ACFFB7D" wp14:editId="098AF7F6">
            <wp:extent cx="1007745" cy="1924704"/>
            <wp:effectExtent l="0" t="0" r="0" b="5715"/>
            <wp:docPr id="98366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1390" name=""/>
                    <pic:cNvPicPr/>
                  </pic:nvPicPr>
                  <pic:blipFill>
                    <a:blip r:embed="rId28"/>
                    <a:stretch>
                      <a:fillRect/>
                    </a:stretch>
                  </pic:blipFill>
                  <pic:spPr>
                    <a:xfrm>
                      <a:off x="0" y="0"/>
                      <a:ext cx="1067133" cy="2038129"/>
                    </a:xfrm>
                    <a:prstGeom prst="rect">
                      <a:avLst/>
                    </a:prstGeom>
                  </pic:spPr>
                </pic:pic>
              </a:graphicData>
            </a:graphic>
          </wp:inline>
        </w:drawing>
      </w:r>
    </w:p>
    <w:p w14:paraId="3E9D8F4E" w14:textId="15A7369A" w:rsidR="007C1375" w:rsidRPr="00DA7294" w:rsidRDefault="007C1375" w:rsidP="007C1375">
      <w:pPr>
        <w:pStyle w:val="Programostekstas"/>
        <w:rPr>
          <w:rFonts w:ascii="Times New Roman" w:hAnsi="Times New Roman"/>
          <w:sz w:val="24"/>
          <w:szCs w:val="24"/>
        </w:rPr>
      </w:pPr>
      <w:r w:rsidRPr="00DA7294">
        <w:rPr>
          <w:rFonts w:ascii="Times New Roman" w:hAnsi="Times New Roman"/>
          <w:sz w:val="24"/>
          <w:szCs w:val="24"/>
        </w:rPr>
        <w:t>Rezultatai (</w:t>
      </w:r>
      <w:r>
        <w:rPr>
          <w:rFonts w:ascii="Times New Roman" w:hAnsi="Times New Roman"/>
          <w:sz w:val="24"/>
          <w:szCs w:val="24"/>
        </w:rPr>
        <w:t>Trukstami</w:t>
      </w:r>
      <w:r w:rsidRPr="00DA7294">
        <w:rPr>
          <w:rFonts w:ascii="Times New Roman" w:hAnsi="Times New Roman"/>
          <w:sz w:val="24"/>
          <w:szCs w:val="24"/>
        </w:rPr>
        <w:t>.csv):</w:t>
      </w:r>
    </w:p>
    <w:p w14:paraId="0CF4EB12" w14:textId="6CB5CAF6" w:rsidR="007C1375" w:rsidRDefault="0080080E" w:rsidP="00C45189">
      <w:pPr>
        <w:pStyle w:val="Programostekstas"/>
        <w:rPr>
          <w:rFonts w:ascii="Times New Roman" w:hAnsi="Times New Roman"/>
          <w:sz w:val="24"/>
          <w:szCs w:val="24"/>
          <w:lang w:val="en-US"/>
        </w:rPr>
      </w:pPr>
      <w:r w:rsidRPr="0080080E">
        <w:rPr>
          <w:rFonts w:ascii="Times New Roman" w:hAnsi="Times New Roman"/>
          <w:noProof/>
          <w:sz w:val="24"/>
          <w:szCs w:val="24"/>
          <w:lang w:val="en-US"/>
        </w:rPr>
        <w:drawing>
          <wp:inline distT="0" distB="0" distL="0" distR="0" wp14:anchorId="1538420C" wp14:editId="2A4A7172">
            <wp:extent cx="1816100" cy="2438400"/>
            <wp:effectExtent l="0" t="0" r="0" b="0"/>
            <wp:docPr id="55121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9134" name=""/>
                    <pic:cNvPicPr/>
                  </pic:nvPicPr>
                  <pic:blipFill>
                    <a:blip r:embed="rId29"/>
                    <a:stretch>
                      <a:fillRect/>
                    </a:stretch>
                  </pic:blipFill>
                  <pic:spPr>
                    <a:xfrm>
                      <a:off x="0" y="0"/>
                      <a:ext cx="1816100" cy="2438400"/>
                    </a:xfrm>
                    <a:prstGeom prst="rect">
                      <a:avLst/>
                    </a:prstGeom>
                  </pic:spPr>
                </pic:pic>
              </a:graphicData>
            </a:graphic>
          </wp:inline>
        </w:drawing>
      </w:r>
    </w:p>
    <w:p w14:paraId="5C1CE024" w14:textId="77777777" w:rsidR="0080080E" w:rsidRDefault="0080080E" w:rsidP="00C45189">
      <w:pPr>
        <w:pStyle w:val="Programostekstas"/>
        <w:rPr>
          <w:rFonts w:ascii="Times New Roman" w:hAnsi="Times New Roman"/>
          <w:sz w:val="24"/>
          <w:szCs w:val="24"/>
          <w:lang w:val="en-US"/>
        </w:rPr>
      </w:pPr>
    </w:p>
    <w:p w14:paraId="7CD6B4A7" w14:textId="1B92D43F" w:rsidR="003A372B" w:rsidRDefault="003A372B" w:rsidP="003A372B">
      <w:pPr>
        <w:pStyle w:val="Heading3"/>
        <w:tabs>
          <w:tab w:val="clear" w:pos="2126"/>
          <w:tab w:val="num" w:pos="3260"/>
        </w:tabs>
        <w:ind w:left="1843" w:hanging="709"/>
      </w:pPr>
      <w:bookmarkStart w:id="74" w:name="_Toc153374045"/>
      <w:r w:rsidRPr="003A372B">
        <w:t>Duomenys ir rezultatai 2</w:t>
      </w:r>
      <w:bookmarkEnd w:id="74"/>
    </w:p>
    <w:p w14:paraId="36ABF16E" w14:textId="77777777" w:rsidR="003A372B" w:rsidRPr="003A372B" w:rsidRDefault="003A372B" w:rsidP="003A372B">
      <w:pPr>
        <w:ind w:firstLine="0"/>
      </w:pPr>
    </w:p>
    <w:p w14:paraId="4B0EDE6C" w14:textId="31CA6AC0" w:rsidR="003A372B" w:rsidRDefault="003A372B" w:rsidP="003A372B">
      <w:pPr>
        <w:pStyle w:val="Programostekstas"/>
        <w:rPr>
          <w:rFonts w:ascii="Times New Roman" w:hAnsi="Times New Roman"/>
          <w:sz w:val="24"/>
          <w:szCs w:val="24"/>
        </w:rPr>
      </w:pPr>
      <w:r w:rsidRPr="00DA7294">
        <w:rPr>
          <w:rFonts w:ascii="Times New Roman" w:hAnsi="Times New Roman"/>
          <w:sz w:val="24"/>
          <w:szCs w:val="24"/>
        </w:rPr>
        <w:t>Pradinis failas:</w:t>
      </w:r>
    </w:p>
    <w:p w14:paraId="455ECBC7" w14:textId="480A30A2" w:rsidR="003A372B" w:rsidRDefault="00911A6C" w:rsidP="003A372B">
      <w:pPr>
        <w:pStyle w:val="Programostekstas"/>
        <w:rPr>
          <w:rFonts w:ascii="Times New Roman" w:hAnsi="Times New Roman"/>
          <w:sz w:val="24"/>
          <w:szCs w:val="24"/>
        </w:rPr>
      </w:pPr>
      <w:r w:rsidRPr="00911A6C">
        <w:rPr>
          <w:rFonts w:ascii="Times New Roman" w:hAnsi="Times New Roman"/>
          <w:noProof/>
          <w:sz w:val="24"/>
          <w:szCs w:val="24"/>
        </w:rPr>
        <w:drawing>
          <wp:inline distT="0" distB="0" distL="0" distR="0" wp14:anchorId="49F89B8E" wp14:editId="61747538">
            <wp:extent cx="4953000" cy="1701800"/>
            <wp:effectExtent l="0" t="0" r="0" b="0"/>
            <wp:docPr id="100320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5622" name=""/>
                    <pic:cNvPicPr/>
                  </pic:nvPicPr>
                  <pic:blipFill>
                    <a:blip r:embed="rId30"/>
                    <a:stretch>
                      <a:fillRect/>
                    </a:stretch>
                  </pic:blipFill>
                  <pic:spPr>
                    <a:xfrm>
                      <a:off x="0" y="0"/>
                      <a:ext cx="4953000" cy="1701800"/>
                    </a:xfrm>
                    <a:prstGeom prst="rect">
                      <a:avLst/>
                    </a:prstGeom>
                  </pic:spPr>
                </pic:pic>
              </a:graphicData>
            </a:graphic>
          </wp:inline>
        </w:drawing>
      </w:r>
    </w:p>
    <w:p w14:paraId="39DACCFB" w14:textId="19F67C3F" w:rsidR="00911A6C" w:rsidRDefault="00911A6C" w:rsidP="003A372B">
      <w:pPr>
        <w:pStyle w:val="Programostekstas"/>
        <w:rPr>
          <w:rFonts w:ascii="Times New Roman" w:hAnsi="Times New Roman"/>
          <w:sz w:val="24"/>
          <w:szCs w:val="24"/>
        </w:rPr>
      </w:pPr>
      <w:r w:rsidRPr="00911A6C">
        <w:rPr>
          <w:rFonts w:ascii="Times New Roman" w:hAnsi="Times New Roman"/>
          <w:noProof/>
          <w:sz w:val="24"/>
          <w:szCs w:val="24"/>
        </w:rPr>
        <w:drawing>
          <wp:inline distT="0" distB="0" distL="0" distR="0" wp14:anchorId="54AB1EF0" wp14:editId="43CEAE69">
            <wp:extent cx="4902200" cy="1739900"/>
            <wp:effectExtent l="0" t="0" r="0" b="0"/>
            <wp:docPr id="1484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0520" name=""/>
                    <pic:cNvPicPr/>
                  </pic:nvPicPr>
                  <pic:blipFill>
                    <a:blip r:embed="rId31"/>
                    <a:stretch>
                      <a:fillRect/>
                    </a:stretch>
                  </pic:blipFill>
                  <pic:spPr>
                    <a:xfrm>
                      <a:off x="0" y="0"/>
                      <a:ext cx="4902200" cy="1739900"/>
                    </a:xfrm>
                    <a:prstGeom prst="rect">
                      <a:avLst/>
                    </a:prstGeom>
                  </pic:spPr>
                </pic:pic>
              </a:graphicData>
            </a:graphic>
          </wp:inline>
        </w:drawing>
      </w:r>
    </w:p>
    <w:p w14:paraId="5FABC48B" w14:textId="77777777" w:rsidR="003A372B" w:rsidRDefault="003A372B" w:rsidP="003A372B">
      <w:pPr>
        <w:pStyle w:val="Programostekstas"/>
        <w:rPr>
          <w:rFonts w:ascii="Times New Roman" w:hAnsi="Times New Roman"/>
          <w:sz w:val="24"/>
          <w:szCs w:val="24"/>
        </w:rPr>
      </w:pPr>
    </w:p>
    <w:p w14:paraId="23F39E4A" w14:textId="26D9AC1F" w:rsidR="003A372B" w:rsidRDefault="003A372B" w:rsidP="003A372B">
      <w:pPr>
        <w:pStyle w:val="Programostekstas"/>
        <w:rPr>
          <w:rFonts w:ascii="Times New Roman" w:hAnsi="Times New Roman"/>
          <w:sz w:val="24"/>
          <w:szCs w:val="24"/>
        </w:rPr>
      </w:pPr>
      <w:r w:rsidRPr="00DA7294">
        <w:rPr>
          <w:rFonts w:ascii="Times New Roman" w:hAnsi="Times New Roman"/>
          <w:sz w:val="24"/>
          <w:szCs w:val="24"/>
        </w:rPr>
        <w:t xml:space="preserve">Šiais duomenimis tikrinama ar veikia </w:t>
      </w:r>
      <w:r>
        <w:rPr>
          <w:rFonts w:ascii="Times New Roman" w:hAnsi="Times New Roman"/>
          <w:sz w:val="24"/>
          <w:szCs w:val="24"/>
        </w:rPr>
        <w:t>stipriausių herojų paieška (jų šiuo atveju yra penki: Troliai (Rugilė, Aistis, Matas) ir Elfai: (Aurimas, Rimas))</w:t>
      </w:r>
      <w:r w:rsidRPr="00DA7294">
        <w:rPr>
          <w:rFonts w:ascii="Times New Roman" w:hAnsi="Times New Roman"/>
          <w:sz w:val="24"/>
          <w:szCs w:val="24"/>
        </w:rPr>
        <w:t>.</w:t>
      </w:r>
    </w:p>
    <w:p w14:paraId="3D617CD5" w14:textId="77777777" w:rsidR="00707022" w:rsidRDefault="00707022" w:rsidP="003A372B">
      <w:pPr>
        <w:pStyle w:val="Programostekstas"/>
        <w:rPr>
          <w:rFonts w:ascii="Times New Roman" w:hAnsi="Times New Roman"/>
          <w:sz w:val="24"/>
          <w:szCs w:val="24"/>
        </w:rPr>
      </w:pPr>
    </w:p>
    <w:p w14:paraId="22478E37" w14:textId="77777777" w:rsidR="00CE22BB" w:rsidRDefault="00CE22BB" w:rsidP="003A372B">
      <w:pPr>
        <w:pStyle w:val="Programostekstas"/>
        <w:rPr>
          <w:rFonts w:ascii="Times New Roman" w:hAnsi="Times New Roman"/>
          <w:sz w:val="24"/>
          <w:szCs w:val="24"/>
        </w:rPr>
      </w:pPr>
    </w:p>
    <w:p w14:paraId="3DEBE085" w14:textId="77777777" w:rsidR="00CE22BB" w:rsidRDefault="00CE22BB" w:rsidP="003A372B">
      <w:pPr>
        <w:pStyle w:val="Programostekstas"/>
        <w:rPr>
          <w:rFonts w:ascii="Times New Roman" w:hAnsi="Times New Roman"/>
          <w:sz w:val="24"/>
          <w:szCs w:val="24"/>
        </w:rPr>
      </w:pPr>
    </w:p>
    <w:p w14:paraId="36F09030" w14:textId="77777777" w:rsidR="00CE22BB" w:rsidRDefault="00CE22BB" w:rsidP="003A372B">
      <w:pPr>
        <w:pStyle w:val="Programostekstas"/>
        <w:rPr>
          <w:rFonts w:ascii="Times New Roman" w:hAnsi="Times New Roman"/>
          <w:sz w:val="24"/>
          <w:szCs w:val="24"/>
        </w:rPr>
      </w:pPr>
    </w:p>
    <w:p w14:paraId="1455B0F5" w14:textId="77777777" w:rsidR="00CE22BB" w:rsidRDefault="00CE22BB" w:rsidP="003A372B">
      <w:pPr>
        <w:pStyle w:val="Programostekstas"/>
        <w:rPr>
          <w:rFonts w:ascii="Times New Roman" w:hAnsi="Times New Roman"/>
          <w:sz w:val="24"/>
          <w:szCs w:val="24"/>
        </w:rPr>
      </w:pPr>
    </w:p>
    <w:p w14:paraId="5BAFB63C" w14:textId="77777777" w:rsidR="00CE22BB" w:rsidRDefault="00CE22BB" w:rsidP="003A372B">
      <w:pPr>
        <w:pStyle w:val="Programostekstas"/>
        <w:rPr>
          <w:rFonts w:ascii="Times New Roman" w:hAnsi="Times New Roman"/>
          <w:sz w:val="24"/>
          <w:szCs w:val="24"/>
        </w:rPr>
      </w:pPr>
    </w:p>
    <w:p w14:paraId="4F2891F2" w14:textId="77777777" w:rsidR="00707022" w:rsidRDefault="00707022" w:rsidP="003A372B">
      <w:pPr>
        <w:pStyle w:val="Programostekstas"/>
        <w:rPr>
          <w:rFonts w:ascii="Times New Roman" w:hAnsi="Times New Roman"/>
          <w:sz w:val="24"/>
          <w:szCs w:val="24"/>
        </w:rPr>
      </w:pPr>
    </w:p>
    <w:p w14:paraId="0E1C6C76" w14:textId="77777777" w:rsidR="00707022" w:rsidRDefault="00707022" w:rsidP="003A372B">
      <w:pPr>
        <w:pStyle w:val="Programostekstas"/>
        <w:rPr>
          <w:rFonts w:ascii="Times New Roman" w:hAnsi="Times New Roman"/>
          <w:sz w:val="24"/>
          <w:szCs w:val="24"/>
        </w:rPr>
      </w:pPr>
    </w:p>
    <w:p w14:paraId="2A2EA41B" w14:textId="77777777" w:rsidR="00C103E7" w:rsidRDefault="00C103E7" w:rsidP="00C103E7">
      <w:pPr>
        <w:pStyle w:val="Programostekstas"/>
        <w:rPr>
          <w:rFonts w:ascii="Times New Roman" w:hAnsi="Times New Roman"/>
          <w:sz w:val="24"/>
          <w:szCs w:val="24"/>
        </w:rPr>
      </w:pPr>
      <w:r w:rsidRPr="00DA7294">
        <w:rPr>
          <w:rFonts w:ascii="Times New Roman" w:hAnsi="Times New Roman"/>
          <w:sz w:val="24"/>
          <w:szCs w:val="24"/>
        </w:rPr>
        <w:t>Duomenys „.txt“ faile:</w:t>
      </w:r>
    </w:p>
    <w:p w14:paraId="14EB83DE" w14:textId="569974DD" w:rsidR="00C103E7" w:rsidRPr="003A372B" w:rsidRDefault="00CE22BB" w:rsidP="003A372B">
      <w:pPr>
        <w:pStyle w:val="Programostekstas"/>
        <w:rPr>
          <w:rFonts w:ascii="Times New Roman" w:hAnsi="Times New Roman"/>
          <w:sz w:val="24"/>
          <w:szCs w:val="24"/>
        </w:rPr>
      </w:pPr>
      <w:r w:rsidRPr="00CE22BB">
        <w:rPr>
          <w:rFonts w:ascii="Times New Roman" w:hAnsi="Times New Roman"/>
          <w:noProof/>
          <w:sz w:val="24"/>
          <w:szCs w:val="24"/>
        </w:rPr>
        <w:drawing>
          <wp:inline distT="0" distB="0" distL="0" distR="0" wp14:anchorId="5A7FC738" wp14:editId="524C5D05">
            <wp:extent cx="6299835" cy="2442210"/>
            <wp:effectExtent l="0" t="0" r="0" b="0"/>
            <wp:docPr id="11225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3067" name=""/>
                    <pic:cNvPicPr/>
                  </pic:nvPicPr>
                  <pic:blipFill>
                    <a:blip r:embed="rId32"/>
                    <a:stretch>
                      <a:fillRect/>
                    </a:stretch>
                  </pic:blipFill>
                  <pic:spPr>
                    <a:xfrm>
                      <a:off x="0" y="0"/>
                      <a:ext cx="6299835" cy="2442210"/>
                    </a:xfrm>
                    <a:prstGeom prst="rect">
                      <a:avLst/>
                    </a:prstGeom>
                  </pic:spPr>
                </pic:pic>
              </a:graphicData>
            </a:graphic>
          </wp:inline>
        </w:drawing>
      </w:r>
    </w:p>
    <w:p w14:paraId="79C13D16" w14:textId="77777777" w:rsidR="00C45189" w:rsidRDefault="00C45189" w:rsidP="00AB7416">
      <w:pPr>
        <w:pStyle w:val="Programostekstas"/>
      </w:pPr>
    </w:p>
    <w:p w14:paraId="18FB2D9F" w14:textId="77777777" w:rsidR="00C103E7" w:rsidRPr="00DA7294" w:rsidRDefault="00C103E7" w:rsidP="00C103E7">
      <w:pPr>
        <w:pStyle w:val="Programostekstas"/>
        <w:rPr>
          <w:rFonts w:ascii="Times New Roman" w:hAnsi="Times New Roman"/>
          <w:sz w:val="24"/>
          <w:szCs w:val="24"/>
        </w:rPr>
      </w:pPr>
      <w:r w:rsidRPr="00DA7294">
        <w:rPr>
          <w:rFonts w:ascii="Times New Roman" w:hAnsi="Times New Roman"/>
          <w:sz w:val="24"/>
          <w:szCs w:val="24"/>
        </w:rPr>
        <w:t>Rezultatai (Konsolėje):</w:t>
      </w:r>
    </w:p>
    <w:p w14:paraId="332B236F" w14:textId="5D626F27" w:rsidR="00C103E7" w:rsidRDefault="004F1784" w:rsidP="00AB7416">
      <w:pPr>
        <w:pStyle w:val="Programostekstas"/>
      </w:pPr>
      <w:r w:rsidRPr="004F1784">
        <w:rPr>
          <w:noProof/>
        </w:rPr>
        <w:drawing>
          <wp:inline distT="0" distB="0" distL="0" distR="0" wp14:anchorId="244F20A8" wp14:editId="6EF1A27D">
            <wp:extent cx="6299835" cy="3858895"/>
            <wp:effectExtent l="0" t="0" r="0" b="1905"/>
            <wp:docPr id="30167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72296" name=""/>
                    <pic:cNvPicPr/>
                  </pic:nvPicPr>
                  <pic:blipFill>
                    <a:blip r:embed="rId33"/>
                    <a:stretch>
                      <a:fillRect/>
                    </a:stretch>
                  </pic:blipFill>
                  <pic:spPr>
                    <a:xfrm>
                      <a:off x="0" y="0"/>
                      <a:ext cx="6299835" cy="3858895"/>
                    </a:xfrm>
                    <a:prstGeom prst="rect">
                      <a:avLst/>
                    </a:prstGeom>
                  </pic:spPr>
                </pic:pic>
              </a:graphicData>
            </a:graphic>
          </wp:inline>
        </w:drawing>
      </w:r>
    </w:p>
    <w:p w14:paraId="73024BB1" w14:textId="77777777" w:rsidR="00C341BA" w:rsidRDefault="00C341BA" w:rsidP="00AB7416">
      <w:pPr>
        <w:pStyle w:val="Programostekstas"/>
      </w:pPr>
    </w:p>
    <w:p w14:paraId="6BFAA436" w14:textId="77777777" w:rsidR="00C341BA" w:rsidRPr="00DA7294" w:rsidRDefault="00C341BA" w:rsidP="00C341BA">
      <w:pPr>
        <w:pStyle w:val="Programostekstas"/>
        <w:rPr>
          <w:rFonts w:ascii="Times New Roman" w:hAnsi="Times New Roman"/>
          <w:sz w:val="24"/>
          <w:szCs w:val="24"/>
        </w:rPr>
      </w:pPr>
      <w:r w:rsidRPr="00DA7294">
        <w:rPr>
          <w:rFonts w:ascii="Times New Roman" w:hAnsi="Times New Roman"/>
          <w:sz w:val="24"/>
          <w:szCs w:val="24"/>
        </w:rPr>
        <w:lastRenderedPageBreak/>
        <w:t>Rezultatai (Klases.csv):</w:t>
      </w:r>
    </w:p>
    <w:p w14:paraId="4510CB23" w14:textId="4AAB8FF9" w:rsidR="00C341BA" w:rsidRDefault="00C341BA" w:rsidP="00AB7416">
      <w:pPr>
        <w:pStyle w:val="Programostekstas"/>
      </w:pPr>
      <w:r w:rsidRPr="00C341BA">
        <w:rPr>
          <w:noProof/>
        </w:rPr>
        <w:drawing>
          <wp:inline distT="0" distB="0" distL="0" distR="0" wp14:anchorId="32BF325A" wp14:editId="0CED49C0">
            <wp:extent cx="1143000" cy="2016000"/>
            <wp:effectExtent l="0" t="0" r="0" b="3810"/>
            <wp:docPr id="4815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45895" name=""/>
                    <pic:cNvPicPr/>
                  </pic:nvPicPr>
                  <pic:blipFill>
                    <a:blip r:embed="rId34"/>
                    <a:stretch>
                      <a:fillRect/>
                    </a:stretch>
                  </pic:blipFill>
                  <pic:spPr>
                    <a:xfrm>
                      <a:off x="0" y="0"/>
                      <a:ext cx="1212879" cy="2139251"/>
                    </a:xfrm>
                    <a:prstGeom prst="rect">
                      <a:avLst/>
                    </a:prstGeom>
                  </pic:spPr>
                </pic:pic>
              </a:graphicData>
            </a:graphic>
          </wp:inline>
        </w:drawing>
      </w:r>
    </w:p>
    <w:p w14:paraId="6E35BE65" w14:textId="77777777" w:rsidR="00C341BA" w:rsidRDefault="00C341BA" w:rsidP="00AB7416">
      <w:pPr>
        <w:pStyle w:val="Programostekstas"/>
      </w:pPr>
    </w:p>
    <w:p w14:paraId="4B05DBA6" w14:textId="77777777" w:rsidR="00C341BA" w:rsidRPr="00DA7294" w:rsidRDefault="00C341BA" w:rsidP="00C341BA">
      <w:pPr>
        <w:pStyle w:val="Programostekstas"/>
        <w:rPr>
          <w:rFonts w:ascii="Times New Roman" w:hAnsi="Times New Roman"/>
          <w:sz w:val="24"/>
          <w:szCs w:val="24"/>
        </w:rPr>
      </w:pPr>
      <w:r w:rsidRPr="00DA7294">
        <w:rPr>
          <w:rFonts w:ascii="Times New Roman" w:hAnsi="Times New Roman"/>
          <w:sz w:val="24"/>
          <w:szCs w:val="24"/>
        </w:rPr>
        <w:t>Rezultatai (</w:t>
      </w:r>
      <w:r>
        <w:rPr>
          <w:rFonts w:ascii="Times New Roman" w:hAnsi="Times New Roman"/>
          <w:sz w:val="24"/>
          <w:szCs w:val="24"/>
        </w:rPr>
        <w:t>Trukstami</w:t>
      </w:r>
      <w:r w:rsidRPr="00DA7294">
        <w:rPr>
          <w:rFonts w:ascii="Times New Roman" w:hAnsi="Times New Roman"/>
          <w:sz w:val="24"/>
          <w:szCs w:val="24"/>
        </w:rPr>
        <w:t>.csv):</w:t>
      </w:r>
    </w:p>
    <w:p w14:paraId="6D554901" w14:textId="73BD5EEE" w:rsidR="00C341BA" w:rsidRDefault="00CE22BB" w:rsidP="00AB7416">
      <w:pPr>
        <w:pStyle w:val="Programostekstas"/>
      </w:pPr>
      <w:r w:rsidRPr="00CE22BB">
        <w:rPr>
          <w:noProof/>
        </w:rPr>
        <w:drawing>
          <wp:inline distT="0" distB="0" distL="0" distR="0" wp14:anchorId="42EFCF51" wp14:editId="04F11DD6">
            <wp:extent cx="2057400" cy="2260600"/>
            <wp:effectExtent l="0" t="0" r="0" b="0"/>
            <wp:docPr id="123853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6047" name=""/>
                    <pic:cNvPicPr/>
                  </pic:nvPicPr>
                  <pic:blipFill>
                    <a:blip r:embed="rId35"/>
                    <a:stretch>
                      <a:fillRect/>
                    </a:stretch>
                  </pic:blipFill>
                  <pic:spPr>
                    <a:xfrm>
                      <a:off x="0" y="0"/>
                      <a:ext cx="2057400" cy="2260600"/>
                    </a:xfrm>
                    <a:prstGeom prst="rect">
                      <a:avLst/>
                    </a:prstGeom>
                  </pic:spPr>
                </pic:pic>
              </a:graphicData>
            </a:graphic>
          </wp:inline>
        </w:drawing>
      </w:r>
    </w:p>
    <w:p w14:paraId="20EB3B1C" w14:textId="77777777" w:rsidR="00C341BA" w:rsidRDefault="00C341BA" w:rsidP="00AB7416">
      <w:pPr>
        <w:pStyle w:val="Programostekstas"/>
      </w:pPr>
    </w:p>
    <w:p w14:paraId="71A6565A" w14:textId="77777777" w:rsidR="00D1074F" w:rsidRDefault="00D1074F" w:rsidP="00D1074F">
      <w:pPr>
        <w:pStyle w:val="Heading2"/>
      </w:pPr>
      <w:bookmarkStart w:id="75" w:name="_Toc153374046"/>
      <w:r>
        <w:t>Dėstytojo pastabos</w:t>
      </w:r>
      <w:bookmarkEnd w:id="75"/>
    </w:p>
    <w:p w14:paraId="154BB462" w14:textId="77777777" w:rsidR="00D1074F" w:rsidRDefault="00D1074F" w:rsidP="00D1074F"/>
    <w:p w14:paraId="1453C67B" w14:textId="77777777" w:rsidR="00D1074F" w:rsidRDefault="00D1074F" w:rsidP="00D1074F"/>
    <w:p w14:paraId="6CF21CF8" w14:textId="77777777" w:rsidR="00D1074F" w:rsidRPr="00D1074F" w:rsidRDefault="00D1074F" w:rsidP="00D1074F"/>
    <w:p w14:paraId="1F4E5074" w14:textId="77777777" w:rsidR="00AB7416" w:rsidRPr="0015714D" w:rsidRDefault="00B62B7E" w:rsidP="006E731F">
      <w:pPr>
        <w:pStyle w:val="Heading1"/>
      </w:pPr>
      <w:bookmarkStart w:id="76" w:name="_Toc153374047"/>
      <w:r>
        <w:lastRenderedPageBreak/>
        <w:t>Konteineris</w:t>
      </w:r>
      <w:bookmarkEnd w:id="76"/>
    </w:p>
    <w:p w14:paraId="1A713D72" w14:textId="77777777" w:rsidR="00AB7416" w:rsidRPr="00844988" w:rsidRDefault="00AB7416" w:rsidP="00AB7416">
      <w:pPr>
        <w:pStyle w:val="Heading2"/>
      </w:pPr>
      <w:bookmarkStart w:id="77" w:name="_Toc153374048"/>
      <w:r w:rsidRPr="00844988">
        <w:t>Darbo užduotis</w:t>
      </w:r>
      <w:bookmarkEnd w:id="77"/>
    </w:p>
    <w:p w14:paraId="754886D6" w14:textId="77777777" w:rsidR="00C70869" w:rsidRDefault="00C70869" w:rsidP="0080347E">
      <w:pPr>
        <w:ind w:firstLine="0"/>
      </w:pPr>
      <w:r w:rsidRPr="00C70869">
        <w:rPr>
          <w:b/>
          <w:bCs/>
        </w:rPr>
        <w:t>U3_24.</w:t>
      </w:r>
      <w:r>
        <w:t xml:space="preserve"> </w:t>
      </w:r>
      <w:r w:rsidRPr="00C70869">
        <w:rPr>
          <w:b/>
          <w:bCs/>
        </w:rPr>
        <w:t>Kompiuterinis žaidimas</w:t>
      </w:r>
      <w:r>
        <w:t>. Sugrupavote herojus pagal dvi rases, ir surašėte jų duomenis į skirtingus failus. Duomenų formatas dabar toks: pirmoje eilutėje – rasės pavadinimas. Antroje – pradinis miestas. Toliau pateikta informacija tokiu pačiu formatu kaip L1 užduotyje, tik nebėra rasės stulpelio.</w:t>
      </w:r>
    </w:p>
    <w:p w14:paraId="58867A08" w14:textId="77777777" w:rsidR="00C70869" w:rsidRDefault="00C70869" w:rsidP="00121221">
      <w:pPr>
        <w:pStyle w:val="ListParagraph"/>
        <w:numPr>
          <w:ilvl w:val="0"/>
          <w:numId w:val="3"/>
        </w:numPr>
        <w:ind w:left="720"/>
      </w:pPr>
      <w:r>
        <w:t>Raskite kiekvienos rasės stipriausią herojų: herojus stiprumą rodo gyvybės ir gynybos taškų suma sumažinta žalos taškais. Ekrane atspausdinkite visus herojaus duomenis ir jo rasę.</w:t>
      </w:r>
    </w:p>
    <w:p w14:paraId="058A5543" w14:textId="77777777" w:rsidR="00C70869" w:rsidRDefault="00C70869" w:rsidP="00121221">
      <w:pPr>
        <w:pStyle w:val="ListParagraph"/>
        <w:numPr>
          <w:ilvl w:val="0"/>
          <w:numId w:val="3"/>
        </w:numPr>
        <w:ind w:left="720"/>
      </w:pPr>
      <w:r>
        <w:t>Sudarykite visų herojų klasių sąrašą, klasių pavadinimus atspausdinkite ekrane.</w:t>
      </w:r>
    </w:p>
    <w:p w14:paraId="633A4B65" w14:textId="77777777" w:rsidR="00C70869" w:rsidRDefault="00C70869" w:rsidP="00121221">
      <w:pPr>
        <w:pStyle w:val="ListParagraph"/>
        <w:numPr>
          <w:ilvl w:val="0"/>
          <w:numId w:val="3"/>
        </w:numPr>
        <w:ind w:left="720"/>
      </w:pPr>
      <w:r>
        <w:t>Raskite, kokių klasių herojų „trūksta“ kiekvienai rasei. Į failą „Trūkstami.csv“ įrašykite kiekvienos rasės pavadinimą, ir trūkstamų klasių sąrašą. Jei rasė turi bent po vieną kiekvienos klasės atstovą, parašykite žodį „VISI“.</w:t>
      </w:r>
    </w:p>
    <w:p w14:paraId="054F06F3" w14:textId="124103C5" w:rsidR="00AB7416" w:rsidRDefault="00C70869" w:rsidP="00121221">
      <w:pPr>
        <w:pStyle w:val="ListParagraph"/>
        <w:numPr>
          <w:ilvl w:val="0"/>
          <w:numId w:val="3"/>
        </w:numPr>
        <w:ind w:left="720"/>
      </w:pPr>
      <w:r>
        <w:t>Sudarykite herojų, kurie turi gyvybės taškų daugiau nei gynybos taškų, sąrašą. Surikiuokite herojus pagal gyvybės taškus, gynybos taškus ir vardus. Rezultatus įrašykite į failą „Herojai.csv“.</w:t>
      </w:r>
    </w:p>
    <w:p w14:paraId="41CC082A" w14:textId="77777777" w:rsidR="00AB7416" w:rsidRPr="00844988" w:rsidRDefault="00AB7416" w:rsidP="00AB7416"/>
    <w:p w14:paraId="4B621E08" w14:textId="77777777" w:rsidR="00AB7416" w:rsidRPr="00844988" w:rsidRDefault="00AB7416" w:rsidP="00AB7416">
      <w:pPr>
        <w:pStyle w:val="Heading2"/>
      </w:pPr>
      <w:bookmarkStart w:id="78" w:name="_Toc153374049"/>
      <w:r w:rsidRPr="00844988">
        <w:t>Programos tekstas</w:t>
      </w:r>
      <w:bookmarkEnd w:id="78"/>
    </w:p>
    <w:p w14:paraId="219E453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namespace</w:t>
      </w:r>
      <w:r w:rsidRPr="00C945D6">
        <w:rPr>
          <w:rFonts w:ascii="Courier New" w:hAnsi="Courier New" w:cs="Courier New"/>
          <w:color w:val="333333"/>
          <w:sz w:val="20"/>
          <w:lang w:val="en-LT" w:eastAsia="en-GB"/>
        </w:rPr>
        <w:t xml:space="preserve"> U1_24KompiuterinisZaidimas</w:t>
      </w:r>
    </w:p>
    <w:p w14:paraId="4FD1B1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3A8EE01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6384E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The class in which the constructor is created</w:t>
      </w:r>
    </w:p>
    <w:p w14:paraId="0916B47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7171D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class</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Hero</w:t>
      </w:r>
    </w:p>
    <w:p w14:paraId="5CE55E8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6692E8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name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6C2B9D3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number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603AC6C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health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49E7C57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mana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5B900B0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damage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4004C5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defend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1227AE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strength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176A414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speed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6255E60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intellect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14657F3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power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14CE4C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956DD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47EFA1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Creates a hero constructor</w:t>
      </w:r>
    </w:p>
    <w:p w14:paraId="364C115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F4285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name="name"&gt;&lt;/param&gt;</w:t>
      </w:r>
    </w:p>
    <w:p w14:paraId="56160C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name="number"&gt;&lt;/param&gt;</w:t>
      </w:r>
    </w:p>
    <w:p w14:paraId="26E7CB0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name="health"&gt;&lt;/param&gt;</w:t>
      </w:r>
    </w:p>
    <w:p w14:paraId="25658B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name="mana"&gt;&lt;/param&gt;</w:t>
      </w:r>
    </w:p>
    <w:p w14:paraId="43A7E4F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name="damage"&gt;&lt;/param&gt;</w:t>
      </w:r>
    </w:p>
    <w:p w14:paraId="1B0870F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name="defend"&gt;&lt;/param&gt;</w:t>
      </w:r>
    </w:p>
    <w:p w14:paraId="2DE175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name="strength"&gt;&lt;/param&gt;</w:t>
      </w:r>
    </w:p>
    <w:p w14:paraId="3D622F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name="speed"&gt;&lt;/param&gt;</w:t>
      </w:r>
    </w:p>
    <w:p w14:paraId="7ABBE9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name="intellect"&gt;&lt;/param&gt;</w:t>
      </w:r>
    </w:p>
    <w:p w14:paraId="15F2A9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name="power"&gt;&lt;/param&gt;</w:t>
      </w:r>
    </w:p>
    <w:p w14:paraId="1956104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name,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number,</w:t>
      </w:r>
    </w:p>
    <w:p w14:paraId="15BBE9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health,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mana,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damage,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defend,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strength,</w:t>
      </w:r>
    </w:p>
    <w:p w14:paraId="650763E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speed,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intellect,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power)</w:t>
      </w:r>
    </w:p>
    <w:p w14:paraId="678F891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88B868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.name = name;</w:t>
      </w:r>
    </w:p>
    <w:p w14:paraId="6BB4F24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.number = number;</w:t>
      </w:r>
    </w:p>
    <w:p w14:paraId="17C0B7E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.health = health;</w:t>
      </w:r>
    </w:p>
    <w:p w14:paraId="575C3F2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.mana = mana;</w:t>
      </w:r>
    </w:p>
    <w:p w14:paraId="08F0CA3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.damage = damage;</w:t>
      </w:r>
    </w:p>
    <w:p w14:paraId="188B49A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.defend = defend;</w:t>
      </w:r>
    </w:p>
    <w:p w14:paraId="329618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.strength = strength;</w:t>
      </w:r>
    </w:p>
    <w:p w14:paraId="432BA97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.speed = speed;</w:t>
      </w:r>
    </w:p>
    <w:p w14:paraId="7D10BF2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.intellect = intellect;</w:t>
      </w:r>
    </w:p>
    <w:p w14:paraId="0682FAB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.power = power;</w:t>
      </w:r>
    </w:p>
    <w:p w14:paraId="69D9F2F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94A9A1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E062C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DDAF4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Overriding operator "&lt;"</w:t>
      </w:r>
    </w:p>
    <w:p w14:paraId="53F1065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08E51F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name="strength"&gt;&lt;/param&gt;</w:t>
      </w:r>
    </w:p>
    <w:p w14:paraId="4EEC2AD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5533F1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44C9E6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bool</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operator</w:t>
      </w:r>
      <w:r w:rsidRPr="00C945D6">
        <w:rPr>
          <w:rFonts w:ascii="Courier New" w:hAnsi="Courier New" w:cs="Courier New"/>
          <w:color w:val="333333"/>
          <w:sz w:val="20"/>
          <w:lang w:val="en-LT" w:eastAsia="en-GB"/>
        </w:rPr>
        <w:t xml:space="preserve"> &lt;(</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strength, Hero hero)</w:t>
      </w:r>
    </w:p>
    <w:p w14:paraId="10936F5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322E5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strength &lt; hero.GetStrength();</w:t>
      </w:r>
    </w:p>
    <w:p w14:paraId="6CC371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0D87E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85272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B3C1B9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Overriding operator "&gt;"</w:t>
      </w:r>
    </w:p>
    <w:p w14:paraId="1BFA9B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828F0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name="strength"&gt;&lt;/param&gt;</w:t>
      </w:r>
    </w:p>
    <w:p w14:paraId="5591B5F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51FE048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1900229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bool</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operator</w:t>
      </w:r>
      <w:r w:rsidRPr="00C945D6">
        <w:rPr>
          <w:rFonts w:ascii="Courier New" w:hAnsi="Courier New" w:cs="Courier New"/>
          <w:color w:val="333333"/>
          <w:sz w:val="20"/>
          <w:lang w:val="en-LT" w:eastAsia="en-GB"/>
        </w:rPr>
        <w:t xml:space="preserve"> &gt;(</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strength, Hero hero)</w:t>
      </w:r>
    </w:p>
    <w:p w14:paraId="353C684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97A43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strength &gt; hero.GetStrength();</w:t>
      </w:r>
    </w:p>
    <w:p w14:paraId="127ED33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67AA28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9B9E6F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BDD737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Overrides ToString method</w:t>
      </w:r>
    </w:p>
    <w:p w14:paraId="79A41DE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81C40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5EE6F60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override</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ToString()</w:t>
      </w:r>
    </w:p>
    <w:p w14:paraId="5D79A9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F78260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line;</w:t>
      </w:r>
    </w:p>
    <w:p w14:paraId="5F5811A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0AAA4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 = String.Format(</w:t>
      </w:r>
      <w:r w:rsidRPr="00C945D6">
        <w:rPr>
          <w:rFonts w:ascii="Courier New" w:hAnsi="Courier New" w:cs="Courier New"/>
          <w:color w:val="A31515"/>
          <w:sz w:val="20"/>
          <w:lang w:val="en-LT" w:eastAsia="en-GB"/>
        </w:rPr>
        <w:t>"| {0,-12} | {1,5} | {2,14} | "</w:t>
      </w:r>
      <w:r w:rsidRPr="00C945D6">
        <w:rPr>
          <w:rFonts w:ascii="Courier New" w:hAnsi="Courier New" w:cs="Courier New"/>
          <w:color w:val="333333"/>
          <w:sz w:val="20"/>
          <w:lang w:val="en-LT" w:eastAsia="en-GB"/>
        </w:rPr>
        <w:t xml:space="preserve"> +</w:t>
      </w:r>
    </w:p>
    <w:p w14:paraId="3D6C81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"{3,4} | {4,12} | {5,14} | {6,4} | {7,8} | {8,10} | "</w:t>
      </w:r>
      <w:r w:rsidRPr="00C945D6">
        <w:rPr>
          <w:rFonts w:ascii="Courier New" w:hAnsi="Courier New" w:cs="Courier New"/>
          <w:color w:val="333333"/>
          <w:sz w:val="20"/>
          <w:lang w:val="en-LT" w:eastAsia="en-GB"/>
        </w:rPr>
        <w:t xml:space="preserve"> +</w:t>
      </w:r>
    </w:p>
    <w:p w14:paraId="06B85D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"{9,-14} |"</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.name,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.number,</w:t>
      </w:r>
    </w:p>
    <w:p w14:paraId="69F9671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.health,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.mana,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.damage,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.defend,</w:t>
      </w:r>
    </w:p>
    <w:p w14:paraId="1FF54E4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.strength,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.speed,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.intellect,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.power);</w:t>
      </w:r>
    </w:p>
    <w:p w14:paraId="20C7C61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B0830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line;</w:t>
      </w:r>
    </w:p>
    <w:p w14:paraId="7441785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EB3046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4BD29C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7F7A3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Counts strength</w:t>
      </w:r>
    </w:p>
    <w:p w14:paraId="2243D16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EC4237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65928DE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GetStrength()</w:t>
      </w:r>
    </w:p>
    <w:p w14:paraId="425A13A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4B0035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.health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.defend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.damage;</w:t>
      </w:r>
    </w:p>
    <w:p w14:paraId="3F7D2A7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FD3463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387E4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D5201C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Counts health</w:t>
      </w:r>
    </w:p>
    <w:p w14:paraId="0E1BE74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F850F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0EB3406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GetHealth()</w:t>
      </w:r>
    </w:p>
    <w:p w14:paraId="0DB9E27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F31DA8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.health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.defend;</w:t>
      </w:r>
    </w:p>
    <w:p w14:paraId="26994B1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1E2168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98738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383B95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Compares healths, defences and names. This information will</w:t>
      </w:r>
    </w:p>
    <w:p w14:paraId="3F6B37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be used in sorting</w:t>
      </w:r>
    </w:p>
    <w:p w14:paraId="0F4B2EF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2569C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5FD08F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5F234D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CompareTo(Hero hero)</w:t>
      </w:r>
    </w:p>
    <w:p w14:paraId="6856DBA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7355B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hp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.health.CompareTo(hero.health);</w:t>
      </w:r>
    </w:p>
    <w:p w14:paraId="051281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defence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.defend.CompareTo(hero.defend);</w:t>
      </w:r>
    </w:p>
    <w:p w14:paraId="3209B49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(hp != 0)</w:t>
      </w:r>
    </w:p>
    <w:p w14:paraId="3961E40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B753B2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hp;</w:t>
      </w:r>
    </w:p>
    <w:p w14:paraId="5B6B2E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9F1E37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else</w:t>
      </w:r>
      <w:r w:rsidRPr="00C945D6">
        <w:rPr>
          <w:rFonts w:ascii="Courier New" w:hAnsi="Courier New" w:cs="Courier New"/>
          <w:color w:val="333333"/>
          <w:sz w:val="20"/>
          <w:lang w:val="en-LT" w:eastAsia="en-GB"/>
        </w:rPr>
        <w:t xml:space="preserve"> if (defence != 0)</w:t>
      </w:r>
    </w:p>
    <w:p w14:paraId="0FB0773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FDA662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defence;</w:t>
      </w:r>
    </w:p>
    <w:p w14:paraId="788DB29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F09558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else</w:t>
      </w:r>
    </w:p>
    <w:p w14:paraId="5423BE1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A4057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hero.name.CompareTo(</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.name);</w:t>
      </w:r>
    </w:p>
    <w:p w14:paraId="116191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70620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121345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1E2BC9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36ECB54F" w14:textId="77777777" w:rsidR="000866B5" w:rsidRPr="000866B5" w:rsidRDefault="000866B5" w:rsidP="00086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33C5C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namespace</w:t>
      </w:r>
      <w:r w:rsidRPr="00C945D6">
        <w:rPr>
          <w:rFonts w:ascii="Courier New" w:hAnsi="Courier New" w:cs="Courier New"/>
          <w:color w:val="333333"/>
          <w:sz w:val="20"/>
          <w:lang w:val="en-LT" w:eastAsia="en-GB"/>
        </w:rPr>
        <w:t xml:space="preserve"> U1_24KompiuterinisZaidimas</w:t>
      </w:r>
    </w:p>
    <w:p w14:paraId="7036376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6AF876C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8F0D2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Class in which the container is made</w:t>
      </w:r>
    </w:p>
    <w:p w14:paraId="29CA88F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9F493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class</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HeroContainer</w:t>
      </w:r>
    </w:p>
    <w:p w14:paraId="16C457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558EC9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Capacity;</w:t>
      </w:r>
    </w:p>
    <w:p w14:paraId="3F7A551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Hero[] heroes;</w:t>
      </w:r>
    </w:p>
    <w:p w14:paraId="531E6E0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Count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set</w:t>
      </w:r>
      <w:r w:rsidRPr="00C945D6">
        <w:rPr>
          <w:rFonts w:ascii="Courier New" w:hAnsi="Courier New" w:cs="Courier New"/>
          <w:color w:val="333333"/>
          <w:sz w:val="20"/>
          <w:lang w:val="en-LT" w:eastAsia="en-GB"/>
        </w:rPr>
        <w:t>; }</w:t>
      </w:r>
    </w:p>
    <w:p w14:paraId="5170D2B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051C40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BDAF85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Creating a container</w:t>
      </w:r>
    </w:p>
    <w:p w14:paraId="6A7534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D63ADD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name="capacity"&gt;&lt;/param&gt;</w:t>
      </w:r>
    </w:p>
    <w:p w14:paraId="6410B1F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HeroContainer(</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capacity = 16)</w:t>
      </w:r>
    </w:p>
    <w:p w14:paraId="6F8979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81551F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.heroes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Hero[capacity];</w:t>
      </w:r>
    </w:p>
    <w:p w14:paraId="34F6C8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 = capacity;</w:t>
      </w:r>
    </w:p>
    <w:p w14:paraId="7A6EFBB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EBAF8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CA74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2EE7AF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which ensures if there is enough space in the container</w:t>
      </w:r>
    </w:p>
    <w:p w14:paraId="01EF2D1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FA0C3E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name="minimum"&gt;&lt;/param&gt;</w:t>
      </w:r>
    </w:p>
    <w:p w14:paraId="6587A5B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EnsureCapacity(</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minimum)</w:t>
      </w:r>
    </w:p>
    <w:p w14:paraId="1FED74E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3AAEC2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(minimum &gt; Capacity)</w:t>
      </w:r>
    </w:p>
    <w:p w14:paraId="7F3288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0A6E6F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temp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Hero[minimum];</w:t>
      </w:r>
    </w:p>
    <w:p w14:paraId="2DF6DFE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72F882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2BDC8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temp[i]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w:t>
      </w:r>
    </w:p>
    <w:p w14:paraId="05BA6B9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BBD96F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355037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 = minimum;</w:t>
      </w:r>
    </w:p>
    <w:p w14:paraId="3F7259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 = temp;</w:t>
      </w:r>
    </w:p>
    <w:p w14:paraId="20EBCD1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127A70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93E74F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1999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D16E3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checks if it is not the same hero</w:t>
      </w:r>
    </w:p>
    <w:p w14:paraId="223060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4FEE90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323D6BE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796090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bool</w:t>
      </w:r>
      <w:r w:rsidRPr="00C945D6">
        <w:rPr>
          <w:rFonts w:ascii="Courier New" w:hAnsi="Courier New" w:cs="Courier New"/>
          <w:color w:val="333333"/>
          <w:sz w:val="20"/>
          <w:lang w:val="en-LT" w:eastAsia="en-GB"/>
        </w:rPr>
        <w:t xml:space="preserve"> Contains(Hero hero)</w:t>
      </w:r>
    </w:p>
    <w:p w14:paraId="0894385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9426A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43FC84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98226B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.heroes[i].Equals(hero))</w:t>
      </w:r>
    </w:p>
    <w:p w14:paraId="2114342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F2208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true</w:t>
      </w:r>
      <w:r w:rsidRPr="00C945D6">
        <w:rPr>
          <w:rFonts w:ascii="Courier New" w:hAnsi="Courier New" w:cs="Courier New"/>
          <w:color w:val="333333"/>
          <w:sz w:val="20"/>
          <w:lang w:val="en-LT" w:eastAsia="en-GB"/>
        </w:rPr>
        <w:t>;</w:t>
      </w:r>
    </w:p>
    <w:p w14:paraId="77ACD6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CB8D7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A2B6F8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F62F00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false</w:t>
      </w:r>
      <w:r w:rsidRPr="00C945D6">
        <w:rPr>
          <w:rFonts w:ascii="Courier New" w:hAnsi="Courier New" w:cs="Courier New"/>
          <w:color w:val="333333"/>
          <w:sz w:val="20"/>
          <w:lang w:val="en-LT" w:eastAsia="en-GB"/>
        </w:rPr>
        <w:t>;</w:t>
      </w:r>
    </w:p>
    <w:p w14:paraId="619F0F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E2D8AA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42D137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04FA9A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adds Hero to the container</w:t>
      </w:r>
    </w:p>
    <w:p w14:paraId="3B2CFA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788A60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6056AA1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Add(Hero hero)</w:t>
      </w:r>
    </w:p>
    <w:p w14:paraId="77C83A1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769DA0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.Count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w:t>
      </w:r>
    </w:p>
    <w:p w14:paraId="12DF001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012296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.EnsureCapacity(</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 * 2);</w:t>
      </w:r>
    </w:p>
    <w:p w14:paraId="23CB01C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E0EF87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F5EE5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.Contains(hero))</w:t>
      </w:r>
    </w:p>
    <w:p w14:paraId="569C9A7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0DDE76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w:t>
      </w:r>
    </w:p>
    <w:p w14:paraId="6C0301A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A6450F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5821A9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 hero;</w:t>
      </w:r>
    </w:p>
    <w:p w14:paraId="6B4237E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667126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B39B48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FCFD1A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returns the hero by the index</w:t>
      </w:r>
    </w:p>
    <w:p w14:paraId="32AB8E8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A8778C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name="index"&gt;&lt;/param&gt;</w:t>
      </w:r>
    </w:p>
    <w:p w14:paraId="3A30684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6E1DD98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 Get(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index)</w:t>
      </w:r>
    </w:p>
    <w:p w14:paraId="0A2F6A3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80B573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.heroes[index];</w:t>
      </w:r>
    </w:p>
    <w:p w14:paraId="461E980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EBB085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83C4D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C6E25F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puts the hero in the place the index show</w:t>
      </w:r>
    </w:p>
    <w:p w14:paraId="78B347E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0DA343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1E12375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name="index"&gt;&lt;/param&gt;</w:t>
      </w:r>
    </w:p>
    <w:p w14:paraId="3BE0D2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Put(Hero hero,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index)</w:t>
      </w:r>
    </w:p>
    <w:p w14:paraId="3AEFBBF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A09F7B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(index &gt;= 0 &amp;&amp; index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w:t>
      </w:r>
    </w:p>
    <w:p w14:paraId="0B705E2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0D7D22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.heroes[index] = hero;</w:t>
      </w:r>
    </w:p>
    <w:p w14:paraId="22A53A6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7BDF8A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DF8EED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1EF959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F4A490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inserts hero into the place which the index show</w:t>
      </w:r>
    </w:p>
    <w:p w14:paraId="5FE13BF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EC6F84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1230A6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name="index"&gt;&lt;/param&gt;</w:t>
      </w:r>
    </w:p>
    <w:p w14:paraId="6F6882E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Insert(Hero hero,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index)</w:t>
      </w:r>
    </w:p>
    <w:p w14:paraId="1772DB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C4FC9A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(index &gt;= 0 &amp;&amp; index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w:t>
      </w:r>
    </w:p>
    <w:p w14:paraId="0BF715B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109848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.Count + 1 &gt;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w:t>
      </w:r>
    </w:p>
    <w:p w14:paraId="052DB72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5D784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.EnsureCapacity(</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.Capacity * 2);</w:t>
      </w:r>
    </w:p>
    <w:p w14:paraId="7811199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3102A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E46A5B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 &gt; index + 1; i--)</w:t>
      </w:r>
    </w:p>
    <w:p w14:paraId="574FE32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ECB07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.heroes[i]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 - 1];</w:t>
      </w:r>
    </w:p>
    <w:p w14:paraId="3DF303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EC88C7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EC2B34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.heroes[index] = hero;</w:t>
      </w:r>
    </w:p>
    <w:p w14:paraId="6E63E3F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w:t>
      </w:r>
    </w:p>
    <w:p w14:paraId="092E21C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9D3747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028B00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3F60DD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17D5F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removes hero which is in the index place</w:t>
      </w:r>
    </w:p>
    <w:p w14:paraId="51C850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CD4D19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name="index"&gt;&lt;/param&gt;</w:t>
      </w:r>
    </w:p>
    <w:p w14:paraId="5B784FC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RemoveAt(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index)</w:t>
      </w:r>
    </w:p>
    <w:p w14:paraId="3198CC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DEA0A1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(index &gt;= 0 &amp;&amp; index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w:t>
      </w:r>
    </w:p>
    <w:p w14:paraId="2692DC8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B238A7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index + 1;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4D83425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F94879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.heroes[i - 1]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w:t>
      </w:r>
    </w:p>
    <w:p w14:paraId="4022044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40B8EA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A6D967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w:t>
      </w:r>
    </w:p>
    <w:p w14:paraId="5931D9E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8812CD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EA1F73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696D5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393D50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removes hero which is equal to the given one</w:t>
      </w:r>
    </w:p>
    <w:p w14:paraId="195FA3E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51F267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name="hero"&gt;&lt;/param&gt;</w:t>
      </w:r>
    </w:p>
    <w:p w14:paraId="1713656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Remove(Hero hero)</w:t>
      </w:r>
    </w:p>
    <w:p w14:paraId="5E25961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2FB54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5EE7BC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B45CFC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(hero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w:t>
      </w:r>
    </w:p>
    <w:p w14:paraId="404160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715AE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.RemoveAt(i);</w:t>
      </w:r>
    </w:p>
    <w:p w14:paraId="05C88A3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break</w:t>
      </w:r>
      <w:r w:rsidRPr="00C945D6">
        <w:rPr>
          <w:rFonts w:ascii="Courier New" w:hAnsi="Courier New" w:cs="Courier New"/>
          <w:color w:val="333333"/>
          <w:sz w:val="20"/>
          <w:lang w:val="en-LT" w:eastAsia="en-GB"/>
        </w:rPr>
        <w:t>;</w:t>
      </w:r>
    </w:p>
    <w:p w14:paraId="7969F4A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0DAB0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0A7CF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0C7BC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9A1B3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B72D85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returns sorted heroes who has more health points</w:t>
      </w:r>
    </w:p>
    <w:p w14:paraId="6FE2FF9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than defence points</w:t>
      </w:r>
    </w:p>
    <w:p w14:paraId="7274FAB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CC3C9E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4E25610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HeroContainer MoreHealth()</w:t>
      </w:r>
    </w:p>
    <w:p w14:paraId="0B0860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B57AFA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HeroContainer healthier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HeroContainer();</w:t>
      </w:r>
    </w:p>
    <w:p w14:paraId="4DFA505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6E9F0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27BE393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7A61E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.Get(i);</w:t>
      </w:r>
    </w:p>
    <w:p w14:paraId="4ADB59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C0FC9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(hero.health &gt; hero.defend)</w:t>
      </w:r>
    </w:p>
    <w:p w14:paraId="64A7E7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868F82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healthier.Add(hero);</w:t>
      </w:r>
    </w:p>
    <w:p w14:paraId="0E041A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E66502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61F01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E80D1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healthier;</w:t>
      </w:r>
    </w:p>
    <w:p w14:paraId="1EEBDA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92C85A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C0F37A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ED5A93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is sorting heroes</w:t>
      </w:r>
    </w:p>
    <w:p w14:paraId="35C8EC9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828EE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Sort()</w:t>
      </w:r>
    </w:p>
    <w:p w14:paraId="5562583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8DFA5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bool</w:t>
      </w:r>
      <w:r w:rsidRPr="00C945D6">
        <w:rPr>
          <w:rFonts w:ascii="Courier New" w:hAnsi="Courier New" w:cs="Courier New"/>
          <w:color w:val="333333"/>
          <w:sz w:val="20"/>
          <w:lang w:val="en-LT" w:eastAsia="en-GB"/>
        </w:rPr>
        <w:t xml:space="preserve"> flag = </w:t>
      </w:r>
      <w:r w:rsidRPr="00C945D6">
        <w:rPr>
          <w:rFonts w:ascii="Courier New" w:hAnsi="Courier New" w:cs="Courier New"/>
          <w:color w:val="0000FF"/>
          <w:sz w:val="20"/>
          <w:lang w:val="en-LT" w:eastAsia="en-GB"/>
        </w:rPr>
        <w:t>true</w:t>
      </w:r>
      <w:r w:rsidRPr="00C945D6">
        <w:rPr>
          <w:rFonts w:ascii="Courier New" w:hAnsi="Courier New" w:cs="Courier New"/>
          <w:color w:val="333333"/>
          <w:sz w:val="20"/>
          <w:lang w:val="en-LT" w:eastAsia="en-GB"/>
        </w:rPr>
        <w:t>;</w:t>
      </w:r>
    </w:p>
    <w:p w14:paraId="76D83AD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055A08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while</w:t>
      </w:r>
      <w:r w:rsidRPr="00C945D6">
        <w:rPr>
          <w:rFonts w:ascii="Courier New" w:hAnsi="Courier New" w:cs="Courier New"/>
          <w:color w:val="333333"/>
          <w:sz w:val="20"/>
          <w:lang w:val="en-LT" w:eastAsia="en-GB"/>
        </w:rPr>
        <w:t xml:space="preserve"> (flag)</w:t>
      </w:r>
    </w:p>
    <w:p w14:paraId="4FFBEF7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F1FCB8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flag = </w:t>
      </w:r>
      <w:r w:rsidRPr="00C945D6">
        <w:rPr>
          <w:rFonts w:ascii="Courier New" w:hAnsi="Courier New" w:cs="Courier New"/>
          <w:color w:val="0000FF"/>
          <w:sz w:val="20"/>
          <w:lang w:val="en-LT" w:eastAsia="en-GB"/>
        </w:rPr>
        <w:t>false</w:t>
      </w:r>
      <w:r w:rsidRPr="00C945D6">
        <w:rPr>
          <w:rFonts w:ascii="Courier New" w:hAnsi="Courier New" w:cs="Courier New"/>
          <w:color w:val="333333"/>
          <w:sz w:val="20"/>
          <w:lang w:val="en-LT" w:eastAsia="en-GB"/>
        </w:rPr>
        <w:t>;</w:t>
      </w:r>
    </w:p>
    <w:p w14:paraId="51CFE5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A6B84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- 1; i++)</w:t>
      </w:r>
    </w:p>
    <w:p w14:paraId="29F7618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264DE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one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w:t>
      </w:r>
    </w:p>
    <w:p w14:paraId="42C6C34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two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 + 1];</w:t>
      </w:r>
    </w:p>
    <w:p w14:paraId="5E3EC32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8D17D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(one.CompareTo(two) &lt; 0)</w:t>
      </w:r>
    </w:p>
    <w:p w14:paraId="07D2B6C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9BB8DD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 = two;</w:t>
      </w:r>
    </w:p>
    <w:p w14:paraId="6B3D7A3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 + 1] = one;</w:t>
      </w:r>
    </w:p>
    <w:p w14:paraId="3086C5F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flag = </w:t>
      </w:r>
      <w:r w:rsidRPr="00C945D6">
        <w:rPr>
          <w:rFonts w:ascii="Courier New" w:hAnsi="Courier New" w:cs="Courier New"/>
          <w:color w:val="0000FF"/>
          <w:sz w:val="20"/>
          <w:lang w:val="en-LT" w:eastAsia="en-GB"/>
        </w:rPr>
        <w:t>true</w:t>
      </w:r>
      <w:r w:rsidRPr="00C945D6">
        <w:rPr>
          <w:rFonts w:ascii="Courier New" w:hAnsi="Courier New" w:cs="Courier New"/>
          <w:color w:val="333333"/>
          <w:sz w:val="20"/>
          <w:lang w:val="en-LT" w:eastAsia="en-GB"/>
        </w:rPr>
        <w:t>;</w:t>
      </w:r>
    </w:p>
    <w:p w14:paraId="3D660F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F7F52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27F1FF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1FB493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03472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217EA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B04583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which finds all the different classes of the heroes</w:t>
      </w:r>
    </w:p>
    <w:p w14:paraId="70B8C2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and places them in one list</w:t>
      </w:r>
    </w:p>
    <w:p w14:paraId="7AF9034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008000"/>
          <w:sz w:val="20"/>
          <w:lang w:val="en-LT" w:eastAsia="en-GB"/>
        </w:rPr>
        <w:t>/// &lt;/summary&gt;</w:t>
      </w:r>
    </w:p>
    <w:p w14:paraId="3DFF88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0F18B21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FindClasses()</w:t>
      </w:r>
    </w:p>
    <w:p w14:paraId="4174101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C9A1B0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//New list is created for the new list of the classes</w:t>
      </w:r>
    </w:p>
    <w:p w14:paraId="5F0A7DE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&gt; numbers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w:t>
      </w:r>
    </w:p>
    <w:p w14:paraId="308CFBE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BA7D55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60AFFB9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A5498C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nr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.heroes[i].number;</w:t>
      </w:r>
    </w:p>
    <w:p w14:paraId="7A7666A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B4D1CB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(!numbers.Contains(nr))</w:t>
      </w:r>
    </w:p>
    <w:p w14:paraId="4854531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605017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//Classes which met the conditions are added to</w:t>
      </w:r>
    </w:p>
    <w:p w14:paraId="6916C13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//the new list</w:t>
      </w:r>
    </w:p>
    <w:p w14:paraId="2900678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numbers.Add(nr);</w:t>
      </w:r>
    </w:p>
    <w:p w14:paraId="0F8F7CA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EAD123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0A1A1A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3C24D7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numbers.Sort();</w:t>
      </w:r>
    </w:p>
    <w:p w14:paraId="0021CB7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numbers;</w:t>
      </w:r>
    </w:p>
    <w:p w14:paraId="2B88090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CCEEE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9AAB7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5463C7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which finds the biggest strength of the heroes</w:t>
      </w:r>
    </w:p>
    <w:p w14:paraId="62899B7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41EB51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39172E4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FindStrength()</w:t>
      </w:r>
    </w:p>
    <w:p w14:paraId="4956D5E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358A1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 0)</w:t>
      </w:r>
    </w:p>
    <w:p w14:paraId="1A313BD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DD1E01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0;</w:t>
      </w:r>
    </w:p>
    <w:p w14:paraId="278F31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B64C60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40DB1D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strength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.heroes[0].GetStrength();</w:t>
      </w:r>
    </w:p>
    <w:p w14:paraId="3C6C60E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4CDF83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0CB8840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DAE4B9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heroStrength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.heroes[i].GetStrength();</w:t>
      </w:r>
    </w:p>
    <w:p w14:paraId="42970FD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(strength &lt; heroStrength)</w:t>
      </w:r>
    </w:p>
    <w:p w14:paraId="38485E9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B6271E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strength = heroStrength;</w:t>
      </w:r>
    </w:p>
    <w:p w14:paraId="1AB835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7E0015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7A1253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C1CFC4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strength;</w:t>
      </w:r>
    </w:p>
    <w:p w14:paraId="5F06249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9B608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7F3B5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7133FE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which finds all the strongest heroes from the list</w:t>
      </w:r>
    </w:p>
    <w:p w14:paraId="18878AF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2E9E2F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01B600E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HeroContainer FindAllStrongest()</w:t>
      </w:r>
    </w:p>
    <w:p w14:paraId="3E4D03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B96675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HeroContainer strongContainer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HeroContainer();</w:t>
      </w:r>
    </w:p>
    <w:p w14:paraId="4407967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223A0C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powerfull = FindStrength();</w:t>
      </w:r>
    </w:p>
    <w:p w14:paraId="5BDCCF4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109E6A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.Count; i++)</w:t>
      </w:r>
    </w:p>
    <w:p w14:paraId="33E3B16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11875A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.heroes[i];</w:t>
      </w:r>
    </w:p>
    <w:p w14:paraId="6265A5C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096EDD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(powerfull == hero.GetStrength())</w:t>
      </w:r>
    </w:p>
    <w:p w14:paraId="692FEDD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EC3E73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strongContainer.Add(hero);</w:t>
      </w:r>
    </w:p>
    <w:p w14:paraId="6C89CC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D7701B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989EB1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B0D16A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strongContainer;</w:t>
      </w:r>
    </w:p>
    <w:p w14:paraId="602A75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7E6085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EDAE6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2CF0DBDA" w14:textId="77777777" w:rsidR="000866B5" w:rsidRDefault="000866B5" w:rsidP="00AB7416">
      <w:pPr>
        <w:pStyle w:val="Programostekstas"/>
      </w:pPr>
    </w:p>
    <w:p w14:paraId="304136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namespace</w:t>
      </w:r>
      <w:r w:rsidRPr="00C945D6">
        <w:rPr>
          <w:rFonts w:ascii="Courier New" w:hAnsi="Courier New" w:cs="Courier New"/>
          <w:color w:val="333333"/>
          <w:sz w:val="20"/>
          <w:lang w:val="en-LT" w:eastAsia="en-GB"/>
        </w:rPr>
        <w:t xml:space="preserve"> U1_24KompiuterinisZaidimas</w:t>
      </w:r>
    </w:p>
    <w:p w14:paraId="50D864F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18A672A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48A6F5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Class which controls the list of heroes and logic around them</w:t>
      </w:r>
    </w:p>
    <w:p w14:paraId="0DDDB57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D8883A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class</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HeroRegister</w:t>
      </w:r>
    </w:p>
    <w:p w14:paraId="492F988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1FC2E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29EC5B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Calls the container</w:t>
      </w:r>
    </w:p>
    <w:p w14:paraId="20144A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57D2F8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HeroContainer AllHeroes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w:t>
      </w:r>
    </w:p>
    <w:p w14:paraId="6E96691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race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set</w:t>
      </w:r>
      <w:r w:rsidRPr="00C945D6">
        <w:rPr>
          <w:rFonts w:ascii="Courier New" w:hAnsi="Courier New" w:cs="Courier New"/>
          <w:color w:val="333333"/>
          <w:sz w:val="20"/>
          <w:lang w:val="en-LT" w:eastAsia="en-GB"/>
        </w:rPr>
        <w:t>; }</w:t>
      </w:r>
    </w:p>
    <w:p w14:paraId="1B4AD05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city { </w:t>
      </w:r>
      <w:r w:rsidRPr="00C945D6">
        <w:rPr>
          <w:rFonts w:ascii="Courier New" w:hAnsi="Courier New" w:cs="Courier New"/>
          <w:color w:val="0000FF"/>
          <w:sz w:val="20"/>
          <w:lang w:val="en-LT" w:eastAsia="en-GB"/>
        </w:rPr>
        <w:t>get</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private</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set</w:t>
      </w:r>
      <w:r w:rsidRPr="00C945D6">
        <w:rPr>
          <w:rFonts w:ascii="Courier New" w:hAnsi="Courier New" w:cs="Courier New"/>
          <w:color w:val="333333"/>
          <w:sz w:val="20"/>
          <w:lang w:val="en-LT" w:eastAsia="en-GB"/>
        </w:rPr>
        <w:t>; }</w:t>
      </w:r>
    </w:p>
    <w:p w14:paraId="2027F8A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87B88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622CCF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Creating an empty container, gets race and city</w:t>
      </w:r>
    </w:p>
    <w:p w14:paraId="301E955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0543AD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HeroRegister(</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race,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city)</w:t>
      </w:r>
    </w:p>
    <w:p w14:paraId="5A623D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5D2810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 xml:space="preserve">.AllHeroes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HeroContainer();</w:t>
      </w:r>
    </w:p>
    <w:p w14:paraId="77ABD50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.race = race;</w:t>
      </w:r>
    </w:p>
    <w:p w14:paraId="161893A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.city = city;</w:t>
      </w:r>
    </w:p>
    <w:p w14:paraId="47E588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BB9E7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EE88D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B03C18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Gets container, race and city</w:t>
      </w:r>
    </w:p>
    <w:p w14:paraId="7A24E8D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50600F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HeroRegister(</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race,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city, HeroContainer container)</w:t>
      </w:r>
    </w:p>
    <w:p w14:paraId="025FAA5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B15D43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.AllHeroes = container;</w:t>
      </w:r>
    </w:p>
    <w:p w14:paraId="7F7C412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.race = race;</w:t>
      </w:r>
    </w:p>
    <w:p w14:paraId="5CDCD5A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this</w:t>
      </w:r>
      <w:r w:rsidRPr="00C945D6">
        <w:rPr>
          <w:rFonts w:ascii="Courier New" w:hAnsi="Courier New" w:cs="Courier New"/>
          <w:color w:val="333333"/>
          <w:sz w:val="20"/>
          <w:lang w:val="en-LT" w:eastAsia="en-GB"/>
        </w:rPr>
        <w:t>.city = city;</w:t>
      </w:r>
    </w:p>
    <w:p w14:paraId="1EFD49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5E65C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189530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1F6E7754" w14:textId="77777777" w:rsidR="007734DE" w:rsidRPr="007734DE" w:rsidRDefault="007734DE" w:rsidP="00773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1640AA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using</w:t>
      </w:r>
      <w:r w:rsidRPr="00C945D6">
        <w:rPr>
          <w:rFonts w:ascii="Courier New" w:hAnsi="Courier New" w:cs="Courier New"/>
          <w:color w:val="333333"/>
          <w:sz w:val="20"/>
          <w:lang w:val="en-LT" w:eastAsia="en-GB"/>
        </w:rPr>
        <w:t xml:space="preserve"> System.Text; </w:t>
      </w:r>
      <w:r w:rsidRPr="00C945D6">
        <w:rPr>
          <w:rFonts w:ascii="Courier New" w:hAnsi="Courier New" w:cs="Courier New"/>
          <w:color w:val="008000"/>
          <w:sz w:val="20"/>
          <w:lang w:val="en-LT" w:eastAsia="en-GB"/>
        </w:rPr>
        <w:t>//Library used for text encoding</w:t>
      </w:r>
    </w:p>
    <w:p w14:paraId="65FA124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59CAEB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namespace</w:t>
      </w:r>
      <w:r w:rsidRPr="00C945D6">
        <w:rPr>
          <w:rFonts w:ascii="Courier New" w:hAnsi="Courier New" w:cs="Courier New"/>
          <w:color w:val="333333"/>
          <w:sz w:val="20"/>
          <w:lang w:val="en-LT" w:eastAsia="en-GB"/>
        </w:rPr>
        <w:t xml:space="preserve"> U1_24KompiuterinisZaidimas</w:t>
      </w:r>
    </w:p>
    <w:p w14:paraId="26E7C32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24358D4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57895E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class that performs scans and prints</w:t>
      </w:r>
    </w:p>
    <w:p w14:paraId="6E1CC8D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150CF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class</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InputOutput</w:t>
      </w:r>
    </w:p>
    <w:p w14:paraId="742F3F8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3A41E3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A28027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reads heroes and their data from the files</w:t>
      </w:r>
    </w:p>
    <w:p w14:paraId="4BF36AF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45A85F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008000"/>
          <w:sz w:val="20"/>
          <w:lang w:val="en-LT" w:eastAsia="en-GB"/>
        </w:rPr>
        <w:t>/// &lt;param name="fileName"&gt;&lt;/param&gt;</w:t>
      </w:r>
    </w:p>
    <w:p w14:paraId="2FD2AD4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404E2E0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HeroRegister ReadHeroes(</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fileName)</w:t>
      </w:r>
    </w:p>
    <w:p w14:paraId="12485C9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D15FB5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//Reads all lines from a file in UTF-8 encoding</w:t>
      </w:r>
    </w:p>
    <w:p w14:paraId="4F57AED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Lines = File.ReadAllLines(fileName, Encoding.UTF8);</w:t>
      </w:r>
    </w:p>
    <w:p w14:paraId="71DC3CF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91B79B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race = Lines[0];</w:t>
      </w:r>
    </w:p>
    <w:p w14:paraId="1E184A5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city = Lines[1];</w:t>
      </w:r>
    </w:p>
    <w:p w14:paraId="24E92A6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00B69E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heroes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HeroRegister(race, city);</w:t>
      </w:r>
    </w:p>
    <w:p w14:paraId="70E9E81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87A27F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//Parses each line</w:t>
      </w:r>
    </w:p>
    <w:p w14:paraId="615B94E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2; i &lt; Lines.Length; i++)</w:t>
      </w:r>
    </w:p>
    <w:p w14:paraId="116B626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FAA6A5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values = Lines[i].Split(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w:t>
      </w:r>
    </w:p>
    <w:p w14:paraId="27BDBD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name = values[0];</w:t>
      </w:r>
    </w:p>
    <w:p w14:paraId="35171A2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number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.Parse(values[1]);</w:t>
      </w:r>
    </w:p>
    <w:p w14:paraId="525394A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health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.Parse(values[2]);</w:t>
      </w:r>
    </w:p>
    <w:p w14:paraId="6B79900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mana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.Parse(values[3]);</w:t>
      </w:r>
    </w:p>
    <w:p w14:paraId="3196FE1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damage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.Parse(values[4]);</w:t>
      </w:r>
    </w:p>
    <w:p w14:paraId="089F606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defend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.Parse(values[5]);</w:t>
      </w:r>
    </w:p>
    <w:p w14:paraId="6541F5E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strength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.Parse(values[6]);</w:t>
      </w:r>
    </w:p>
    <w:p w14:paraId="2E84933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speed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.Parse(values[7]);</w:t>
      </w:r>
    </w:p>
    <w:p w14:paraId="2F11549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intellect =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.Parse(values[8]);</w:t>
      </w:r>
    </w:p>
    <w:p w14:paraId="46E6FEF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power = values[9];</w:t>
      </w:r>
    </w:p>
    <w:p w14:paraId="26D143D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52398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//Creates new hero object</w:t>
      </w:r>
    </w:p>
    <w:p w14:paraId="019285E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Hero(name, number, health, mana,</w:t>
      </w:r>
    </w:p>
    <w:p w14:paraId="6D2739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damage, defend, strength, speed, intellect, power);</w:t>
      </w:r>
    </w:p>
    <w:p w14:paraId="14D5836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E1F93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//Adds the created Hero object to the list of heroes</w:t>
      </w:r>
    </w:p>
    <w:p w14:paraId="7C755FC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heroes.AllHeroes.Add(hero);</w:t>
      </w:r>
    </w:p>
    <w:p w14:paraId="3DE86CB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89FD2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6668A9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heroes;</w:t>
      </w:r>
    </w:p>
    <w:p w14:paraId="66DEA7D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6D950F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A043BF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F7C846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prints all heroes and their data to the console</w:t>
      </w:r>
    </w:p>
    <w:p w14:paraId="16F188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B00A39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name="register"&gt;&lt;/param&gt;</w:t>
      </w:r>
    </w:p>
    <w:p w14:paraId="7291DCB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PrintHeroes(HeroRegister register)</w:t>
      </w:r>
    </w:p>
    <w:p w14:paraId="60CDE73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62B4D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//A table is created to store the data</w:t>
      </w:r>
    </w:p>
    <w:p w14:paraId="5642FD3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"Rasė: {register.race}; "</w:t>
      </w:r>
      <w:r w:rsidRPr="00C945D6">
        <w:rPr>
          <w:rFonts w:ascii="Courier New" w:hAnsi="Courier New" w:cs="Courier New"/>
          <w:color w:val="333333"/>
          <w:sz w:val="20"/>
          <w:lang w:val="en-LT" w:eastAsia="en-GB"/>
        </w:rPr>
        <w:t xml:space="preserve"> +</w:t>
      </w:r>
    </w:p>
    <w:p w14:paraId="62F7FA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"Miestas: {register.city}"</w:t>
      </w:r>
      <w:r w:rsidRPr="00C945D6">
        <w:rPr>
          <w:rFonts w:ascii="Courier New" w:hAnsi="Courier New" w:cs="Courier New"/>
          <w:color w:val="333333"/>
          <w:sz w:val="20"/>
          <w:lang w:val="en-LT" w:eastAsia="en-GB"/>
        </w:rPr>
        <w:t>);</w:t>
      </w:r>
    </w:p>
    <w:p w14:paraId="5E548E9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6CEF826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A31515"/>
          <w:sz w:val="20"/>
          <w:lang w:val="en-LT" w:eastAsia="en-GB"/>
        </w:rPr>
        <w:t>"| {0,-12} | {1,-5} | {2,-14} | "</w:t>
      </w:r>
      <w:r w:rsidRPr="00C945D6">
        <w:rPr>
          <w:rFonts w:ascii="Courier New" w:hAnsi="Courier New" w:cs="Courier New"/>
          <w:color w:val="333333"/>
          <w:sz w:val="20"/>
          <w:lang w:val="en-LT" w:eastAsia="en-GB"/>
        </w:rPr>
        <w:t xml:space="preserve"> +</w:t>
      </w:r>
    </w:p>
    <w:p w14:paraId="3B6BCA0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"{3,-4} | {4,-12} | {5,-14} | {6,-4} | {7,-8} | "</w:t>
      </w:r>
      <w:r w:rsidRPr="00C945D6">
        <w:rPr>
          <w:rFonts w:ascii="Courier New" w:hAnsi="Courier New" w:cs="Courier New"/>
          <w:color w:val="333333"/>
          <w:sz w:val="20"/>
          <w:lang w:val="en-LT" w:eastAsia="en-GB"/>
        </w:rPr>
        <w:t xml:space="preserve"> +</w:t>
      </w:r>
    </w:p>
    <w:p w14:paraId="3131F8A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"{8,-10} | {9,-14} |"</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"Vardas"</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"Klasė"</w:t>
      </w:r>
      <w:r w:rsidRPr="00C945D6">
        <w:rPr>
          <w:rFonts w:ascii="Courier New" w:hAnsi="Courier New" w:cs="Courier New"/>
          <w:color w:val="333333"/>
          <w:sz w:val="20"/>
          <w:lang w:val="en-LT" w:eastAsia="en-GB"/>
        </w:rPr>
        <w:t>,</w:t>
      </w:r>
    </w:p>
    <w:p w14:paraId="651D32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"Gyvybės taškai"</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"Mana"</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"Žalos taškai"</w:t>
      </w:r>
      <w:r w:rsidRPr="00C945D6">
        <w:rPr>
          <w:rFonts w:ascii="Courier New" w:hAnsi="Courier New" w:cs="Courier New"/>
          <w:color w:val="333333"/>
          <w:sz w:val="20"/>
          <w:lang w:val="en-LT" w:eastAsia="en-GB"/>
        </w:rPr>
        <w:t>,</w:t>
      </w:r>
    </w:p>
    <w:p w14:paraId="2C35A02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"Gynybos taškai"</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"Jėga"</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"Vikrumas"</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"Intelektas"</w:t>
      </w:r>
      <w:r w:rsidRPr="00C945D6">
        <w:rPr>
          <w:rFonts w:ascii="Courier New" w:hAnsi="Courier New" w:cs="Courier New"/>
          <w:color w:val="333333"/>
          <w:sz w:val="20"/>
          <w:lang w:val="en-LT" w:eastAsia="en-GB"/>
        </w:rPr>
        <w:t>,</w:t>
      </w:r>
    </w:p>
    <w:p w14:paraId="204DDD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"Ypatinga galia"</w:t>
      </w:r>
      <w:r w:rsidRPr="00C945D6">
        <w:rPr>
          <w:rFonts w:ascii="Courier New" w:hAnsi="Courier New" w:cs="Courier New"/>
          <w:color w:val="333333"/>
          <w:sz w:val="20"/>
          <w:lang w:val="en-LT" w:eastAsia="en-GB"/>
        </w:rPr>
        <w:t>);</w:t>
      </w:r>
    </w:p>
    <w:p w14:paraId="6641B41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01A6DB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937157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register.AllHeroes.Count; i++)</w:t>
      </w:r>
    </w:p>
    <w:p w14:paraId="513FA5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1B3EC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register.AllHeroes.Get(i);</w:t>
      </w:r>
    </w:p>
    <w:p w14:paraId="3E8CAE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19C5A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Console.WriteLine(hero.ToString());</w:t>
      </w:r>
    </w:p>
    <w:p w14:paraId="15C0B52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CF3051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218293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63F1EA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2B3F60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p>
    <w:p w14:paraId="5CF282D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E9389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0B90A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FB86AA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prints all heroes and their data to a txt file</w:t>
      </w:r>
    </w:p>
    <w:p w14:paraId="00DF327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The data is stored in a table</w:t>
      </w:r>
    </w:p>
    <w:p w14:paraId="0D9F33B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F8F56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name="fileNameTxt"&gt;&lt;/param&gt;</w:t>
      </w:r>
    </w:p>
    <w:p w14:paraId="28FB6C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508A559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PrintHeroesToTxt(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fileNameTxt,</w:t>
      </w:r>
    </w:p>
    <w:p w14:paraId="66028B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0AA46B5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0B5D93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File.AppendAllText(</w:t>
      </w:r>
    </w:p>
    <w:p w14:paraId="3B5A13A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fileNameTxt,</w:t>
      </w:r>
    </w:p>
    <w:p w14:paraId="09B1BCC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"Registro informacija:\r\n"</w:t>
      </w:r>
      <w:r w:rsidRPr="00C945D6">
        <w:rPr>
          <w:rFonts w:ascii="Courier New" w:hAnsi="Courier New" w:cs="Courier New"/>
          <w:color w:val="333333"/>
          <w:sz w:val="20"/>
          <w:lang w:val="en-LT" w:eastAsia="en-GB"/>
        </w:rPr>
        <w:t>,</w:t>
      </w:r>
    </w:p>
    <w:p w14:paraId="02A2D09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Encoding.UTF8);</w:t>
      </w:r>
    </w:p>
    <w:p w14:paraId="3B2A001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55218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(HeroRegister register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registers)</w:t>
      </w:r>
    </w:p>
    <w:p w14:paraId="498E1B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BC401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&gt; lines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&gt;();</w:t>
      </w:r>
    </w:p>
    <w:p w14:paraId="5977D9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5EFB0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A31515"/>
          <w:sz w:val="20"/>
          <w:lang w:val="en-LT" w:eastAsia="en-GB"/>
        </w:rPr>
        <w:t>"Rasė: {0}; Miestas: {1}"</w:t>
      </w:r>
      <w:r w:rsidRPr="00C945D6">
        <w:rPr>
          <w:rFonts w:ascii="Courier New" w:hAnsi="Courier New" w:cs="Courier New"/>
          <w:color w:val="333333"/>
          <w:sz w:val="20"/>
          <w:lang w:val="en-LT" w:eastAsia="en-GB"/>
        </w:rPr>
        <w:t>,</w:t>
      </w:r>
    </w:p>
    <w:p w14:paraId="375B13A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register.race, register.city));</w:t>
      </w:r>
    </w:p>
    <w:p w14:paraId="3C0CD55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536139E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A31515"/>
          <w:sz w:val="20"/>
          <w:lang w:val="en-LT" w:eastAsia="en-GB"/>
        </w:rPr>
        <w:t>"| {0,-12} | {1,-5} | {2,-14} | "</w:t>
      </w:r>
      <w:r w:rsidRPr="00C945D6">
        <w:rPr>
          <w:rFonts w:ascii="Courier New" w:hAnsi="Courier New" w:cs="Courier New"/>
          <w:color w:val="333333"/>
          <w:sz w:val="20"/>
          <w:lang w:val="en-LT" w:eastAsia="en-GB"/>
        </w:rPr>
        <w:t xml:space="preserve"> +</w:t>
      </w:r>
    </w:p>
    <w:p w14:paraId="53F64D5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"{3,-4} | {4,-12} | {5,-14} | {6,-4} | {7,-8} | "</w:t>
      </w:r>
      <w:r w:rsidRPr="00C945D6">
        <w:rPr>
          <w:rFonts w:ascii="Courier New" w:hAnsi="Courier New" w:cs="Courier New"/>
          <w:color w:val="333333"/>
          <w:sz w:val="20"/>
          <w:lang w:val="en-LT" w:eastAsia="en-GB"/>
        </w:rPr>
        <w:t xml:space="preserve"> +</w:t>
      </w:r>
    </w:p>
    <w:p w14:paraId="2B0121C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"{8,-10} | {9,-14} |"</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"Vardas"</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"Klasė"</w:t>
      </w:r>
      <w:r w:rsidRPr="00C945D6">
        <w:rPr>
          <w:rFonts w:ascii="Courier New" w:hAnsi="Courier New" w:cs="Courier New"/>
          <w:color w:val="333333"/>
          <w:sz w:val="20"/>
          <w:lang w:val="en-LT" w:eastAsia="en-GB"/>
        </w:rPr>
        <w:t>,</w:t>
      </w:r>
    </w:p>
    <w:p w14:paraId="657A75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"Gyvybės taškai"</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"Mana"</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"Žalos taškai"</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"Gynybos taškai"</w:t>
      </w:r>
      <w:r w:rsidRPr="00C945D6">
        <w:rPr>
          <w:rFonts w:ascii="Courier New" w:hAnsi="Courier New" w:cs="Courier New"/>
          <w:color w:val="333333"/>
          <w:sz w:val="20"/>
          <w:lang w:val="en-LT" w:eastAsia="en-GB"/>
        </w:rPr>
        <w:t>,</w:t>
      </w:r>
    </w:p>
    <w:p w14:paraId="25F06EB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"Jėga"</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"Vikrumas"</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"Intelektas"</w:t>
      </w:r>
      <w:r w:rsidRPr="00C945D6">
        <w:rPr>
          <w:rFonts w:ascii="Courier New" w:hAnsi="Courier New" w:cs="Courier New"/>
          <w:color w:val="333333"/>
          <w:sz w:val="20"/>
          <w:lang w:val="en-LT" w:eastAsia="en-GB"/>
        </w:rPr>
        <w:t xml:space="preserve">, </w:t>
      </w:r>
      <w:r w:rsidRPr="00C945D6">
        <w:rPr>
          <w:rFonts w:ascii="Courier New" w:hAnsi="Courier New" w:cs="Courier New"/>
          <w:color w:val="A31515"/>
          <w:sz w:val="20"/>
          <w:lang w:val="en-LT" w:eastAsia="en-GB"/>
        </w:rPr>
        <w:t>"Ypatinga galia"</w:t>
      </w:r>
      <w:r w:rsidRPr="00C945D6">
        <w:rPr>
          <w:rFonts w:ascii="Courier New" w:hAnsi="Courier New" w:cs="Courier New"/>
          <w:color w:val="333333"/>
          <w:sz w:val="20"/>
          <w:lang w:val="en-LT" w:eastAsia="en-GB"/>
        </w:rPr>
        <w:t>));</w:t>
      </w:r>
    </w:p>
    <w:p w14:paraId="13D530B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74BB81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867BA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register.AllHeroes.Count; i++)</w:t>
      </w:r>
    </w:p>
    <w:p w14:paraId="1E6E6EB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D99B12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register.AllHeroes.Get(i);</w:t>
      </w:r>
    </w:p>
    <w:p w14:paraId="5C2EF79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0DE544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lines.Add(hero.ToString());</w:t>
      </w:r>
    </w:p>
    <w:p w14:paraId="3C54B0A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80A476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62AFA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 128));</w:t>
      </w:r>
    </w:p>
    <w:p w14:paraId="2DF9AD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E7F0FE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w:t>
      </w:r>
    </w:p>
    <w:p w14:paraId="4B92F56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FDE39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//Prints on each line of the file</w:t>
      </w:r>
    </w:p>
    <w:p w14:paraId="6B5F3A1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File.AppendAllLines(fileNameTxt, lines, Encoding.UTF8);</w:t>
      </w:r>
    </w:p>
    <w:p w14:paraId="3F43630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73B27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363CA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5C64C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193A6D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passes one heroes register to the printing method</w:t>
      </w:r>
    </w:p>
    <w:p w14:paraId="6874AA4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EB5184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name="fileName"&gt;&lt;/param&gt;</w:t>
      </w:r>
    </w:p>
    <w:p w14:paraId="6471DF6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7F94F47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PrintHealthiest(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fileName,</w:t>
      </w:r>
    </w:p>
    <w:p w14:paraId="10738F5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List&lt;HeroRegister&gt; registers)</w:t>
      </w:r>
    </w:p>
    <w:p w14:paraId="3C4DC34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E4A7FF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(HeroRegister register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registers)</w:t>
      </w:r>
    </w:p>
    <w:p w14:paraId="5B1C37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p>
    <w:p w14:paraId="6498134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(register.AllHeroes.Count &gt; 0)</w:t>
      </w:r>
    </w:p>
    <w:p w14:paraId="39280C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080841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PrintAllHeroesToCSV(fileName, register);</w:t>
      </w:r>
    </w:p>
    <w:p w14:paraId="6D5862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2BC951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else</w:t>
      </w:r>
    </w:p>
    <w:p w14:paraId="47B1A8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599C8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&gt; lines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&gt;();</w:t>
      </w:r>
    </w:p>
    <w:p w14:paraId="77B5A6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A31515"/>
          <w:sz w:val="20"/>
          <w:lang w:val="en-LT" w:eastAsia="en-GB"/>
        </w:rPr>
        <w:t>"Nėra tokių herojų"</w:t>
      </w:r>
      <w:r w:rsidRPr="00C945D6">
        <w:rPr>
          <w:rFonts w:ascii="Courier New" w:hAnsi="Courier New" w:cs="Courier New"/>
          <w:color w:val="333333"/>
          <w:sz w:val="20"/>
          <w:lang w:val="en-LT" w:eastAsia="en-GB"/>
        </w:rPr>
        <w:t>);</w:t>
      </w:r>
    </w:p>
    <w:p w14:paraId="0ED12C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File.WriteAllLines(</w:t>
      </w:r>
      <w:r w:rsidRPr="00C945D6">
        <w:rPr>
          <w:rFonts w:ascii="Courier New" w:hAnsi="Courier New" w:cs="Courier New"/>
          <w:color w:val="A31515"/>
          <w:sz w:val="20"/>
          <w:lang w:val="en-LT" w:eastAsia="en-GB"/>
        </w:rPr>
        <w:t>"Herojai.csv"</w:t>
      </w:r>
      <w:r w:rsidRPr="00C945D6">
        <w:rPr>
          <w:rFonts w:ascii="Courier New" w:hAnsi="Courier New" w:cs="Courier New"/>
          <w:color w:val="333333"/>
          <w:sz w:val="20"/>
          <w:lang w:val="en-LT" w:eastAsia="en-GB"/>
        </w:rPr>
        <w:t>, lines, Encoding.UTF8);</w:t>
      </w:r>
    </w:p>
    <w:p w14:paraId="09AD038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D6D41D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38388E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8270D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D35726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738F5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A4E20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passes one heroes register to the printing method</w:t>
      </w:r>
    </w:p>
    <w:p w14:paraId="324DDEA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0634F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2CE57A3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PrintStrongest(List&lt;HeroRegister&gt; registers)</w:t>
      </w:r>
    </w:p>
    <w:p w14:paraId="7A8E49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FAA669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A31515"/>
          <w:sz w:val="20"/>
          <w:lang w:val="en-LT" w:eastAsia="en-GB"/>
        </w:rPr>
        <w:t>"Stipriausi herojai:"</w:t>
      </w:r>
      <w:r w:rsidRPr="00C945D6">
        <w:rPr>
          <w:rFonts w:ascii="Courier New" w:hAnsi="Courier New" w:cs="Courier New"/>
          <w:color w:val="333333"/>
          <w:sz w:val="20"/>
          <w:lang w:val="en-LT" w:eastAsia="en-GB"/>
        </w:rPr>
        <w:t>);</w:t>
      </w:r>
    </w:p>
    <w:p w14:paraId="072DCF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(HeroRegister register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registers)</w:t>
      </w:r>
    </w:p>
    <w:p w14:paraId="0388A58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C42707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PrintHeroes(register);</w:t>
      </w:r>
    </w:p>
    <w:p w14:paraId="0BE1C2A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EF53B5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0F234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DC846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4D13BC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A method that prints all heroes and their data to a csv file</w:t>
      </w:r>
    </w:p>
    <w:p w14:paraId="69EF875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The data is stored in a table</w:t>
      </w:r>
    </w:p>
    <w:p w14:paraId="25277E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7243EA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name="fileName"&gt;&lt;/param&gt;</w:t>
      </w:r>
    </w:p>
    <w:p w14:paraId="4485B80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name="heroes"&gt;&lt;/param&gt;</w:t>
      </w:r>
    </w:p>
    <w:p w14:paraId="58F2F4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PrintAllHeroesToCSV(</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fileName,</w:t>
      </w:r>
    </w:p>
    <w:p w14:paraId="7B9270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heroes)</w:t>
      </w:r>
    </w:p>
    <w:p w14:paraId="3BEE2D9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B584A3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&gt; lines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&gt;();</w:t>
      </w:r>
    </w:p>
    <w:p w14:paraId="452498B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8048CA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"Rasė: {heroes.race}; "</w:t>
      </w:r>
      <w:r w:rsidRPr="00C945D6">
        <w:rPr>
          <w:rFonts w:ascii="Courier New" w:hAnsi="Courier New" w:cs="Courier New"/>
          <w:color w:val="333333"/>
          <w:sz w:val="20"/>
          <w:lang w:val="en-LT" w:eastAsia="en-GB"/>
        </w:rPr>
        <w:t xml:space="preserve"> +</w:t>
      </w:r>
    </w:p>
    <w:p w14:paraId="51950ED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"Miestas: {heroes.city}"</w:t>
      </w:r>
      <w:r w:rsidRPr="00C945D6">
        <w:rPr>
          <w:rFonts w:ascii="Courier New" w:hAnsi="Courier New" w:cs="Courier New"/>
          <w:color w:val="333333"/>
          <w:sz w:val="20"/>
          <w:lang w:val="en-LT" w:eastAsia="en-GB"/>
        </w:rPr>
        <w:t>));</w:t>
      </w:r>
    </w:p>
    <w:p w14:paraId="5E67AAC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Vardas</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Klasė</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 xml:space="preserve"> +</w:t>
      </w:r>
    </w:p>
    <w:p w14:paraId="4A0F1EC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Gyvybės taškai</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Mana</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Žalos taškai</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 xml:space="preserve"> +</w:t>
      </w:r>
    </w:p>
    <w:p w14:paraId="411CC8F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Gynybos taškai</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Jėga</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Vikrumas</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 xml:space="preserve"> +</w:t>
      </w:r>
    </w:p>
    <w:p w14:paraId="0857155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Intelektas</w:t>
      </w:r>
      <w:r w:rsidRPr="00C945D6">
        <w:rPr>
          <w:rFonts w:ascii="Courier New" w:hAnsi="Courier New" w:cs="Courier New"/>
          <w:color w:val="A31515"/>
          <w:sz w:val="20"/>
          <w:lang w:val="en-LT" w:eastAsia="en-GB"/>
        </w:rPr>
        <w:t>"}; {"</w:t>
      </w:r>
      <w:r w:rsidRPr="00C945D6">
        <w:rPr>
          <w:rFonts w:ascii="Courier New" w:hAnsi="Courier New" w:cs="Courier New"/>
          <w:color w:val="333333"/>
          <w:sz w:val="20"/>
          <w:lang w:val="en-LT" w:eastAsia="en-GB"/>
        </w:rPr>
        <w:t>Ypatinga galia</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w:t>
      </w:r>
    </w:p>
    <w:p w14:paraId="0FDB2B8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621FAB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heroes.AllHeroes.Count; i++)</w:t>
      </w:r>
    </w:p>
    <w:p w14:paraId="409B1C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9A3860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 hero = heroes.AllHeroes.MoreHealth().Get(i);</w:t>
      </w:r>
    </w:p>
    <w:p w14:paraId="31585EA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6331B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"{hero.name}; {hero.number}; "</w:t>
      </w:r>
      <w:r w:rsidRPr="00C945D6">
        <w:rPr>
          <w:rFonts w:ascii="Courier New" w:hAnsi="Courier New" w:cs="Courier New"/>
          <w:color w:val="333333"/>
          <w:sz w:val="20"/>
          <w:lang w:val="en-LT" w:eastAsia="en-GB"/>
        </w:rPr>
        <w:t xml:space="preserve"> +</w:t>
      </w:r>
    </w:p>
    <w:p w14:paraId="11C26FD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"{hero.health}; {hero.mana}; {hero.damage}; "</w:t>
      </w:r>
      <w:r w:rsidRPr="00C945D6">
        <w:rPr>
          <w:rFonts w:ascii="Courier New" w:hAnsi="Courier New" w:cs="Courier New"/>
          <w:color w:val="333333"/>
          <w:sz w:val="20"/>
          <w:lang w:val="en-LT" w:eastAsia="en-GB"/>
        </w:rPr>
        <w:t xml:space="preserve"> +</w:t>
      </w:r>
    </w:p>
    <w:p w14:paraId="6B488B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"{hero.defend}; {hero.strength}; {hero.speed}; "</w:t>
      </w:r>
      <w:r w:rsidRPr="00C945D6">
        <w:rPr>
          <w:rFonts w:ascii="Courier New" w:hAnsi="Courier New" w:cs="Courier New"/>
          <w:color w:val="333333"/>
          <w:sz w:val="20"/>
          <w:lang w:val="en-LT" w:eastAsia="en-GB"/>
        </w:rPr>
        <w:t xml:space="preserve"> +</w:t>
      </w:r>
    </w:p>
    <w:p w14:paraId="591401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333333"/>
          <w:sz w:val="20"/>
          <w:bdr w:val="single" w:sz="6" w:space="0" w:color="FF0000" w:frame="1"/>
          <w:lang w:val="en-LT" w:eastAsia="en-GB"/>
        </w:rPr>
        <w:t>$</w:t>
      </w:r>
      <w:r w:rsidRPr="00C945D6">
        <w:rPr>
          <w:rFonts w:ascii="Courier New" w:hAnsi="Courier New" w:cs="Courier New"/>
          <w:color w:val="A31515"/>
          <w:sz w:val="20"/>
          <w:lang w:val="en-LT" w:eastAsia="en-GB"/>
        </w:rPr>
        <w:t>"{hero.intellect}; {hero.power}"</w:t>
      </w:r>
      <w:r w:rsidRPr="00C945D6">
        <w:rPr>
          <w:rFonts w:ascii="Courier New" w:hAnsi="Courier New" w:cs="Courier New"/>
          <w:color w:val="333333"/>
          <w:sz w:val="20"/>
          <w:lang w:val="en-LT" w:eastAsia="en-GB"/>
        </w:rPr>
        <w:t>));</w:t>
      </w:r>
    </w:p>
    <w:p w14:paraId="6F81DC9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3F8072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D37913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w:t>
      </w:r>
    </w:p>
    <w:p w14:paraId="17CB360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9E4DA8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//Prints on each line of the file</w:t>
      </w:r>
    </w:p>
    <w:p w14:paraId="0BA1208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File.AppendAllLines(fileName, lines, Encoding.UTF8);</w:t>
      </w:r>
    </w:p>
    <w:p w14:paraId="3F6A861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p>
    <w:p w14:paraId="74A6AAB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8EF4B0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F1F0A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The method prints hero classes (without duplicates) to console</w:t>
      </w:r>
    </w:p>
    <w:p w14:paraId="74D7A74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103A7EE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name="numbers"&gt;&lt;/param&gt;</w:t>
      </w:r>
    </w:p>
    <w:p w14:paraId="2F2351D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PrintNumbers(List&lt;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numbers)</w:t>
      </w:r>
    </w:p>
    <w:p w14:paraId="79076A7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C8D1EE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A31515"/>
          <w:sz w:val="20"/>
          <w:lang w:val="en-LT" w:eastAsia="en-GB"/>
        </w:rPr>
        <w:t>"Herojų klasės:"</w:t>
      </w:r>
      <w:r w:rsidRPr="00C945D6">
        <w:rPr>
          <w:rFonts w:ascii="Courier New" w:hAnsi="Courier New" w:cs="Courier New"/>
          <w:color w:val="333333"/>
          <w:sz w:val="20"/>
          <w:lang w:val="en-LT" w:eastAsia="en-GB"/>
        </w:rPr>
        <w:t>);</w:t>
      </w:r>
    </w:p>
    <w:p w14:paraId="3CE6F6C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3971ED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numbers.Count; i++)</w:t>
      </w:r>
    </w:p>
    <w:p w14:paraId="57870E6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34129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Console.WriteLine(String.Format(</w:t>
      </w:r>
      <w:r w:rsidRPr="00C945D6">
        <w:rPr>
          <w:rFonts w:ascii="Courier New" w:hAnsi="Courier New" w:cs="Courier New"/>
          <w:color w:val="A31515"/>
          <w:sz w:val="20"/>
          <w:lang w:val="en-LT" w:eastAsia="en-GB"/>
        </w:rPr>
        <w:t>"{0}"</w:t>
      </w:r>
      <w:r w:rsidRPr="00C945D6">
        <w:rPr>
          <w:rFonts w:ascii="Courier New" w:hAnsi="Courier New" w:cs="Courier New"/>
          <w:color w:val="333333"/>
          <w:sz w:val="20"/>
          <w:lang w:val="en-LT" w:eastAsia="en-GB"/>
        </w:rPr>
        <w:t>, numbers[i]));</w:t>
      </w:r>
    </w:p>
    <w:p w14:paraId="25ECFB1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F69203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F065BD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1FE09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49CD5D6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The method prints heroes missing classes to csv file</w:t>
      </w:r>
    </w:p>
    <w:p w14:paraId="6685AE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18671E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name="fileName"&gt;&lt;/param&gt;</w:t>
      </w:r>
    </w:p>
    <w:p w14:paraId="0DCB749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name="numbers"&gt;&lt;/param&gt;</w:t>
      </w:r>
    </w:p>
    <w:p w14:paraId="5145AD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792BB0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PrintMissingNumbers(</w:t>
      </w:r>
    </w:p>
    <w:p w14:paraId="1C1782F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 fileName,</w:t>
      </w:r>
    </w:p>
    <w:p w14:paraId="4D0732E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numbers,</w:t>
      </w:r>
    </w:p>
    <w:p w14:paraId="283818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0B0D6E3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D49969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xml:space="preserve">&gt; lines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&gt;();</w:t>
      </w:r>
    </w:p>
    <w:p w14:paraId="2B23B0B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33F58B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A31515"/>
          <w:sz w:val="20"/>
          <w:lang w:val="en-LT" w:eastAsia="en-GB"/>
        </w:rPr>
        <w:t>"Trūkstamos klasės:"</w:t>
      </w:r>
      <w:r w:rsidRPr="00C945D6">
        <w:rPr>
          <w:rFonts w:ascii="Courier New" w:hAnsi="Courier New" w:cs="Courier New"/>
          <w:color w:val="333333"/>
          <w:sz w:val="20"/>
          <w:lang w:val="en-LT" w:eastAsia="en-GB"/>
        </w:rPr>
        <w:t>);</w:t>
      </w:r>
    </w:p>
    <w:p w14:paraId="003B1E1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FE991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registers.Count(); i++)</w:t>
      </w:r>
    </w:p>
    <w:p w14:paraId="2043284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B6CDA5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lines.Add(registers[i].race + </w:t>
      </w:r>
      <w:r w:rsidRPr="00C945D6">
        <w:rPr>
          <w:rFonts w:ascii="Courier New" w:hAnsi="Courier New" w:cs="Courier New"/>
          <w:color w:val="A31515"/>
          <w:sz w:val="20"/>
          <w:lang w:val="en-LT" w:eastAsia="en-GB"/>
        </w:rPr>
        <w:t>":"</w:t>
      </w:r>
      <w:r w:rsidRPr="00C945D6">
        <w:rPr>
          <w:rFonts w:ascii="Courier New" w:hAnsi="Courier New" w:cs="Courier New"/>
          <w:color w:val="333333"/>
          <w:sz w:val="20"/>
          <w:lang w:val="en-LT" w:eastAsia="en-GB"/>
        </w:rPr>
        <w:t>);</w:t>
      </w:r>
    </w:p>
    <w:p w14:paraId="2A00744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E797E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(numbers[i].Length == 0)</w:t>
      </w:r>
    </w:p>
    <w:p w14:paraId="45EDD29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FB3D2A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w:t>
      </w:r>
      <w:r w:rsidRPr="00C945D6">
        <w:rPr>
          <w:rFonts w:ascii="Courier New" w:hAnsi="Courier New" w:cs="Courier New"/>
          <w:color w:val="A31515"/>
          <w:sz w:val="20"/>
          <w:lang w:val="en-LT" w:eastAsia="en-GB"/>
        </w:rPr>
        <w:t>"VISI"</w:t>
      </w:r>
      <w:r w:rsidRPr="00C945D6">
        <w:rPr>
          <w:rFonts w:ascii="Courier New" w:hAnsi="Courier New" w:cs="Courier New"/>
          <w:color w:val="333333"/>
          <w:sz w:val="20"/>
          <w:lang w:val="en-LT" w:eastAsia="en-GB"/>
        </w:rPr>
        <w:t>);</w:t>
      </w:r>
    </w:p>
    <w:p w14:paraId="40A6140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E5C5BC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else</w:t>
      </w:r>
    </w:p>
    <w:p w14:paraId="783A342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BEF282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clas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numbers[i])</w:t>
      </w:r>
    </w:p>
    <w:p w14:paraId="50E49A1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CF74AA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lines.Add(String.Format(</w:t>
      </w:r>
      <w:r w:rsidRPr="00C945D6">
        <w:rPr>
          <w:rFonts w:ascii="Courier New" w:hAnsi="Courier New" w:cs="Courier New"/>
          <w:color w:val="A31515"/>
          <w:sz w:val="20"/>
          <w:lang w:val="en-LT" w:eastAsia="en-GB"/>
        </w:rPr>
        <w:t>"{0}"</w:t>
      </w:r>
      <w:r w:rsidRPr="00C945D6">
        <w:rPr>
          <w:rFonts w:ascii="Courier New" w:hAnsi="Courier New" w:cs="Courier New"/>
          <w:color w:val="333333"/>
          <w:sz w:val="20"/>
          <w:lang w:val="en-LT" w:eastAsia="en-GB"/>
        </w:rPr>
        <w:t>, clas));</w:t>
      </w:r>
    </w:p>
    <w:p w14:paraId="65F8BA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209FB7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4014F9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15706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298DB5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///Prints to all lines of the file</w:t>
      </w:r>
    </w:p>
    <w:p w14:paraId="1D24452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File.WriteAllLines(fileName, lines, Encoding.UTF8);</w:t>
      </w:r>
    </w:p>
    <w:p w14:paraId="137D656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CA8B6E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F7E82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064CC5CC" w14:textId="77777777" w:rsidR="00AB7416" w:rsidRDefault="00AB7416" w:rsidP="00AB7416">
      <w:pPr>
        <w:pStyle w:val="Programostekstas"/>
      </w:pPr>
    </w:p>
    <w:p w14:paraId="002072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using</w:t>
      </w:r>
      <w:r w:rsidRPr="00C945D6">
        <w:rPr>
          <w:rFonts w:ascii="Courier New" w:hAnsi="Courier New" w:cs="Courier New"/>
          <w:color w:val="333333"/>
          <w:sz w:val="20"/>
          <w:lang w:val="en-LT" w:eastAsia="en-GB"/>
        </w:rPr>
        <w:t xml:space="preserve"> System.ComponentModel;</w:t>
      </w:r>
    </w:p>
    <w:p w14:paraId="77D0AC4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using</w:t>
      </w:r>
      <w:r w:rsidRPr="00C945D6">
        <w:rPr>
          <w:rFonts w:ascii="Courier New" w:hAnsi="Courier New" w:cs="Courier New"/>
          <w:color w:val="333333"/>
          <w:sz w:val="20"/>
          <w:lang w:val="en-LT" w:eastAsia="en-GB"/>
        </w:rPr>
        <w:t xml:space="preserve"> System.Text;</w:t>
      </w:r>
    </w:p>
    <w:p w14:paraId="1B6D429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9A037D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00FF"/>
          <w:sz w:val="20"/>
          <w:lang w:val="en-LT" w:eastAsia="en-GB"/>
        </w:rPr>
        <w:t>namespace</w:t>
      </w:r>
      <w:r w:rsidRPr="00C945D6">
        <w:rPr>
          <w:rFonts w:ascii="Courier New" w:hAnsi="Courier New" w:cs="Courier New"/>
          <w:color w:val="333333"/>
          <w:sz w:val="20"/>
          <w:lang w:val="en-LT" w:eastAsia="en-GB"/>
        </w:rPr>
        <w:t xml:space="preserve"> U1_24KompiuterinisZaidimas</w:t>
      </w:r>
    </w:p>
    <w:p w14:paraId="228B8B5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5E6DB76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/*U3_24. Kompiuterinis žaidimas.</w:t>
      </w:r>
    </w:p>
    <w:p w14:paraId="32222E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lastRenderedPageBreak/>
        <w:t xml:space="preserve">     * Sugrupavote herojus pagal dvi rases, ir surašėte jų duomenis į </w:t>
      </w:r>
    </w:p>
    <w:p w14:paraId="645C126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skirtingus failus. Duomenų formatas dabar toks: pirmoje </w:t>
      </w:r>
    </w:p>
    <w:p w14:paraId="3B3A7DC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eilutėje – rasės pavadinimas. Antroje – pradinis miestas. Toliau </w:t>
      </w:r>
    </w:p>
    <w:p w14:paraId="4DF7903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pateikta informacija tokiu pačiu formatu kaip L1 užduotyje, tik </w:t>
      </w:r>
    </w:p>
    <w:p w14:paraId="2D64307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nebėra rasės stulpelio.</w:t>
      </w:r>
    </w:p>
    <w:p w14:paraId="77A3748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Raskite kiekvienos rasės stipriausią herojų: herojus stiprumą rodo</w:t>
      </w:r>
    </w:p>
    <w:p w14:paraId="54BA6D8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gyvybės ir gynybos taškų suma sumažinta žalos taškais. Ekrane</w:t>
      </w:r>
    </w:p>
    <w:p w14:paraId="0F09CC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atspausdinkite visus herojaus duomenis ir jo rasę.</w:t>
      </w:r>
    </w:p>
    <w:p w14:paraId="0604D97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Sudarykite visų herojų klasių sąrašą, klasių pavadinimus</w:t>
      </w:r>
    </w:p>
    <w:p w14:paraId="031726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atspausdinkite ekrane.</w:t>
      </w:r>
    </w:p>
    <w:p w14:paraId="2A2F199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Raskite, kokių klasių herojų „trūksta“ kiekvienai rasei. Į</w:t>
      </w:r>
    </w:p>
    <w:p w14:paraId="6BF6517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failą „Trūkstami.csv“ įrašykite kiekvienos rasės pavadinimą, ir</w:t>
      </w:r>
    </w:p>
    <w:p w14:paraId="639FF9E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trūkstamų klasių sąrašą. Jei rasė turi bent po vieną kiekvienos klasės</w:t>
      </w:r>
    </w:p>
    <w:p w14:paraId="0B42EB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atstovą, parašykite žodį „VISI“.</w:t>
      </w:r>
    </w:p>
    <w:p w14:paraId="214822B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 Sudarykite herojų, kurie turi gyvybės taškų daugiau nei gynybos</w:t>
      </w:r>
    </w:p>
    <w:p w14:paraId="676965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taškų, sąrašą. Surikiuokite herojus pagal gyvybės taškus, gynybos taškus</w:t>
      </w:r>
    </w:p>
    <w:p w14:paraId="5163275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ir vardus. Rezultatus įrašykite į failą „Herojai.csv“.</w:t>
      </w:r>
    </w:p>
    <w:p w14:paraId="63E8D3B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008000"/>
          <w:sz w:val="20"/>
          <w:lang w:val="en-LT" w:eastAsia="en-GB"/>
        </w:rPr>
        <w:t xml:space="preserve">    */</w:t>
      </w:r>
    </w:p>
    <w:p w14:paraId="760E627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0E4C41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class</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Program</w:t>
      </w:r>
    </w:p>
    <w:p w14:paraId="0343F4F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11846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void</w:t>
      </w:r>
      <w:r w:rsidRPr="00C945D6">
        <w:rPr>
          <w:rFonts w:ascii="Courier New" w:hAnsi="Courier New" w:cs="Courier New"/>
          <w:color w:val="333333"/>
          <w:sz w:val="20"/>
          <w:lang w:val="en-LT" w:eastAsia="en-GB"/>
        </w:rPr>
        <w:t xml:space="preserve"> Main(</w:t>
      </w:r>
      <w:r w:rsidRPr="00C945D6">
        <w:rPr>
          <w:rFonts w:ascii="Courier New" w:hAnsi="Courier New" w:cs="Courier New"/>
          <w:color w:val="2B91AF"/>
          <w:sz w:val="20"/>
          <w:lang w:val="en-LT" w:eastAsia="en-GB"/>
        </w:rPr>
        <w:t>string</w:t>
      </w:r>
      <w:r w:rsidRPr="00C945D6">
        <w:rPr>
          <w:rFonts w:ascii="Courier New" w:hAnsi="Courier New" w:cs="Courier New"/>
          <w:color w:val="333333"/>
          <w:sz w:val="20"/>
          <w:lang w:val="en-LT" w:eastAsia="en-GB"/>
        </w:rPr>
        <w:t>[] args)</w:t>
      </w:r>
    </w:p>
    <w:p w14:paraId="7B4F8F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64BFF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//Heroes and their data are read from the “Troliai.csv” and</w:t>
      </w:r>
    </w:p>
    <w:p w14:paraId="1C9546C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//"Elfai.csv" files and then are placed into the register</w:t>
      </w:r>
    </w:p>
    <w:p w14:paraId="25C967D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registerT =</w:t>
      </w:r>
    </w:p>
    <w:p w14:paraId="3AA135E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InputOutput.ReadHeroes(</w:t>
      </w:r>
      <w:r w:rsidRPr="00C945D6">
        <w:rPr>
          <w:rFonts w:ascii="Courier New" w:hAnsi="Courier New" w:cs="Courier New"/>
          <w:color w:val="A31515"/>
          <w:sz w:val="20"/>
          <w:lang w:val="en-LT" w:eastAsia="en-GB"/>
        </w:rPr>
        <w:t>@"../../../Troliai.csv"</w:t>
      </w:r>
      <w:r w:rsidRPr="00C945D6">
        <w:rPr>
          <w:rFonts w:ascii="Courier New" w:hAnsi="Courier New" w:cs="Courier New"/>
          <w:color w:val="333333"/>
          <w:sz w:val="20"/>
          <w:lang w:val="en-LT" w:eastAsia="en-GB"/>
        </w:rPr>
        <w:t>);</w:t>
      </w:r>
    </w:p>
    <w:p w14:paraId="559E1C3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registerE =</w:t>
      </w:r>
    </w:p>
    <w:p w14:paraId="2DAC308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InputOutput.ReadHeroes(</w:t>
      </w:r>
      <w:r w:rsidRPr="00C945D6">
        <w:rPr>
          <w:rFonts w:ascii="Courier New" w:hAnsi="Courier New" w:cs="Courier New"/>
          <w:color w:val="A31515"/>
          <w:sz w:val="20"/>
          <w:lang w:val="en-LT" w:eastAsia="en-GB"/>
        </w:rPr>
        <w:t>@"../../../Elfai.csv"</w:t>
      </w:r>
      <w:r w:rsidRPr="00C945D6">
        <w:rPr>
          <w:rFonts w:ascii="Courier New" w:hAnsi="Courier New" w:cs="Courier New"/>
          <w:color w:val="333333"/>
          <w:sz w:val="20"/>
          <w:lang w:val="en-LT" w:eastAsia="en-GB"/>
        </w:rPr>
        <w:t>);</w:t>
      </w:r>
    </w:p>
    <w:p w14:paraId="41CEBC1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13247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//Deletes file so there would be no text from the past</w:t>
      </w:r>
    </w:p>
    <w:p w14:paraId="006A95B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File.Delete(</w:t>
      </w:r>
      <w:r w:rsidRPr="00C945D6">
        <w:rPr>
          <w:rFonts w:ascii="Courier New" w:hAnsi="Courier New" w:cs="Courier New"/>
          <w:color w:val="A31515"/>
          <w:sz w:val="20"/>
          <w:lang w:val="en-LT" w:eastAsia="en-GB"/>
        </w:rPr>
        <w:t>"Duomenys.txt"</w:t>
      </w:r>
      <w:r w:rsidRPr="00C945D6">
        <w:rPr>
          <w:rFonts w:ascii="Courier New" w:hAnsi="Courier New" w:cs="Courier New"/>
          <w:color w:val="333333"/>
          <w:sz w:val="20"/>
          <w:lang w:val="en-LT" w:eastAsia="en-GB"/>
        </w:rPr>
        <w:t>);</w:t>
      </w:r>
    </w:p>
    <w:p w14:paraId="13FF497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File.Delete(</w:t>
      </w:r>
      <w:r w:rsidRPr="00C945D6">
        <w:rPr>
          <w:rFonts w:ascii="Courier New" w:hAnsi="Courier New" w:cs="Courier New"/>
          <w:color w:val="A31515"/>
          <w:sz w:val="20"/>
          <w:lang w:val="en-LT" w:eastAsia="en-GB"/>
        </w:rPr>
        <w:t>"Herojai.csv"</w:t>
      </w:r>
      <w:r w:rsidRPr="00C945D6">
        <w:rPr>
          <w:rFonts w:ascii="Courier New" w:hAnsi="Courier New" w:cs="Courier New"/>
          <w:color w:val="333333"/>
          <w:sz w:val="20"/>
          <w:lang w:val="en-LT" w:eastAsia="en-GB"/>
        </w:rPr>
        <w:t>);</w:t>
      </w:r>
    </w:p>
    <w:p w14:paraId="43B1C02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5259BC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5ED6105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HeroRegister[] { registerT, registerE };</w:t>
      </w:r>
    </w:p>
    <w:p w14:paraId="553D946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73E3A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//All heroes and their data in the table are printed to</w:t>
      </w:r>
    </w:p>
    <w:p w14:paraId="16F05CA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//txt file</w:t>
      </w:r>
    </w:p>
    <w:p w14:paraId="1E1F18E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InputOutput.PrintHeroesToTxt(</w:t>
      </w:r>
      <w:r w:rsidRPr="00C945D6">
        <w:rPr>
          <w:rFonts w:ascii="Courier New" w:hAnsi="Courier New" w:cs="Courier New"/>
          <w:color w:val="A31515"/>
          <w:sz w:val="20"/>
          <w:lang w:val="en-LT" w:eastAsia="en-GB"/>
        </w:rPr>
        <w:t>"Duomenys.txt"</w:t>
      </w:r>
      <w:r w:rsidRPr="00C945D6">
        <w:rPr>
          <w:rFonts w:ascii="Courier New" w:hAnsi="Courier New" w:cs="Courier New"/>
          <w:color w:val="333333"/>
          <w:sz w:val="20"/>
          <w:lang w:val="en-LT" w:eastAsia="en-GB"/>
        </w:rPr>
        <w:t>, registers);</w:t>
      </w:r>
    </w:p>
    <w:p w14:paraId="2A0A62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B5E9A4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//All heroes and their data are printed to the console</w:t>
      </w:r>
    </w:p>
    <w:p w14:paraId="27516E6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//in a table</w:t>
      </w:r>
    </w:p>
    <w:p w14:paraId="7A066DA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Console.WriteLine(</w:t>
      </w:r>
      <w:r w:rsidRPr="00C945D6">
        <w:rPr>
          <w:rFonts w:ascii="Courier New" w:hAnsi="Courier New" w:cs="Courier New"/>
          <w:color w:val="A31515"/>
          <w:sz w:val="20"/>
          <w:lang w:val="en-LT" w:eastAsia="en-GB"/>
        </w:rPr>
        <w:t>"Registro informacija:"</w:t>
      </w:r>
      <w:r w:rsidRPr="00C945D6">
        <w:rPr>
          <w:rFonts w:ascii="Courier New" w:hAnsi="Courier New" w:cs="Courier New"/>
          <w:color w:val="333333"/>
          <w:sz w:val="20"/>
          <w:lang w:val="en-LT" w:eastAsia="en-GB"/>
        </w:rPr>
        <w:t>);</w:t>
      </w:r>
    </w:p>
    <w:p w14:paraId="63AA0EB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InputOutput.PrintHeroes(registerT);</w:t>
      </w:r>
    </w:p>
    <w:p w14:paraId="0E02606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InputOutput.PrintHeroes(registerE);</w:t>
      </w:r>
    </w:p>
    <w:p w14:paraId="0C397A4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413EED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//First task rezult: Searches in which race there is the</w:t>
      </w:r>
    </w:p>
    <w:p w14:paraId="5BBECF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//strongest hero and prints it, but if there is more than</w:t>
      </w:r>
    </w:p>
    <w:p w14:paraId="422B451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//one prints others too</w:t>
      </w:r>
    </w:p>
    <w:p w14:paraId="1105F97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List&lt;HeroRegister&gt; strongest = CollectStrongest(registers);</w:t>
      </w:r>
    </w:p>
    <w:p w14:paraId="2D4024F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InputOutput.PrintStrongest(strongest);</w:t>
      </w:r>
    </w:p>
    <w:p w14:paraId="10D716A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68D1F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//Second task result (all different heroes classes) is</w:t>
      </w:r>
    </w:p>
    <w:p w14:paraId="0F05C26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//printed to the console</w:t>
      </w:r>
    </w:p>
    <w:p w14:paraId="6AFF17D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classes = CollectClasses(registers);</w:t>
      </w:r>
    </w:p>
    <w:p w14:paraId="5741B48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InputOutput.PrintNumbers(classes);</w:t>
      </w:r>
    </w:p>
    <w:p w14:paraId="0EB82F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B10CB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//Third task result (all missing each race classes) are printed</w:t>
      </w:r>
    </w:p>
    <w:p w14:paraId="5E6D695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//to the "Trukstami.csv" file</w:t>
      </w:r>
    </w:p>
    <w:p w14:paraId="266E372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missingClasses = MissingClasses(registers);</w:t>
      </w:r>
    </w:p>
    <w:p w14:paraId="6D47584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InputOutput.PrintMissingNumbers(</w:t>
      </w:r>
      <w:r w:rsidRPr="00C945D6">
        <w:rPr>
          <w:rFonts w:ascii="Courier New" w:hAnsi="Courier New" w:cs="Courier New"/>
          <w:color w:val="A31515"/>
          <w:sz w:val="20"/>
          <w:lang w:val="en-LT" w:eastAsia="en-GB"/>
        </w:rPr>
        <w:t>"Trukstami.csv"</w:t>
      </w:r>
      <w:r w:rsidRPr="00C945D6">
        <w:rPr>
          <w:rFonts w:ascii="Courier New" w:hAnsi="Courier New" w:cs="Courier New"/>
          <w:color w:val="333333"/>
          <w:sz w:val="20"/>
          <w:lang w:val="en-LT" w:eastAsia="en-GB"/>
        </w:rPr>
        <w:t>,</w:t>
      </w:r>
    </w:p>
    <w:p w14:paraId="65130FC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missingClasses, registers);</w:t>
      </w:r>
    </w:p>
    <w:p w14:paraId="27506F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3D25C2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//Forth task: selected and sorted heroes are printed to</w:t>
      </w:r>
    </w:p>
    <w:p w14:paraId="482688D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//"Herojai.csv" file</w:t>
      </w:r>
    </w:p>
    <w:p w14:paraId="095D0BF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List&lt;HeroRegister&gt; healthiest = CollectHealthiest(registers);</w:t>
      </w:r>
    </w:p>
    <w:p w14:paraId="51A16E8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InputOutput.PrintHealthiest(</w:t>
      </w:r>
      <w:r w:rsidRPr="00C945D6">
        <w:rPr>
          <w:rFonts w:ascii="Courier New" w:hAnsi="Courier New" w:cs="Courier New"/>
          <w:color w:val="A31515"/>
          <w:sz w:val="20"/>
          <w:lang w:val="en-LT" w:eastAsia="en-GB"/>
        </w:rPr>
        <w:t>"Herojai.csv"</w:t>
      </w:r>
      <w:r w:rsidRPr="00C945D6">
        <w:rPr>
          <w:rFonts w:ascii="Courier New" w:hAnsi="Courier New" w:cs="Courier New"/>
          <w:color w:val="333333"/>
          <w:sz w:val="20"/>
          <w:lang w:val="en-LT" w:eastAsia="en-GB"/>
        </w:rPr>
        <w:t>, healthiest);</w:t>
      </w:r>
    </w:p>
    <w:p w14:paraId="391A22C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AB5488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ABE57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88DF2B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collects all different classes</w:t>
      </w:r>
    </w:p>
    <w:p w14:paraId="78A47DE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597F5F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067B29A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3DFA2A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CollectClasses(HeroRegister[] registers)</w:t>
      </w:r>
    </w:p>
    <w:p w14:paraId="41350FF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BB1F0E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&gt; results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w:t>
      </w:r>
    </w:p>
    <w:p w14:paraId="647307D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01632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(HeroRegister register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registers)</w:t>
      </w:r>
    </w:p>
    <w:p w14:paraId="4C44CB8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64081B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registerClasses = register.AllHeroes.FindClasses();</w:t>
      </w:r>
    </w:p>
    <w:p w14:paraId="73BC04A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F0B014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clas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registerClasses)</w:t>
      </w:r>
    </w:p>
    <w:p w14:paraId="343C409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686546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(!results.Contains(clas))</w:t>
      </w:r>
    </w:p>
    <w:p w14:paraId="6A6160D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4CDEFE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results.Add(clas);</w:t>
      </w:r>
    </w:p>
    <w:p w14:paraId="5B784C4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113FD5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6EAC48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78150C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0563F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results.Sort();</w:t>
      </w:r>
    </w:p>
    <w:p w14:paraId="44D9145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EDE8A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results;</w:t>
      </w:r>
    </w:p>
    <w:p w14:paraId="00033E7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7800F0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6CC86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0F606F6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which finds all missing classes and puts them in one list</w:t>
      </w:r>
    </w:p>
    <w:p w14:paraId="019E3E1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EC024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1C3A062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790A158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MissingClasses(HeroRegister[] registers)</w:t>
      </w:r>
    </w:p>
    <w:p w14:paraId="12E82BE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FE90E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[]&gt; result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w:t>
      </w:r>
    </w:p>
    <w:p w14:paraId="5AEFEF9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&gt; allClasses = CollectClasses(registers);</w:t>
      </w:r>
    </w:p>
    <w:p w14:paraId="41C7A09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267A84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foreach</w:t>
      </w:r>
      <w:r w:rsidRPr="00C945D6">
        <w:rPr>
          <w:rFonts w:ascii="Courier New" w:hAnsi="Courier New" w:cs="Courier New"/>
          <w:color w:val="333333"/>
          <w:sz w:val="20"/>
          <w:lang w:val="en-LT" w:eastAsia="en-GB"/>
        </w:rPr>
        <w:t xml:space="preserve"> (HeroRegister register </w:t>
      </w:r>
      <w:r w:rsidRPr="00C945D6">
        <w:rPr>
          <w:rFonts w:ascii="Courier New" w:hAnsi="Courier New" w:cs="Courier New"/>
          <w:color w:val="0000FF"/>
          <w:sz w:val="20"/>
          <w:lang w:val="en-LT" w:eastAsia="en-GB"/>
        </w:rPr>
        <w:t>in</w:t>
      </w:r>
      <w:r w:rsidRPr="00C945D6">
        <w:rPr>
          <w:rFonts w:ascii="Courier New" w:hAnsi="Courier New" w:cs="Courier New"/>
          <w:color w:val="333333"/>
          <w:sz w:val="20"/>
          <w:lang w:val="en-LT" w:eastAsia="en-GB"/>
        </w:rPr>
        <w:t xml:space="preserve"> registers)</w:t>
      </w:r>
    </w:p>
    <w:p w14:paraId="7DB072B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52D505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result.Add(allClasses.Except(</w:t>
      </w:r>
    </w:p>
    <w:p w14:paraId="666FD12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register.AllHeroes.FindClasses()).ToArray()</w:t>
      </w:r>
    </w:p>
    <w:p w14:paraId="6AB6A96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C8D495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342F9D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B77EE0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result;</w:t>
      </w:r>
    </w:p>
    <w:p w14:paraId="52F411A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855546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C95055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7BFA740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collects all the strongest heroes into one list</w:t>
      </w:r>
    </w:p>
    <w:p w14:paraId="52413A6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2B698A5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0AEDAD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5B1AB68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List&lt;HeroRegister&gt; CollectStrongest(</w:t>
      </w:r>
    </w:p>
    <w:p w14:paraId="2AD91E9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6676DCD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90241F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HeroContainer[] strongest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HeroContainer[registers.Length];</w:t>
      </w:r>
    </w:p>
    <w:p w14:paraId="66A8E31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strength = 0;</w:t>
      </w:r>
    </w:p>
    <w:p w14:paraId="781BCA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2C147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registers.Length; i++)</w:t>
      </w:r>
    </w:p>
    <w:p w14:paraId="7F19A0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52959F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strongest[i] = registers[i].AllHeroes.FindAllStrongest();</w:t>
      </w:r>
    </w:p>
    <w:p w14:paraId="6E6E08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E512B1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(strongest[i].Get(0).GetStrength() &gt; strength)</w:t>
      </w:r>
    </w:p>
    <w:p w14:paraId="5AEF370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61EAB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strength = strongest[i].Get(0).GetStrength();</w:t>
      </w:r>
    </w:p>
    <w:p w14:paraId="01B7BA7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079F0C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6116D1F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380FE9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CollectStrongest(registers, strongest, strength);</w:t>
      </w:r>
    </w:p>
    <w:p w14:paraId="46B47B4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4E9BC5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5EA36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53527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Mthod collects strongest heroes into the List</w:t>
      </w:r>
    </w:p>
    <w:p w14:paraId="434B0AD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0EAD6D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3C407A3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name="strongest"&gt;&lt;/param&gt;</w:t>
      </w:r>
    </w:p>
    <w:p w14:paraId="109DDC8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name="strength"&gt;&lt;/param&gt;</w:t>
      </w:r>
    </w:p>
    <w:p w14:paraId="132248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2555F35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List&lt;HeroRegister&gt; CollectStrongest(</w:t>
      </w:r>
    </w:p>
    <w:p w14:paraId="6D66032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7D93331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HeroContainer[] strongest,</w:t>
      </w:r>
    </w:p>
    <w:p w14:paraId="131B462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strength)</w:t>
      </w:r>
    </w:p>
    <w:p w14:paraId="18602A4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C43B2C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List&lt;HeroRegister&gt; result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List&lt;HeroRegister&gt;();</w:t>
      </w:r>
    </w:p>
    <w:p w14:paraId="0C2E37D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421DC4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strongest.Length; i++)</w:t>
      </w:r>
    </w:p>
    <w:p w14:paraId="020C2BB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27F6E85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(strongest[i].Get(0).GetStrength() == strength)</w:t>
      </w:r>
    </w:p>
    <w:p w14:paraId="463C6D6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73D2B4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result.Add(</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HeroRegister(</w:t>
      </w:r>
    </w:p>
    <w:p w14:paraId="20B24B7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registers[i].race,</w:t>
      </w:r>
    </w:p>
    <w:p w14:paraId="7305D3B1"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registers[i].city,</w:t>
      </w:r>
    </w:p>
    <w:p w14:paraId="419727B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strongest[i]</w:t>
      </w:r>
    </w:p>
    <w:p w14:paraId="5EDC29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F30AA9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90CC782"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A4E949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03A7B1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3567DF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result;</w:t>
      </w:r>
    </w:p>
    <w:p w14:paraId="382AB4E9"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96B1C1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D22A40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34FCA24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Method collects all healthiest heroes into one list</w:t>
      </w:r>
    </w:p>
    <w:p w14:paraId="5AEA349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&lt;/summary&gt;</w:t>
      </w:r>
    </w:p>
    <w:p w14:paraId="65EF700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&lt;param name="registers"&gt;&lt;/param&gt;</w:t>
      </w:r>
    </w:p>
    <w:p w14:paraId="2DAA603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8000"/>
          <w:sz w:val="20"/>
          <w:lang w:val="en-LT" w:eastAsia="en-GB"/>
        </w:rPr>
        <w:t>/// &lt;returns&gt;&lt;/returns&gt;</w:t>
      </w:r>
    </w:p>
    <w:p w14:paraId="7C3AE2D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public</w:t>
      </w: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static</w:t>
      </w:r>
      <w:r w:rsidRPr="00C945D6">
        <w:rPr>
          <w:rFonts w:ascii="Courier New" w:hAnsi="Courier New" w:cs="Courier New"/>
          <w:color w:val="333333"/>
          <w:sz w:val="20"/>
          <w:lang w:val="en-LT" w:eastAsia="en-GB"/>
        </w:rPr>
        <w:t xml:space="preserve"> List&lt;HeroRegister&gt; CollectHealthiest(</w:t>
      </w:r>
    </w:p>
    <w:p w14:paraId="7A1E4F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HeroRegister[] registers)</w:t>
      </w:r>
    </w:p>
    <w:p w14:paraId="77D3BDD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1126CEB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List&lt;HeroRegister&gt; result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List&lt;HeroRegister&gt;();</w:t>
      </w:r>
    </w:p>
    <w:p w14:paraId="18D5858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double</w:t>
      </w:r>
      <w:r w:rsidRPr="00C945D6">
        <w:rPr>
          <w:rFonts w:ascii="Courier New" w:hAnsi="Courier New" w:cs="Courier New"/>
          <w:color w:val="333333"/>
          <w:sz w:val="20"/>
          <w:lang w:val="en-LT" w:eastAsia="en-GB"/>
        </w:rPr>
        <w:t xml:space="preserve"> health = 0;</w:t>
      </w:r>
    </w:p>
    <w:p w14:paraId="527011E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06B11C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for</w:t>
      </w:r>
      <w:r w:rsidRPr="00C945D6">
        <w:rPr>
          <w:rFonts w:ascii="Courier New" w:hAnsi="Courier New" w:cs="Courier New"/>
          <w:color w:val="333333"/>
          <w:sz w:val="20"/>
          <w:lang w:val="en-LT" w:eastAsia="en-GB"/>
        </w:rPr>
        <w:t xml:space="preserve"> (</w:t>
      </w:r>
      <w:r w:rsidRPr="00C945D6">
        <w:rPr>
          <w:rFonts w:ascii="Courier New" w:hAnsi="Courier New" w:cs="Courier New"/>
          <w:color w:val="2B91AF"/>
          <w:sz w:val="20"/>
          <w:lang w:val="en-LT" w:eastAsia="en-GB"/>
        </w:rPr>
        <w:t>int</w:t>
      </w:r>
      <w:r w:rsidRPr="00C945D6">
        <w:rPr>
          <w:rFonts w:ascii="Courier New" w:hAnsi="Courier New" w:cs="Courier New"/>
          <w:color w:val="333333"/>
          <w:sz w:val="20"/>
          <w:lang w:val="en-LT" w:eastAsia="en-GB"/>
        </w:rPr>
        <w:t xml:space="preserve"> i = 0; i &lt; registers.Length; i++)</w:t>
      </w:r>
    </w:p>
    <w:p w14:paraId="1694B5E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lastRenderedPageBreak/>
        <w:t xml:space="preserve">            {</w:t>
      </w:r>
    </w:p>
    <w:p w14:paraId="621295B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HeroContainer healthiest = registers[i].AllHeroes.MoreHealth();</w:t>
      </w:r>
    </w:p>
    <w:p w14:paraId="7E06558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40D451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(healthiest.Count == 0)</w:t>
      </w:r>
    </w:p>
    <w:p w14:paraId="1C212E3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FF7F00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continue</w:t>
      </w:r>
      <w:r w:rsidRPr="00C945D6">
        <w:rPr>
          <w:rFonts w:ascii="Courier New" w:hAnsi="Courier New" w:cs="Courier New"/>
          <w:color w:val="333333"/>
          <w:sz w:val="20"/>
          <w:lang w:val="en-LT" w:eastAsia="en-GB"/>
        </w:rPr>
        <w:t>;</w:t>
      </w:r>
    </w:p>
    <w:p w14:paraId="25BFAE1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586334C"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86AB20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if</w:t>
      </w:r>
      <w:r w:rsidRPr="00C945D6">
        <w:rPr>
          <w:rFonts w:ascii="Courier New" w:hAnsi="Courier New" w:cs="Courier New"/>
          <w:color w:val="333333"/>
          <w:sz w:val="20"/>
          <w:lang w:val="en-LT" w:eastAsia="en-GB"/>
        </w:rPr>
        <w:t xml:space="preserve"> (healthiest.Get(0).GetHealth() &gt; health)</w:t>
      </w:r>
    </w:p>
    <w:p w14:paraId="403C214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DD4F110"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 = </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List&lt;HeroRegister&gt;();</w:t>
      </w:r>
    </w:p>
    <w:p w14:paraId="4D30D7F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health = healthiest.Get(0).GetHealth();</w:t>
      </w:r>
    </w:p>
    <w:p w14:paraId="65DA00C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775DFC7B"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else</w:t>
      </w:r>
      <w:r w:rsidRPr="00C945D6">
        <w:rPr>
          <w:rFonts w:ascii="Courier New" w:hAnsi="Courier New" w:cs="Courier New"/>
          <w:color w:val="333333"/>
          <w:sz w:val="20"/>
          <w:lang w:val="en-LT" w:eastAsia="en-GB"/>
        </w:rPr>
        <w:t xml:space="preserve"> if (healthiest.Get(0).GetHealth() &lt; health)</w:t>
      </w:r>
    </w:p>
    <w:p w14:paraId="6BAC017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0C19CD5"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continue</w:t>
      </w:r>
      <w:r w:rsidRPr="00C945D6">
        <w:rPr>
          <w:rFonts w:ascii="Courier New" w:hAnsi="Courier New" w:cs="Courier New"/>
          <w:color w:val="333333"/>
          <w:sz w:val="20"/>
          <w:lang w:val="en-LT" w:eastAsia="en-GB"/>
        </w:rPr>
        <w:t>;</w:t>
      </w:r>
    </w:p>
    <w:p w14:paraId="5EAA666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4A2855A3"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86A3997"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healthiest.Sort();</w:t>
      </w:r>
    </w:p>
    <w:p w14:paraId="6E30147E"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result.Add(</w:t>
      </w:r>
      <w:r w:rsidRPr="00C945D6">
        <w:rPr>
          <w:rFonts w:ascii="Courier New" w:hAnsi="Courier New" w:cs="Courier New"/>
          <w:color w:val="0000FF"/>
          <w:sz w:val="20"/>
          <w:lang w:val="en-LT" w:eastAsia="en-GB"/>
        </w:rPr>
        <w:t>new</w:t>
      </w:r>
      <w:r w:rsidRPr="00C945D6">
        <w:rPr>
          <w:rFonts w:ascii="Courier New" w:hAnsi="Courier New" w:cs="Courier New"/>
          <w:color w:val="333333"/>
          <w:sz w:val="20"/>
          <w:lang w:val="en-LT" w:eastAsia="en-GB"/>
        </w:rPr>
        <w:t xml:space="preserve"> HeroRegister(</w:t>
      </w:r>
    </w:p>
    <w:p w14:paraId="458F204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registers[i].race,</w:t>
      </w:r>
    </w:p>
    <w:p w14:paraId="1ED6436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registers[i].city,</w:t>
      </w:r>
    </w:p>
    <w:p w14:paraId="1CE4605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healthiest)</w:t>
      </w:r>
    </w:p>
    <w:p w14:paraId="0050E3F8"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A4645F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4F6AFEF"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C8233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r w:rsidRPr="00C945D6">
        <w:rPr>
          <w:rFonts w:ascii="Courier New" w:hAnsi="Courier New" w:cs="Courier New"/>
          <w:color w:val="0000FF"/>
          <w:sz w:val="20"/>
          <w:lang w:val="en-LT" w:eastAsia="en-GB"/>
        </w:rPr>
        <w:t>return</w:t>
      </w:r>
      <w:r w:rsidRPr="00C945D6">
        <w:rPr>
          <w:rFonts w:ascii="Courier New" w:hAnsi="Courier New" w:cs="Courier New"/>
          <w:color w:val="333333"/>
          <w:sz w:val="20"/>
          <w:lang w:val="en-LT" w:eastAsia="en-GB"/>
        </w:rPr>
        <w:t xml:space="preserve"> result;</w:t>
      </w:r>
    </w:p>
    <w:p w14:paraId="76FBC214"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33517606"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 xml:space="preserve">    }</w:t>
      </w:r>
    </w:p>
    <w:p w14:paraId="5729884A"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5E5CFD" w14:textId="77777777" w:rsidR="00C945D6" w:rsidRPr="00C945D6" w:rsidRDefault="00C945D6" w:rsidP="00C94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C945D6">
        <w:rPr>
          <w:rFonts w:ascii="Courier New" w:hAnsi="Courier New" w:cs="Courier New"/>
          <w:color w:val="333333"/>
          <w:sz w:val="20"/>
          <w:lang w:val="en-LT" w:eastAsia="en-GB"/>
        </w:rPr>
        <w:t>}</w:t>
      </w:r>
    </w:p>
    <w:p w14:paraId="4A4CD2EA" w14:textId="77777777" w:rsidR="00AB7416" w:rsidRPr="00844988" w:rsidRDefault="00AB7416" w:rsidP="00AB7416">
      <w:pPr>
        <w:pStyle w:val="Programostekstas"/>
      </w:pPr>
    </w:p>
    <w:p w14:paraId="00443081" w14:textId="77777777" w:rsidR="00AB7416" w:rsidRDefault="00AB7416" w:rsidP="00AB7416">
      <w:pPr>
        <w:pStyle w:val="Heading2"/>
      </w:pPr>
      <w:bookmarkStart w:id="79" w:name="_Toc153374050"/>
      <w:r w:rsidRPr="00844988">
        <w:t>Pradiniai duomenys ir rezultatai</w:t>
      </w:r>
      <w:bookmarkEnd w:id="79"/>
    </w:p>
    <w:p w14:paraId="7CB48A28" w14:textId="0EC24B05" w:rsidR="004C54C7" w:rsidRPr="004C54C7" w:rsidRDefault="004C54C7" w:rsidP="004C54C7">
      <w:pPr>
        <w:pStyle w:val="Heading3"/>
      </w:pPr>
      <w:bookmarkStart w:id="80" w:name="_Toc153374051"/>
      <w:r>
        <w:t>Duomenys ir rezultatai 1</w:t>
      </w:r>
      <w:bookmarkEnd w:id="80"/>
    </w:p>
    <w:p w14:paraId="7AE604FA" w14:textId="77777777" w:rsidR="004C54C7" w:rsidRDefault="004C54C7" w:rsidP="00AB7416">
      <w:pPr>
        <w:pStyle w:val="Programostekstas"/>
      </w:pPr>
    </w:p>
    <w:p w14:paraId="53058201" w14:textId="25EFC85B" w:rsidR="00AB7416" w:rsidRDefault="00153BAB" w:rsidP="00AB7416">
      <w:pPr>
        <w:pStyle w:val="Programostekstas"/>
      </w:pPr>
      <w:r>
        <w:t>Pradiniai failai:</w:t>
      </w:r>
    </w:p>
    <w:p w14:paraId="54FDBE53" w14:textId="7D07C5E9" w:rsidR="00153BAB" w:rsidRDefault="00C945D6" w:rsidP="00AB7416">
      <w:pPr>
        <w:pStyle w:val="Programostekstas"/>
      </w:pPr>
      <w:r w:rsidRPr="00C945D6">
        <w:rPr>
          <w:noProof/>
        </w:rPr>
        <w:drawing>
          <wp:inline distT="0" distB="0" distL="0" distR="0" wp14:anchorId="289D9DBE" wp14:editId="2E845F85">
            <wp:extent cx="3701934" cy="1388225"/>
            <wp:effectExtent l="0" t="0" r="0" b="0"/>
            <wp:docPr id="146686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1499" name=""/>
                    <pic:cNvPicPr/>
                  </pic:nvPicPr>
                  <pic:blipFill>
                    <a:blip r:embed="rId36"/>
                    <a:stretch>
                      <a:fillRect/>
                    </a:stretch>
                  </pic:blipFill>
                  <pic:spPr>
                    <a:xfrm>
                      <a:off x="0" y="0"/>
                      <a:ext cx="3747524" cy="1405321"/>
                    </a:xfrm>
                    <a:prstGeom prst="rect">
                      <a:avLst/>
                    </a:prstGeom>
                  </pic:spPr>
                </pic:pic>
              </a:graphicData>
            </a:graphic>
          </wp:inline>
        </w:drawing>
      </w:r>
    </w:p>
    <w:p w14:paraId="5E32F943" w14:textId="0FAAE9E6" w:rsidR="00C945D6" w:rsidRDefault="00C945D6" w:rsidP="00AB7416">
      <w:pPr>
        <w:pStyle w:val="Programostekstas"/>
      </w:pPr>
      <w:r w:rsidRPr="00C945D6">
        <w:rPr>
          <w:noProof/>
        </w:rPr>
        <w:drawing>
          <wp:inline distT="0" distB="0" distL="0" distR="0" wp14:anchorId="2ADBD414" wp14:editId="52B90AD0">
            <wp:extent cx="3796145" cy="1552014"/>
            <wp:effectExtent l="0" t="0" r="1270" b="0"/>
            <wp:docPr id="12824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5522" name=""/>
                    <pic:cNvPicPr/>
                  </pic:nvPicPr>
                  <pic:blipFill>
                    <a:blip r:embed="rId37"/>
                    <a:stretch>
                      <a:fillRect/>
                    </a:stretch>
                  </pic:blipFill>
                  <pic:spPr>
                    <a:xfrm>
                      <a:off x="0" y="0"/>
                      <a:ext cx="3834991" cy="1567896"/>
                    </a:xfrm>
                    <a:prstGeom prst="rect">
                      <a:avLst/>
                    </a:prstGeom>
                  </pic:spPr>
                </pic:pic>
              </a:graphicData>
            </a:graphic>
          </wp:inline>
        </w:drawing>
      </w:r>
    </w:p>
    <w:p w14:paraId="496A5539" w14:textId="77777777" w:rsidR="005E7906" w:rsidRDefault="005E7906" w:rsidP="00AB7416">
      <w:pPr>
        <w:pStyle w:val="Programostekstas"/>
      </w:pPr>
    </w:p>
    <w:p w14:paraId="15594299" w14:textId="0F163831" w:rsidR="00AB7416" w:rsidRDefault="00153BAB" w:rsidP="00AB7416">
      <w:pPr>
        <w:pStyle w:val="Programostekstas"/>
        <w:rPr>
          <w:lang w:val="en-US"/>
        </w:rPr>
      </w:pPr>
      <w:r>
        <w:lastRenderedPageBreak/>
        <w:t>Šiais duomenimis tikrinama pirma užduotis(ar randami stipriausi herojai), antra užduotis(ar išrašomos visos herojų klasės be pasikartojimų), trečia užduotis(ar atspausdin</w:t>
      </w:r>
      <w:r w:rsidR="001D488C">
        <w:t>a</w:t>
      </w:r>
      <w:r>
        <w:t>, kad netrūksta nei vienos klasės abejoms rasėms)</w:t>
      </w:r>
      <w:r w:rsidR="00656227">
        <w:t>, ketvirta užduotis(ar yra surūšiuojami herojai, kurių gyvybės taškai yra didesni už gynybos (šiuo atveju visi didesni, tikrinamas tik rūšiavimas)).</w:t>
      </w:r>
    </w:p>
    <w:p w14:paraId="0E10186A" w14:textId="77777777" w:rsidR="003D20A1" w:rsidRDefault="003D20A1" w:rsidP="00AB7416">
      <w:pPr>
        <w:pStyle w:val="Programostekstas"/>
        <w:rPr>
          <w:lang w:val="en-US"/>
        </w:rPr>
      </w:pPr>
    </w:p>
    <w:p w14:paraId="099CF0BC" w14:textId="7CC6B80C" w:rsidR="003D20A1" w:rsidRDefault="003D20A1" w:rsidP="00AB7416">
      <w:pPr>
        <w:pStyle w:val="Programostekstas"/>
        <w:rPr>
          <w:lang w:val="en-US"/>
        </w:rPr>
      </w:pPr>
      <w:r>
        <w:rPr>
          <w:lang w:val="en-US"/>
        </w:rPr>
        <w:t>Duomenys txt faile:</w:t>
      </w:r>
    </w:p>
    <w:p w14:paraId="17DF9788" w14:textId="683DCD9A" w:rsidR="003D20A1" w:rsidRDefault="00ED3683" w:rsidP="00AB7416">
      <w:pPr>
        <w:pStyle w:val="Programostekstas"/>
        <w:rPr>
          <w:lang w:val="en-US"/>
        </w:rPr>
      </w:pPr>
      <w:r w:rsidRPr="00ED3683">
        <w:rPr>
          <w:noProof/>
          <w:lang w:val="en-US"/>
        </w:rPr>
        <w:drawing>
          <wp:inline distT="0" distB="0" distL="0" distR="0" wp14:anchorId="26058342" wp14:editId="4377C804">
            <wp:extent cx="6299835" cy="2374900"/>
            <wp:effectExtent l="0" t="0" r="0" b="0"/>
            <wp:docPr id="7858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8984" name=""/>
                    <pic:cNvPicPr/>
                  </pic:nvPicPr>
                  <pic:blipFill>
                    <a:blip r:embed="rId38"/>
                    <a:stretch>
                      <a:fillRect/>
                    </a:stretch>
                  </pic:blipFill>
                  <pic:spPr>
                    <a:xfrm>
                      <a:off x="0" y="0"/>
                      <a:ext cx="6299835" cy="2374900"/>
                    </a:xfrm>
                    <a:prstGeom prst="rect">
                      <a:avLst/>
                    </a:prstGeom>
                  </pic:spPr>
                </pic:pic>
              </a:graphicData>
            </a:graphic>
          </wp:inline>
        </w:drawing>
      </w:r>
    </w:p>
    <w:p w14:paraId="0D81DA9C" w14:textId="77777777" w:rsidR="00D86EC8" w:rsidRDefault="00D86EC8" w:rsidP="00AB7416">
      <w:pPr>
        <w:pStyle w:val="Programostekstas"/>
        <w:rPr>
          <w:lang w:val="en-US"/>
        </w:rPr>
      </w:pPr>
    </w:p>
    <w:p w14:paraId="40708B60" w14:textId="06A4A77F" w:rsidR="004C54C7" w:rsidRDefault="004C54C7" w:rsidP="00AB7416">
      <w:pPr>
        <w:pStyle w:val="Programostekstas"/>
        <w:rPr>
          <w:lang w:val="en-US"/>
        </w:rPr>
      </w:pPr>
      <w:r>
        <w:rPr>
          <w:lang w:val="en-US"/>
        </w:rPr>
        <w:t>Rezultatai (Konsolėje):</w:t>
      </w:r>
    </w:p>
    <w:p w14:paraId="14FB4577" w14:textId="40D4A2C4" w:rsidR="004C54C7" w:rsidRDefault="00121221" w:rsidP="00AB7416">
      <w:pPr>
        <w:pStyle w:val="Programostekstas"/>
        <w:rPr>
          <w:lang w:val="en-US"/>
        </w:rPr>
      </w:pPr>
      <w:r w:rsidRPr="00121221">
        <w:rPr>
          <w:noProof/>
          <w:lang w:val="en-US"/>
        </w:rPr>
        <w:drawing>
          <wp:inline distT="0" distB="0" distL="0" distR="0" wp14:anchorId="28F5A220" wp14:editId="3419AB6E">
            <wp:extent cx="6299835" cy="3510915"/>
            <wp:effectExtent l="0" t="0" r="0" b="0"/>
            <wp:docPr id="25578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6325" name=""/>
                    <pic:cNvPicPr/>
                  </pic:nvPicPr>
                  <pic:blipFill>
                    <a:blip r:embed="rId39"/>
                    <a:stretch>
                      <a:fillRect/>
                    </a:stretch>
                  </pic:blipFill>
                  <pic:spPr>
                    <a:xfrm>
                      <a:off x="0" y="0"/>
                      <a:ext cx="6299835" cy="3510915"/>
                    </a:xfrm>
                    <a:prstGeom prst="rect">
                      <a:avLst/>
                    </a:prstGeom>
                  </pic:spPr>
                </pic:pic>
              </a:graphicData>
            </a:graphic>
          </wp:inline>
        </w:drawing>
      </w:r>
    </w:p>
    <w:p w14:paraId="6DF58B09" w14:textId="77777777" w:rsidR="004C54C7" w:rsidRDefault="004C54C7" w:rsidP="00AB7416">
      <w:pPr>
        <w:pStyle w:val="Programostekstas"/>
        <w:rPr>
          <w:lang w:val="en-US"/>
        </w:rPr>
      </w:pPr>
    </w:p>
    <w:p w14:paraId="41F6FE86" w14:textId="2248E665" w:rsidR="004C54C7" w:rsidRPr="004C54C7" w:rsidRDefault="004C54C7" w:rsidP="00AB7416">
      <w:pPr>
        <w:pStyle w:val="Programostekstas"/>
      </w:pPr>
      <w:r>
        <w:t>Rezultatai (Trukstami.csv):</w:t>
      </w:r>
    </w:p>
    <w:p w14:paraId="1C5CAE77" w14:textId="7AF37D7B" w:rsidR="00AB7416" w:rsidRDefault="002D3111" w:rsidP="00AB7416">
      <w:pPr>
        <w:pStyle w:val="Programostekstas"/>
      </w:pPr>
      <w:r w:rsidRPr="002D3111">
        <w:rPr>
          <w:noProof/>
        </w:rPr>
        <w:drawing>
          <wp:inline distT="0" distB="0" distL="0" distR="0" wp14:anchorId="6A21D2F0" wp14:editId="65CBC374">
            <wp:extent cx="1446414" cy="1695160"/>
            <wp:effectExtent l="0" t="0" r="1905" b="0"/>
            <wp:docPr id="17965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3431" name=""/>
                    <pic:cNvPicPr/>
                  </pic:nvPicPr>
                  <pic:blipFill>
                    <a:blip r:embed="rId40"/>
                    <a:stretch>
                      <a:fillRect/>
                    </a:stretch>
                  </pic:blipFill>
                  <pic:spPr>
                    <a:xfrm>
                      <a:off x="0" y="0"/>
                      <a:ext cx="1461896" cy="1713304"/>
                    </a:xfrm>
                    <a:prstGeom prst="rect">
                      <a:avLst/>
                    </a:prstGeom>
                  </pic:spPr>
                </pic:pic>
              </a:graphicData>
            </a:graphic>
          </wp:inline>
        </w:drawing>
      </w:r>
    </w:p>
    <w:p w14:paraId="4DD6F6D8" w14:textId="77777777" w:rsidR="002D3111" w:rsidRDefault="002D3111" w:rsidP="00AB7416">
      <w:pPr>
        <w:pStyle w:val="Programostekstas"/>
      </w:pPr>
    </w:p>
    <w:p w14:paraId="69E08FD9" w14:textId="7BFC5658" w:rsidR="004C54C7" w:rsidRDefault="004C54C7" w:rsidP="00AB7416">
      <w:pPr>
        <w:pStyle w:val="Programostekstas"/>
      </w:pPr>
      <w:r>
        <w:t>Rezultatai (Herojai.csv):</w:t>
      </w:r>
    </w:p>
    <w:p w14:paraId="24EFC42F" w14:textId="0EC5868B" w:rsidR="004C54C7" w:rsidRDefault="00480E11" w:rsidP="00AB7416">
      <w:pPr>
        <w:pStyle w:val="Programostekstas"/>
        <w:rPr>
          <w:lang w:val="en-US"/>
        </w:rPr>
      </w:pPr>
      <w:r w:rsidRPr="00480E11">
        <w:rPr>
          <w:noProof/>
          <w:lang w:val="en-US"/>
        </w:rPr>
        <w:drawing>
          <wp:inline distT="0" distB="0" distL="0" distR="0" wp14:anchorId="4AC7324D" wp14:editId="2944D21B">
            <wp:extent cx="5957454" cy="3000044"/>
            <wp:effectExtent l="0" t="0" r="0" b="0"/>
            <wp:docPr id="214550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8244" name=""/>
                    <pic:cNvPicPr/>
                  </pic:nvPicPr>
                  <pic:blipFill>
                    <a:blip r:embed="rId41"/>
                    <a:stretch>
                      <a:fillRect/>
                    </a:stretch>
                  </pic:blipFill>
                  <pic:spPr>
                    <a:xfrm>
                      <a:off x="0" y="0"/>
                      <a:ext cx="5982031" cy="3012420"/>
                    </a:xfrm>
                    <a:prstGeom prst="rect">
                      <a:avLst/>
                    </a:prstGeom>
                  </pic:spPr>
                </pic:pic>
              </a:graphicData>
            </a:graphic>
          </wp:inline>
        </w:drawing>
      </w:r>
    </w:p>
    <w:p w14:paraId="065D342E" w14:textId="5D1C32D6" w:rsidR="008639DB" w:rsidRDefault="008639DB" w:rsidP="008639DB">
      <w:pPr>
        <w:pStyle w:val="Heading3"/>
        <w:rPr>
          <w:lang w:val="en-US"/>
        </w:rPr>
      </w:pPr>
      <w:bookmarkStart w:id="81" w:name="_Toc153374052"/>
      <w:r>
        <w:rPr>
          <w:lang w:val="en-US"/>
        </w:rPr>
        <w:t>Duomenys ir rezultatai 2</w:t>
      </w:r>
      <w:bookmarkEnd w:id="81"/>
    </w:p>
    <w:p w14:paraId="21957FBE" w14:textId="77777777" w:rsidR="001D488C" w:rsidRDefault="001D488C" w:rsidP="001D488C">
      <w:pPr>
        <w:ind w:firstLine="0"/>
        <w:rPr>
          <w:rFonts w:ascii="Courier New" w:hAnsi="Courier New"/>
          <w:sz w:val="20"/>
        </w:rPr>
      </w:pPr>
    </w:p>
    <w:p w14:paraId="32B1EDE3" w14:textId="38EEA788" w:rsidR="001D488C" w:rsidRDefault="001D488C" w:rsidP="001D488C">
      <w:pPr>
        <w:ind w:firstLine="0"/>
        <w:rPr>
          <w:rFonts w:ascii="Courier New" w:hAnsi="Courier New"/>
          <w:sz w:val="20"/>
          <w:lang w:val="en-US"/>
        </w:rPr>
      </w:pPr>
      <w:r>
        <w:rPr>
          <w:rFonts w:ascii="Courier New" w:hAnsi="Courier New"/>
          <w:sz w:val="20"/>
        </w:rPr>
        <w:t>Pradiniai failai:</w:t>
      </w:r>
    </w:p>
    <w:p w14:paraId="027F204C" w14:textId="4A93F601" w:rsidR="005500E4" w:rsidRDefault="00CF18EA" w:rsidP="001D488C">
      <w:pPr>
        <w:ind w:firstLine="0"/>
        <w:rPr>
          <w:rFonts w:ascii="Courier New" w:hAnsi="Courier New"/>
          <w:sz w:val="20"/>
          <w:lang w:val="en-US"/>
        </w:rPr>
      </w:pPr>
      <w:r w:rsidRPr="00CF18EA">
        <w:rPr>
          <w:rFonts w:ascii="Courier New" w:hAnsi="Courier New"/>
          <w:noProof/>
          <w:sz w:val="20"/>
          <w:lang w:val="en-US"/>
        </w:rPr>
        <w:drawing>
          <wp:inline distT="0" distB="0" distL="0" distR="0" wp14:anchorId="295162C6" wp14:editId="6EEBA084">
            <wp:extent cx="3812770" cy="1376268"/>
            <wp:effectExtent l="0" t="0" r="0" b="0"/>
            <wp:docPr id="88299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8079" name=""/>
                    <pic:cNvPicPr/>
                  </pic:nvPicPr>
                  <pic:blipFill>
                    <a:blip r:embed="rId42"/>
                    <a:stretch>
                      <a:fillRect/>
                    </a:stretch>
                  </pic:blipFill>
                  <pic:spPr>
                    <a:xfrm>
                      <a:off x="0" y="0"/>
                      <a:ext cx="3880098" cy="1400571"/>
                    </a:xfrm>
                    <a:prstGeom prst="rect">
                      <a:avLst/>
                    </a:prstGeom>
                  </pic:spPr>
                </pic:pic>
              </a:graphicData>
            </a:graphic>
          </wp:inline>
        </w:drawing>
      </w:r>
    </w:p>
    <w:p w14:paraId="65817E1A" w14:textId="568EF5C3" w:rsidR="005500E4" w:rsidRPr="005500E4" w:rsidRDefault="00CF18EA" w:rsidP="001D488C">
      <w:pPr>
        <w:ind w:firstLine="0"/>
        <w:rPr>
          <w:rFonts w:ascii="Courier New" w:hAnsi="Courier New"/>
          <w:sz w:val="20"/>
          <w:lang w:val="en-US"/>
        </w:rPr>
      </w:pPr>
      <w:r w:rsidRPr="00CF18EA">
        <w:rPr>
          <w:rFonts w:ascii="Courier New" w:hAnsi="Courier New"/>
          <w:noProof/>
          <w:sz w:val="20"/>
          <w:lang w:val="en-US"/>
        </w:rPr>
        <w:drawing>
          <wp:inline distT="0" distB="0" distL="0" distR="0" wp14:anchorId="457711F5" wp14:editId="5E8EB782">
            <wp:extent cx="3984567" cy="1696725"/>
            <wp:effectExtent l="0" t="0" r="3810" b="5080"/>
            <wp:docPr id="1371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596" name=""/>
                    <pic:cNvPicPr/>
                  </pic:nvPicPr>
                  <pic:blipFill>
                    <a:blip r:embed="rId43"/>
                    <a:stretch>
                      <a:fillRect/>
                    </a:stretch>
                  </pic:blipFill>
                  <pic:spPr>
                    <a:xfrm>
                      <a:off x="0" y="0"/>
                      <a:ext cx="4033840" cy="1717707"/>
                    </a:xfrm>
                    <a:prstGeom prst="rect">
                      <a:avLst/>
                    </a:prstGeom>
                  </pic:spPr>
                </pic:pic>
              </a:graphicData>
            </a:graphic>
          </wp:inline>
        </w:drawing>
      </w:r>
    </w:p>
    <w:p w14:paraId="63FB4085" w14:textId="63A81B39" w:rsidR="001D488C" w:rsidRDefault="001D488C" w:rsidP="001D488C">
      <w:pPr>
        <w:pStyle w:val="Programostekstas"/>
      </w:pPr>
      <w:r>
        <w:t>Šiais duomenimis tikrinama trečia užduotis(ar atspausdina, kad yra trūkstamų klasių), ketvirta užduotis(ar yra surūšiuojami herojai, kurių gyvybės taškai yra didesni už gynybos).</w:t>
      </w:r>
    </w:p>
    <w:p w14:paraId="4BA37C4D" w14:textId="77777777" w:rsidR="00572125" w:rsidRDefault="00572125" w:rsidP="00572125">
      <w:pPr>
        <w:pStyle w:val="Programostekstas"/>
        <w:rPr>
          <w:lang w:val="en-US"/>
        </w:rPr>
      </w:pPr>
    </w:p>
    <w:p w14:paraId="2D7F7AC5" w14:textId="77777777" w:rsidR="00572125" w:rsidRDefault="00572125" w:rsidP="00572125">
      <w:pPr>
        <w:pStyle w:val="Programostekstas"/>
        <w:rPr>
          <w:lang w:val="en-US"/>
        </w:rPr>
      </w:pPr>
    </w:p>
    <w:p w14:paraId="1AE9EC53" w14:textId="77777777" w:rsidR="00572125" w:rsidRDefault="00572125" w:rsidP="00572125">
      <w:pPr>
        <w:pStyle w:val="Programostekstas"/>
        <w:rPr>
          <w:lang w:val="en-US"/>
        </w:rPr>
      </w:pPr>
    </w:p>
    <w:p w14:paraId="19A39B0A" w14:textId="77777777" w:rsidR="00572125" w:rsidRDefault="00572125" w:rsidP="00572125">
      <w:pPr>
        <w:pStyle w:val="Programostekstas"/>
        <w:rPr>
          <w:lang w:val="en-US"/>
        </w:rPr>
      </w:pPr>
    </w:p>
    <w:p w14:paraId="1C58AAB5" w14:textId="77777777" w:rsidR="00572125" w:rsidRDefault="00572125" w:rsidP="00572125">
      <w:pPr>
        <w:pStyle w:val="Programostekstas"/>
        <w:rPr>
          <w:lang w:val="en-US"/>
        </w:rPr>
      </w:pPr>
    </w:p>
    <w:p w14:paraId="6F830427" w14:textId="77777777" w:rsidR="00572125" w:rsidRDefault="00572125" w:rsidP="00572125">
      <w:pPr>
        <w:pStyle w:val="Programostekstas"/>
        <w:rPr>
          <w:lang w:val="en-US"/>
        </w:rPr>
      </w:pPr>
    </w:p>
    <w:p w14:paraId="011AA729" w14:textId="77777777" w:rsidR="00572125" w:rsidRDefault="00572125" w:rsidP="00572125">
      <w:pPr>
        <w:pStyle w:val="Programostekstas"/>
        <w:rPr>
          <w:lang w:val="en-US"/>
        </w:rPr>
      </w:pPr>
    </w:p>
    <w:p w14:paraId="5EE2E036" w14:textId="77777777" w:rsidR="00572125" w:rsidRDefault="00572125" w:rsidP="00572125">
      <w:pPr>
        <w:pStyle w:val="Programostekstas"/>
        <w:rPr>
          <w:lang w:val="en-US"/>
        </w:rPr>
      </w:pPr>
    </w:p>
    <w:p w14:paraId="146E07C7" w14:textId="768B73B5" w:rsidR="00572125" w:rsidRDefault="00572125" w:rsidP="00572125">
      <w:pPr>
        <w:pStyle w:val="Programostekstas"/>
        <w:rPr>
          <w:lang w:val="en-US"/>
        </w:rPr>
      </w:pPr>
      <w:r>
        <w:rPr>
          <w:lang w:val="en-US"/>
        </w:rPr>
        <w:t>Duomenys txt faile:</w:t>
      </w:r>
    </w:p>
    <w:p w14:paraId="517D4BFF" w14:textId="0FA11F34" w:rsidR="005500E4" w:rsidRDefault="00F540F7" w:rsidP="001D488C">
      <w:pPr>
        <w:pStyle w:val="Programostekstas"/>
        <w:rPr>
          <w:lang w:val="en-US"/>
        </w:rPr>
      </w:pPr>
      <w:r w:rsidRPr="00F540F7">
        <w:rPr>
          <w:noProof/>
          <w:lang w:val="en-US"/>
        </w:rPr>
        <w:drawing>
          <wp:inline distT="0" distB="0" distL="0" distR="0" wp14:anchorId="3336B4C8" wp14:editId="4AA20174">
            <wp:extent cx="6086963" cy="2388524"/>
            <wp:effectExtent l="0" t="0" r="0" b="0"/>
            <wp:docPr id="3485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9565" name=""/>
                    <pic:cNvPicPr/>
                  </pic:nvPicPr>
                  <pic:blipFill>
                    <a:blip r:embed="rId44"/>
                    <a:stretch>
                      <a:fillRect/>
                    </a:stretch>
                  </pic:blipFill>
                  <pic:spPr>
                    <a:xfrm>
                      <a:off x="0" y="0"/>
                      <a:ext cx="6177876" cy="2424198"/>
                    </a:xfrm>
                    <a:prstGeom prst="rect">
                      <a:avLst/>
                    </a:prstGeom>
                  </pic:spPr>
                </pic:pic>
              </a:graphicData>
            </a:graphic>
          </wp:inline>
        </w:drawing>
      </w:r>
    </w:p>
    <w:p w14:paraId="6EFEAA7C" w14:textId="77777777" w:rsidR="005500E4" w:rsidRDefault="005500E4" w:rsidP="001D488C">
      <w:pPr>
        <w:pStyle w:val="Programostekstas"/>
        <w:rPr>
          <w:lang w:val="en-US"/>
        </w:rPr>
      </w:pPr>
    </w:p>
    <w:p w14:paraId="5B2826DB" w14:textId="1D80CF10" w:rsidR="005500E4" w:rsidRDefault="005500E4" w:rsidP="001D488C">
      <w:pPr>
        <w:pStyle w:val="Programostekstas"/>
        <w:rPr>
          <w:lang w:val="en-US"/>
        </w:rPr>
      </w:pPr>
      <w:r>
        <w:rPr>
          <w:lang w:val="en-US"/>
        </w:rPr>
        <w:t>Rezultatai (Konsolėje):</w:t>
      </w:r>
    </w:p>
    <w:p w14:paraId="61A9DFC5" w14:textId="6EC50B0B" w:rsidR="005500E4" w:rsidRDefault="00D36FDF" w:rsidP="001D488C">
      <w:pPr>
        <w:pStyle w:val="Programostekstas"/>
        <w:rPr>
          <w:lang w:val="en-US"/>
        </w:rPr>
      </w:pPr>
      <w:r w:rsidRPr="00D36FDF">
        <w:rPr>
          <w:noProof/>
          <w:lang w:val="en-US"/>
        </w:rPr>
        <w:drawing>
          <wp:inline distT="0" distB="0" distL="0" distR="0" wp14:anchorId="1845995D" wp14:editId="1C7DF1B7">
            <wp:extent cx="5920071" cy="3956858"/>
            <wp:effectExtent l="0" t="0" r="0" b="5715"/>
            <wp:docPr id="471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65" name=""/>
                    <pic:cNvPicPr/>
                  </pic:nvPicPr>
                  <pic:blipFill>
                    <a:blip r:embed="rId45"/>
                    <a:stretch>
                      <a:fillRect/>
                    </a:stretch>
                  </pic:blipFill>
                  <pic:spPr>
                    <a:xfrm>
                      <a:off x="0" y="0"/>
                      <a:ext cx="5946187" cy="3974313"/>
                    </a:xfrm>
                    <a:prstGeom prst="rect">
                      <a:avLst/>
                    </a:prstGeom>
                  </pic:spPr>
                </pic:pic>
              </a:graphicData>
            </a:graphic>
          </wp:inline>
        </w:drawing>
      </w:r>
    </w:p>
    <w:p w14:paraId="65EDDAB2" w14:textId="77777777" w:rsidR="00D36FDF" w:rsidRDefault="00D36FDF" w:rsidP="001D488C">
      <w:pPr>
        <w:pStyle w:val="Programostekstas"/>
        <w:rPr>
          <w:lang w:val="en-US"/>
        </w:rPr>
      </w:pPr>
    </w:p>
    <w:p w14:paraId="5C7FF65A" w14:textId="77777777" w:rsidR="005500E4" w:rsidRPr="004C54C7" w:rsidRDefault="005500E4" w:rsidP="005500E4">
      <w:pPr>
        <w:pStyle w:val="Programostekstas"/>
      </w:pPr>
      <w:r>
        <w:t>Rezultatai (Trukstami.csv):</w:t>
      </w:r>
    </w:p>
    <w:p w14:paraId="007CE045" w14:textId="54FA3492" w:rsidR="005500E4" w:rsidRDefault="00905288" w:rsidP="001D488C">
      <w:pPr>
        <w:pStyle w:val="Programostekstas"/>
        <w:rPr>
          <w:lang w:val="en-US"/>
        </w:rPr>
      </w:pPr>
      <w:r w:rsidRPr="00905288">
        <w:rPr>
          <w:noProof/>
          <w:lang w:val="en-US"/>
        </w:rPr>
        <w:drawing>
          <wp:inline distT="0" distB="0" distL="0" distR="0" wp14:anchorId="1DBF9C68" wp14:editId="2D51260E">
            <wp:extent cx="1762298" cy="2004614"/>
            <wp:effectExtent l="0" t="0" r="3175" b="2540"/>
            <wp:docPr id="114178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7616" name=""/>
                    <pic:cNvPicPr/>
                  </pic:nvPicPr>
                  <pic:blipFill>
                    <a:blip r:embed="rId46"/>
                    <a:stretch>
                      <a:fillRect/>
                    </a:stretch>
                  </pic:blipFill>
                  <pic:spPr>
                    <a:xfrm>
                      <a:off x="0" y="0"/>
                      <a:ext cx="1776612" cy="2020896"/>
                    </a:xfrm>
                    <a:prstGeom prst="rect">
                      <a:avLst/>
                    </a:prstGeom>
                  </pic:spPr>
                </pic:pic>
              </a:graphicData>
            </a:graphic>
          </wp:inline>
        </w:drawing>
      </w:r>
    </w:p>
    <w:p w14:paraId="505C36BA" w14:textId="77777777" w:rsidR="005500E4" w:rsidRDefault="005500E4" w:rsidP="001D488C">
      <w:pPr>
        <w:pStyle w:val="Programostekstas"/>
        <w:rPr>
          <w:lang w:val="en-US"/>
        </w:rPr>
      </w:pPr>
    </w:p>
    <w:p w14:paraId="18CD501E" w14:textId="77777777" w:rsidR="005500E4" w:rsidRDefault="005500E4" w:rsidP="005500E4">
      <w:pPr>
        <w:pStyle w:val="Programostekstas"/>
      </w:pPr>
      <w:r>
        <w:t>Rezultatai (Herojai.csv):</w:t>
      </w:r>
    </w:p>
    <w:p w14:paraId="3D1B665E" w14:textId="39B62FF6" w:rsidR="005500E4" w:rsidRPr="001D488C" w:rsidRDefault="00C5690A" w:rsidP="001D488C">
      <w:pPr>
        <w:pStyle w:val="Programostekstas"/>
        <w:rPr>
          <w:lang w:val="en-US"/>
        </w:rPr>
      </w:pPr>
      <w:r w:rsidRPr="00C5690A">
        <w:rPr>
          <w:noProof/>
          <w:lang w:val="en-US"/>
        </w:rPr>
        <w:drawing>
          <wp:inline distT="0" distB="0" distL="0" distR="0" wp14:anchorId="1D5AC929" wp14:editId="2EF3AEAC">
            <wp:extent cx="5907578" cy="2648615"/>
            <wp:effectExtent l="0" t="0" r="0" b="5715"/>
            <wp:docPr id="142205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7288" name=""/>
                    <pic:cNvPicPr/>
                  </pic:nvPicPr>
                  <pic:blipFill>
                    <a:blip r:embed="rId47"/>
                    <a:stretch>
                      <a:fillRect/>
                    </a:stretch>
                  </pic:blipFill>
                  <pic:spPr>
                    <a:xfrm>
                      <a:off x="0" y="0"/>
                      <a:ext cx="5928485" cy="2657988"/>
                    </a:xfrm>
                    <a:prstGeom prst="rect">
                      <a:avLst/>
                    </a:prstGeom>
                  </pic:spPr>
                </pic:pic>
              </a:graphicData>
            </a:graphic>
          </wp:inline>
        </w:drawing>
      </w:r>
    </w:p>
    <w:p w14:paraId="2A9DDEA1" w14:textId="77777777" w:rsidR="00D1074F" w:rsidRDefault="00D1074F" w:rsidP="00D1074F">
      <w:pPr>
        <w:pStyle w:val="Heading2"/>
      </w:pPr>
      <w:bookmarkStart w:id="82" w:name="_Toc153374053"/>
      <w:r>
        <w:t>Dėstytojo pastabos</w:t>
      </w:r>
      <w:bookmarkEnd w:id="82"/>
    </w:p>
    <w:p w14:paraId="05728056" w14:textId="77777777" w:rsidR="00D1074F" w:rsidRDefault="00D1074F" w:rsidP="00D1074F"/>
    <w:p w14:paraId="14B21F6A" w14:textId="77777777" w:rsidR="00D1074F" w:rsidRDefault="00D1074F" w:rsidP="00D1074F"/>
    <w:p w14:paraId="106BD384" w14:textId="77777777" w:rsidR="00D1074F" w:rsidRPr="00D1074F" w:rsidRDefault="00D1074F" w:rsidP="00D1074F"/>
    <w:p w14:paraId="139E36AA" w14:textId="77777777" w:rsidR="00AB7416" w:rsidRPr="0015714D" w:rsidRDefault="009E0401" w:rsidP="006E731F">
      <w:pPr>
        <w:pStyle w:val="Heading1"/>
      </w:pPr>
      <w:bookmarkStart w:id="83" w:name="_Toc153374054"/>
      <w:r w:rsidRPr="009E0401">
        <w:lastRenderedPageBreak/>
        <w:t>Teksto analizė ir redagavimas</w:t>
      </w:r>
      <w:bookmarkEnd w:id="83"/>
    </w:p>
    <w:p w14:paraId="37A3C4B7" w14:textId="77777777" w:rsidR="00AB7416" w:rsidRPr="00844988" w:rsidRDefault="00AB7416" w:rsidP="00AB7416">
      <w:pPr>
        <w:pStyle w:val="Heading2"/>
      </w:pPr>
      <w:bookmarkStart w:id="84" w:name="_Toc153374055"/>
      <w:r w:rsidRPr="00844988">
        <w:t>Darbo užduotis</w:t>
      </w:r>
      <w:bookmarkEnd w:id="84"/>
    </w:p>
    <w:p w14:paraId="53A6FAE2" w14:textId="77777777" w:rsidR="00A60215" w:rsidRDefault="00A60215" w:rsidP="00A60215">
      <w:pPr>
        <w:ind w:firstLine="0"/>
      </w:pPr>
      <w:r w:rsidRPr="00A60215">
        <w:rPr>
          <w:b/>
          <w:bCs/>
        </w:rPr>
        <w:t>U4H-24. Pasikartojantys žodžiai.</w:t>
      </w:r>
      <w:r>
        <w:rPr>
          <w:b/>
          <w:bCs/>
        </w:rPr>
        <w:t xml:space="preserve"> </w:t>
      </w:r>
      <w:r>
        <w:t>Tekstiniame faile Knyga.txt duotas tekstas sudarytas iš žodžių, atskirtų skyrikliais. Skyriklių aibė žinoma. Raskite ir spausdinkite faile Rodikliai.txt:</w:t>
      </w:r>
    </w:p>
    <w:p w14:paraId="07A7D4DB" w14:textId="77777777" w:rsidR="00A60215" w:rsidRDefault="00A60215" w:rsidP="00A60215">
      <w:pPr>
        <w:pStyle w:val="ListParagraph"/>
        <w:numPr>
          <w:ilvl w:val="0"/>
          <w:numId w:val="4"/>
        </w:numPr>
        <w:ind w:left="709" w:hanging="305"/>
      </w:pPr>
      <w:r>
        <w:t>Nurodytą kiekį dažniausiai pasikartojančių žodžių (ne daugiau nei 10 žodžių), surikiuotą pagal pasikartojimo skaičių mažėjimo tvarka, o kai pasikartojimų skaičius sutampa – pagal abėcėlę;</w:t>
      </w:r>
    </w:p>
    <w:p w14:paraId="2CE5559F" w14:textId="77777777" w:rsidR="00A60215" w:rsidRDefault="00A60215" w:rsidP="00A60215">
      <w:pPr>
        <w:pStyle w:val="ListParagraph"/>
        <w:numPr>
          <w:ilvl w:val="0"/>
          <w:numId w:val="4"/>
        </w:numPr>
        <w:ind w:left="709" w:hanging="305"/>
      </w:pPr>
      <w:r>
        <w:t>Ilgiausią sakinį (didžiausias žodžių kiekis), jo ilgį (simboliais ir žodžiais) ir vietą (sakinio pradžios eilutės numerį).</w:t>
      </w:r>
    </w:p>
    <w:p w14:paraId="74045B64" w14:textId="77777777" w:rsidR="00A60215" w:rsidRDefault="00A60215" w:rsidP="00A60215">
      <w:pPr>
        <w:ind w:firstLine="0"/>
      </w:pPr>
      <w:r>
        <w:t>Reikia teksto žodžius sulygiuoti, kad kiekvienos eilutės kiekvienas žodis prasidėtų fiksuotoje toje pačioje pozicijoje. Galima įterpti tik minimalų būtiną tarpų skaičių. Reikia šalinti iš pradinio teksto kelis iš eilės einančius vienodus skyriklius, paliekant tik vieną jų atstovą. Įterpimo taisyklę taikome, siekdami gauti lygiuotą minimalų tekstą. Pradinio teksto eilutės ilgis neviršija 80 simbolių. Spausdinkite faile ManoKnyga.txt pertvarkytą tekstą pagal tokias taisykles:</w:t>
      </w:r>
    </w:p>
    <w:p w14:paraId="65D11A3C" w14:textId="77777777" w:rsidR="00A60215" w:rsidRDefault="00A60215" w:rsidP="00A60215">
      <w:pPr>
        <w:pStyle w:val="ListParagraph"/>
        <w:numPr>
          <w:ilvl w:val="0"/>
          <w:numId w:val="6"/>
        </w:numPr>
      </w:pPr>
      <w:r>
        <w:t>Kiekvienos eilutės pirmasis žodis turi prasidėti pozicijoje p1=1.</w:t>
      </w:r>
    </w:p>
    <w:p w14:paraId="291228C4" w14:textId="77777777" w:rsidR="00A60215" w:rsidRDefault="00A60215" w:rsidP="00A60215">
      <w:pPr>
        <w:pStyle w:val="ListParagraph"/>
        <w:numPr>
          <w:ilvl w:val="0"/>
          <w:numId w:val="6"/>
        </w:numPr>
      </w:pPr>
      <w:r>
        <w:t>Antrasis kiekvienos eilutės žodis turi prasidėti minimalioje galimoje pozicijoje p2, tokioje, kad kiekvienos eilutės pirmasis žodis kartu su už jo esančiais skyrikliais baigiasi iki p2-2 arba p2-1.</w:t>
      </w:r>
    </w:p>
    <w:p w14:paraId="7F3B1614" w14:textId="77777777" w:rsidR="00A60215" w:rsidRDefault="00A60215" w:rsidP="00A60215">
      <w:pPr>
        <w:pStyle w:val="ListParagraph"/>
        <w:numPr>
          <w:ilvl w:val="0"/>
          <w:numId w:val="6"/>
        </w:numPr>
      </w:pPr>
      <w:r>
        <w:t>Trečiasis kiekvienos eilutės žodis turi prasidėti minimalioje galimoje pozicijoje p3, tokioje, kad kiekvienos eilutės antrasis žodis kartu su už jo esančiais skyrikliais baigiasi iki p3-2 arba p3-1.</w:t>
      </w:r>
    </w:p>
    <w:p w14:paraId="20BE79B9" w14:textId="554CD2AD" w:rsidR="00AB7416" w:rsidRDefault="00A60215" w:rsidP="00A60215">
      <w:pPr>
        <w:pStyle w:val="ListParagraph"/>
        <w:numPr>
          <w:ilvl w:val="0"/>
          <w:numId w:val="6"/>
        </w:numPr>
      </w:pPr>
      <w:r>
        <w:t>Ir t.t.</w:t>
      </w:r>
    </w:p>
    <w:p w14:paraId="7F4BAC3F" w14:textId="77777777" w:rsidR="00232216" w:rsidRDefault="00232216" w:rsidP="00232216">
      <w:pPr>
        <w:pStyle w:val="ListParagraph"/>
        <w:ind w:firstLine="0"/>
      </w:pPr>
    </w:p>
    <w:p w14:paraId="58A92D94" w14:textId="77777777" w:rsidR="00AB7416" w:rsidRPr="00844988" w:rsidRDefault="00AB7416" w:rsidP="00AB7416">
      <w:pPr>
        <w:pStyle w:val="Heading2"/>
      </w:pPr>
      <w:bookmarkStart w:id="85" w:name="_Toc153374056"/>
      <w:r w:rsidRPr="00844988">
        <w:t>Programos tekstas</w:t>
      </w:r>
      <w:bookmarkEnd w:id="85"/>
    </w:p>
    <w:p w14:paraId="1AB70131"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00FF"/>
          <w:sz w:val="20"/>
          <w:lang w:val="en-LT" w:eastAsia="en-GB"/>
        </w:rPr>
        <w:t>namespace</w:t>
      </w:r>
      <w:r w:rsidRPr="00523E24">
        <w:rPr>
          <w:rFonts w:ascii="Courier New" w:hAnsi="Courier New" w:cs="Courier New"/>
          <w:color w:val="333333"/>
          <w:sz w:val="20"/>
          <w:lang w:val="en-LT" w:eastAsia="en-GB"/>
        </w:rPr>
        <w:t xml:space="preserve"> U4H_24_Pasikartojantys_zdz</w:t>
      </w:r>
    </w:p>
    <w:p w14:paraId="79B57C0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w:t>
      </w:r>
    </w:p>
    <w:p w14:paraId="42651B53"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 U4H-24. Pasikartojantys žodžiai.</w:t>
      </w:r>
    </w:p>
    <w:p w14:paraId="3BD60AC1"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Tekstiniame faile Knyga.txt duotas tekstas sudarytas iš žodžių, </w:t>
      </w:r>
    </w:p>
    <w:p w14:paraId="1D677285"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atskirtų skyrikliais. Skyriklių aibė žinoma. Raskite ir spausdinkite </w:t>
      </w:r>
    </w:p>
    <w:p w14:paraId="24A11B14"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faile Rodikliai.txt:</w:t>
      </w:r>
    </w:p>
    <w:p w14:paraId="5398A209"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Nurodytą kiekį dažniausiai pasikartojančių žodžių (ne daugiau</w:t>
      </w:r>
    </w:p>
    <w:p w14:paraId="218D0FF5"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nei 10 žodžių), surikiuotą pagal pasikartojimo skaičių mažėjimo tvarka,</w:t>
      </w:r>
    </w:p>
    <w:p w14:paraId="3BA9F7E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o kai pasikartojimų skaičius sutampa – pagal abėcėlę;</w:t>
      </w:r>
    </w:p>
    <w:p w14:paraId="02993BB5"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Ilgiausią sakinį (didžiausias žodžių kiekis), jo ilgį (simboliais</w:t>
      </w:r>
    </w:p>
    <w:p w14:paraId="4B9444DA"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ir žodžiais) ir vietą (sakinio pradžios eilutės numerį).</w:t>
      </w:r>
    </w:p>
    <w:p w14:paraId="12223E9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6C7AD60"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Reikia teksto žodžius sulygiuoti, kad kiekvienos eilutės kiekvienas</w:t>
      </w:r>
    </w:p>
    <w:p w14:paraId="75530E25"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žodis prasidėtų fiksuotoje toje pačioje pozicijoje. Galima įterpti</w:t>
      </w:r>
    </w:p>
    <w:p w14:paraId="0E528C38"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tik minimalų būtiną tarpų skaičių. Reikia šalinti iš pradinio teksto</w:t>
      </w:r>
    </w:p>
    <w:p w14:paraId="0FD9EDA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kelis iš eilės einančius vienodus skyriklius, paliekant tik vieną jų</w:t>
      </w:r>
    </w:p>
    <w:p w14:paraId="367FDB91"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atstovą. Įterpimo taisyklę taikome, siekdami gauti lygiuotą minimalų</w:t>
      </w:r>
    </w:p>
    <w:p w14:paraId="62171BB8"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tekstą. Pradinio teksto eilutės ilgis neviršija 80 simbolių.</w:t>
      </w:r>
    </w:p>
    <w:p w14:paraId="2B8F5E14"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Spausdinkite faile ManoKnyga.txt pertvarkytą tekstą pagal tokias</w:t>
      </w:r>
    </w:p>
    <w:p w14:paraId="3618DEE3"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taisykles:</w:t>
      </w:r>
    </w:p>
    <w:p w14:paraId="732B781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Kiekvienos eilutės pirmasis žodis turi prasidėti pozicijoje p1=1.</w:t>
      </w:r>
    </w:p>
    <w:p w14:paraId="65AAEB1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Antrasis kiekvienos eilutės žodis turi prasidėti minimalioje galimoje</w:t>
      </w:r>
    </w:p>
    <w:p w14:paraId="69099803"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pozicijoje p2, tokioje, kad kiekvienos eilutės pirmasis žodis kartu</w:t>
      </w:r>
    </w:p>
    <w:p w14:paraId="30198FF2"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su už jo esančiais skyrikliais baigiasi iki p2-2 arba p2-1.</w:t>
      </w:r>
    </w:p>
    <w:p w14:paraId="5FB3FD1F"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Trečiasis kiekvienos eilutės žodis turi prasidėti minimalioje</w:t>
      </w:r>
    </w:p>
    <w:p w14:paraId="17026FAC"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galimoje pozicijoje p3, tokioje, kad kiekvienos eilutės antrasis žodis</w:t>
      </w:r>
    </w:p>
    <w:p w14:paraId="5382D20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kartu su už jo esančiais skyrikliais baigiasi iki p3-2 arba p3-1.</w:t>
      </w:r>
    </w:p>
    <w:p w14:paraId="5CC1423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lastRenderedPageBreak/>
        <w:t xml:space="preserve">        Ir t.t.</w:t>
      </w:r>
    </w:p>
    <w:p w14:paraId="7D173895"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008000"/>
          <w:sz w:val="20"/>
          <w:lang w:val="en-LT" w:eastAsia="en-GB"/>
        </w:rPr>
        <w:t xml:space="preserve">    */</w:t>
      </w:r>
    </w:p>
    <w:p w14:paraId="7EE2BA30"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0DD2A0"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 &lt;summary&gt;</w:t>
      </w:r>
    </w:p>
    <w:p w14:paraId="3C56227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 Main class</w:t>
      </w:r>
    </w:p>
    <w:p w14:paraId="4F74D6A4"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 &lt;/summary&gt;</w:t>
      </w:r>
    </w:p>
    <w:p w14:paraId="505B403F"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class</w:t>
      </w: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Program</w:t>
      </w:r>
    </w:p>
    <w:p w14:paraId="57BC9597"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p>
    <w:p w14:paraId="78C3A07D"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static</w:t>
      </w: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void</w:t>
      </w:r>
      <w:r w:rsidRPr="00523E24">
        <w:rPr>
          <w:rFonts w:ascii="Courier New" w:hAnsi="Courier New" w:cs="Courier New"/>
          <w:color w:val="333333"/>
          <w:sz w:val="20"/>
          <w:lang w:val="en-LT" w:eastAsia="en-GB"/>
        </w:rPr>
        <w:t xml:space="preserve"> Main(</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args)</w:t>
      </w:r>
    </w:p>
    <w:p w14:paraId="03F0C510"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p>
    <w:p w14:paraId="46C4AEA2"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const</w:t>
      </w: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CFd = </w:t>
      </w:r>
      <w:r w:rsidRPr="00523E24">
        <w:rPr>
          <w:rFonts w:ascii="Courier New" w:hAnsi="Courier New" w:cs="Courier New"/>
          <w:color w:val="A31515"/>
          <w:sz w:val="20"/>
          <w:lang w:val="en-LT" w:eastAsia="en-GB"/>
        </w:rPr>
        <w:t>@"../../../Knyga.txt"</w:t>
      </w:r>
      <w:r w:rsidRPr="00523E24">
        <w:rPr>
          <w:rFonts w:ascii="Courier New" w:hAnsi="Courier New" w:cs="Courier New"/>
          <w:color w:val="333333"/>
          <w:sz w:val="20"/>
          <w:lang w:val="en-LT" w:eastAsia="en-GB"/>
        </w:rPr>
        <w:t>;</w:t>
      </w:r>
    </w:p>
    <w:p w14:paraId="026C630F"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const</w:t>
      </w: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CFr8 = </w:t>
      </w:r>
      <w:r w:rsidRPr="00523E24">
        <w:rPr>
          <w:rFonts w:ascii="Courier New" w:hAnsi="Courier New" w:cs="Courier New"/>
          <w:color w:val="A31515"/>
          <w:sz w:val="20"/>
          <w:lang w:val="en-LT" w:eastAsia="en-GB"/>
        </w:rPr>
        <w:t>"Rodikliai.txt"</w:t>
      </w:r>
      <w:r w:rsidRPr="00523E24">
        <w:rPr>
          <w:rFonts w:ascii="Courier New" w:hAnsi="Courier New" w:cs="Courier New"/>
          <w:color w:val="333333"/>
          <w:sz w:val="20"/>
          <w:lang w:val="en-LT" w:eastAsia="en-GB"/>
        </w:rPr>
        <w:t>;</w:t>
      </w:r>
    </w:p>
    <w:p w14:paraId="1320E0A3"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00FF"/>
          <w:sz w:val="20"/>
          <w:lang w:val="en-LT" w:eastAsia="en-GB"/>
        </w:rPr>
        <w:t>const</w:t>
      </w: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CFr10 = </w:t>
      </w:r>
      <w:r w:rsidRPr="00523E24">
        <w:rPr>
          <w:rFonts w:ascii="Courier New" w:hAnsi="Courier New" w:cs="Courier New"/>
          <w:color w:val="A31515"/>
          <w:sz w:val="20"/>
          <w:lang w:val="en-LT" w:eastAsia="en-GB"/>
        </w:rPr>
        <w:t>"ManoKnyga.txt"</w:t>
      </w:r>
      <w:r w:rsidRPr="00523E24">
        <w:rPr>
          <w:rFonts w:ascii="Courier New" w:hAnsi="Courier New" w:cs="Courier New"/>
          <w:color w:val="333333"/>
          <w:sz w:val="20"/>
          <w:lang w:val="en-LT" w:eastAsia="en-GB"/>
        </w:rPr>
        <w:t>;</w:t>
      </w:r>
    </w:p>
    <w:p w14:paraId="6F568AC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char</w:t>
      </w:r>
      <w:r w:rsidRPr="00523E24">
        <w:rPr>
          <w:rFonts w:ascii="Courier New" w:hAnsi="Courier New" w:cs="Courier New"/>
          <w:color w:val="333333"/>
          <w:sz w:val="20"/>
          <w:lang w:val="en-LT" w:eastAsia="en-GB"/>
        </w:rPr>
        <w:t xml:space="preserve">[] punctuation = { </w:t>
      </w:r>
      <w:r w:rsidRPr="00523E24">
        <w:rPr>
          <w:rFonts w:ascii="Courier New" w:hAnsi="Courier New" w:cs="Courier New"/>
          <w:color w:val="A31515"/>
          <w:sz w:val="20"/>
          <w:lang w:val="en-LT" w:eastAsia="en-GB"/>
        </w:rPr>
        <w:t>' '</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w:t>
      </w:r>
    </w:p>
    <w:p w14:paraId="6617FD84"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 xml:space="preserve">, </w:t>
      </w:r>
      <w:r w:rsidRPr="00523E24">
        <w:rPr>
          <w:rFonts w:ascii="Courier New" w:hAnsi="Courier New" w:cs="Courier New"/>
          <w:color w:val="A31515"/>
          <w:sz w:val="20"/>
          <w:lang w:val="en-LT" w:eastAsia="en-GB"/>
        </w:rPr>
        <w:t>'\t'</w:t>
      </w:r>
      <w:r w:rsidRPr="00523E24">
        <w:rPr>
          <w:rFonts w:ascii="Courier New" w:hAnsi="Courier New" w:cs="Courier New"/>
          <w:color w:val="333333"/>
          <w:sz w:val="20"/>
          <w:lang w:val="en-LT" w:eastAsia="en-GB"/>
        </w:rPr>
        <w:t xml:space="preserve"> };</w:t>
      </w:r>
    </w:p>
    <w:p w14:paraId="41659462"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punct = </w:t>
      </w:r>
      <w:r w:rsidRPr="00523E24">
        <w:rPr>
          <w:rFonts w:ascii="Courier New" w:hAnsi="Courier New" w:cs="Courier New"/>
          <w:color w:val="A31515"/>
          <w:sz w:val="20"/>
          <w:lang w:val="en-LT" w:eastAsia="en-GB"/>
        </w:rPr>
        <w:t>"\\s,.;:!?()\\-"</w:t>
      </w:r>
      <w:r w:rsidRPr="00523E24">
        <w:rPr>
          <w:rFonts w:ascii="Courier New" w:hAnsi="Courier New" w:cs="Courier New"/>
          <w:color w:val="333333"/>
          <w:sz w:val="20"/>
          <w:lang w:val="en-LT" w:eastAsia="en-GB"/>
        </w:rPr>
        <w:t>;</w:t>
      </w:r>
    </w:p>
    <w:p w14:paraId="70FA4EDD"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pattern = </w:t>
      </w:r>
      <w:r w:rsidRPr="00523E24">
        <w:rPr>
          <w:rFonts w:ascii="Courier New" w:hAnsi="Courier New" w:cs="Courier New"/>
          <w:color w:val="A31515"/>
          <w:sz w:val="20"/>
          <w:lang w:val="en-LT" w:eastAsia="en-GB"/>
        </w:rPr>
        <w:t>@"([\p{P}\s])\1+"</w:t>
      </w:r>
      <w:r w:rsidRPr="00523E24">
        <w:rPr>
          <w:rFonts w:ascii="Courier New" w:hAnsi="Courier New" w:cs="Courier New"/>
          <w:color w:val="333333"/>
          <w:sz w:val="20"/>
          <w:lang w:val="en-LT" w:eastAsia="en-GB"/>
        </w:rPr>
        <w:t>;</w:t>
      </w:r>
    </w:p>
    <w:p w14:paraId="4DB05744"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2B91AF"/>
          <w:sz w:val="20"/>
          <w:lang w:val="en-LT" w:eastAsia="en-GB"/>
        </w:rPr>
        <w:t>string</w:t>
      </w:r>
      <w:r w:rsidRPr="00523E24">
        <w:rPr>
          <w:rFonts w:ascii="Courier New" w:hAnsi="Courier New" w:cs="Courier New"/>
          <w:color w:val="333333"/>
          <w:sz w:val="20"/>
          <w:lang w:val="en-LT" w:eastAsia="en-GB"/>
        </w:rPr>
        <w:t xml:space="preserve"> endOfSentence = </w:t>
      </w:r>
      <w:r w:rsidRPr="00523E24">
        <w:rPr>
          <w:rFonts w:ascii="Courier New" w:hAnsi="Courier New" w:cs="Courier New"/>
          <w:color w:val="A31515"/>
          <w:sz w:val="20"/>
          <w:lang w:val="en-LT" w:eastAsia="en-GB"/>
        </w:rPr>
        <w:t>".!?"</w:t>
      </w:r>
      <w:r w:rsidRPr="00523E24">
        <w:rPr>
          <w:rFonts w:ascii="Courier New" w:hAnsi="Courier New" w:cs="Courier New"/>
          <w:color w:val="333333"/>
          <w:sz w:val="20"/>
          <w:lang w:val="en-LT" w:eastAsia="en-GB"/>
        </w:rPr>
        <w:t>;</w:t>
      </w:r>
    </w:p>
    <w:p w14:paraId="0110A399"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60DA87"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//Solves first two tasks</w:t>
      </w:r>
    </w:p>
    <w:p w14:paraId="7CAC64DA"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InOut.ProcessFirstTasks(CFd, CFr8, punctuation, endOfSentence);</w:t>
      </w:r>
    </w:p>
    <w:p w14:paraId="7CA5F581"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5C84EE0"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r w:rsidRPr="00523E24">
        <w:rPr>
          <w:rFonts w:ascii="Courier New" w:hAnsi="Courier New" w:cs="Courier New"/>
          <w:color w:val="008000"/>
          <w:sz w:val="20"/>
          <w:lang w:val="en-LT" w:eastAsia="en-GB"/>
        </w:rPr>
        <w:t>//Solves the last task</w:t>
      </w:r>
    </w:p>
    <w:p w14:paraId="7086A85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InOut.ProcessSecondTask(CFd, CFr10, pattern, punct);</w:t>
      </w:r>
    </w:p>
    <w:p w14:paraId="78F4D796"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p>
    <w:p w14:paraId="63FF885B"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 xml:space="preserve">    }</w:t>
      </w:r>
    </w:p>
    <w:p w14:paraId="5D1EF66E" w14:textId="77777777" w:rsidR="00523E24" w:rsidRPr="00523E24" w:rsidRDefault="00523E24" w:rsidP="0052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23E24">
        <w:rPr>
          <w:rFonts w:ascii="Courier New" w:hAnsi="Courier New" w:cs="Courier New"/>
          <w:color w:val="333333"/>
          <w:sz w:val="20"/>
          <w:lang w:val="en-LT" w:eastAsia="en-GB"/>
        </w:rPr>
        <w:t>}</w:t>
      </w:r>
    </w:p>
    <w:p w14:paraId="119BBF1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System.Text;</w:t>
      </w:r>
    </w:p>
    <w:p w14:paraId="1EFFCF8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System.IO;</w:t>
      </w:r>
    </w:p>
    <w:p w14:paraId="56C8F13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System.Text.RegularExpressions;</w:t>
      </w:r>
    </w:p>
    <w:p w14:paraId="75D9B06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System.Collections.Generic;</w:t>
      </w:r>
    </w:p>
    <w:p w14:paraId="3B5143D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w:t>
      </w:r>
    </w:p>
    <w:p w14:paraId="37A3B86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System.ComponentModel;</w:t>
      </w:r>
    </w:p>
    <w:p w14:paraId="1EE68E4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DED167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namespace</w:t>
      </w:r>
      <w:r w:rsidRPr="00B41732">
        <w:rPr>
          <w:rFonts w:ascii="Courier New" w:hAnsi="Courier New" w:cs="Courier New"/>
          <w:color w:val="333333"/>
          <w:sz w:val="20"/>
          <w:lang w:val="en-LT" w:eastAsia="en-GB"/>
        </w:rPr>
        <w:t xml:space="preserve"> U4H_24_Pasikartojantys_zdz</w:t>
      </w:r>
    </w:p>
    <w:p w14:paraId="5B843A9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7AC948E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6FF157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Class that performs scans and prints</w:t>
      </w:r>
    </w:p>
    <w:p w14:paraId="52E77BF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58C086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class</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InOut</w:t>
      </w:r>
    </w:p>
    <w:p w14:paraId="382C18F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t>{</w:t>
      </w:r>
    </w:p>
    <w:p w14:paraId="0EC572C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47D0E9A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Method reads from the file and prints the results</w:t>
      </w:r>
    </w:p>
    <w:p w14:paraId="349F74D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6452548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name="fin"&gt;&lt;/param&gt;</w:t>
      </w:r>
    </w:p>
    <w:p w14:paraId="458121D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name="fout"&gt;&lt;/param&gt;</w:t>
      </w:r>
    </w:p>
    <w:p w14:paraId="05FB554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name="punctuation"&gt;&lt;/param&gt;</w:t>
      </w:r>
    </w:p>
    <w:p w14:paraId="16032C0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ProcessFirstTasks(</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fin,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fout,</w:t>
      </w:r>
    </w:p>
    <w:p w14:paraId="12BDF5D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char</w:t>
      </w:r>
      <w:r w:rsidRPr="00B41732">
        <w:rPr>
          <w:rFonts w:ascii="Courier New" w:hAnsi="Courier New" w:cs="Courier New"/>
          <w:color w:val="333333"/>
          <w:sz w:val="20"/>
          <w:lang w:val="en-LT" w:eastAsia="en-GB"/>
        </w:rPr>
        <w:t xml:space="preserve">[] punctuation,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endOfSentence)</w:t>
      </w:r>
    </w:p>
    <w:p w14:paraId="1C8C3FE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B7B2BE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(StreamReader reader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StreamReader(fin, Encoding.UTF8))</w:t>
      </w:r>
    </w:p>
    <w:p w14:paraId="4F4FE0E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6731F2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497E3DC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numberOfLine = 0;</w:t>
      </w:r>
    </w:p>
    <w:p w14:paraId="0B15FB9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longestSentece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[2];</w:t>
      </w:r>
    </w:p>
    <w:p w14:paraId="65620EC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DDD94D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longestSentece[0]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38A5322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longestSentece[1]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34813D9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255BC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List&lt;Word&gt; mostRepetitive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List&lt;Word&gt;();</w:t>
      </w:r>
    </w:p>
    <w:p w14:paraId="7D3F579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20FCAF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w:t>
      </w:r>
      <w:r w:rsidRPr="00B41732">
        <w:rPr>
          <w:rFonts w:ascii="Courier New" w:hAnsi="Courier New" w:cs="Courier New"/>
          <w:color w:val="008000"/>
          <w:sz w:val="20"/>
          <w:lang w:val="en-LT" w:eastAsia="en-GB"/>
        </w:rPr>
        <w:t>// Properties array is used instead of a new class</w:t>
      </w:r>
    </w:p>
    <w:p w14:paraId="32EB404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In it the results are being saved</w:t>
      </w:r>
    </w:p>
    <w:p w14:paraId="060D9AA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properties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[6];</w:t>
      </w:r>
    </w:p>
    <w:p w14:paraId="52F274E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A7C586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Each properties element is set to zero</w:t>
      </w:r>
    </w:p>
    <w:p w14:paraId="4F592D8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SetPropertiesToZero(properties);</w:t>
      </w:r>
    </w:p>
    <w:p w14:paraId="2B339AE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5C9B4F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var</w:t>
      </w:r>
      <w:r w:rsidRPr="00B41732">
        <w:rPr>
          <w:rFonts w:ascii="Courier New" w:hAnsi="Courier New" w:cs="Courier New"/>
          <w:color w:val="333333"/>
          <w:sz w:val="20"/>
          <w:lang w:val="en-LT" w:eastAsia="en-GB"/>
        </w:rPr>
        <w:t xml:space="preserve"> writer = File.CreateText(fout))</w:t>
      </w:r>
    </w:p>
    <w:p w14:paraId="562FE13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05DFB61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while</w:t>
      </w:r>
      <w:r w:rsidRPr="00B41732">
        <w:rPr>
          <w:rFonts w:ascii="Courier New" w:hAnsi="Courier New" w:cs="Courier New"/>
          <w:color w:val="333333"/>
          <w:sz w:val="20"/>
          <w:lang w:val="en-LT" w:eastAsia="en-GB"/>
        </w:rPr>
        <w:t xml:space="preserve"> ((line = reader.ReadLine()) != </w:t>
      </w:r>
      <w:r w:rsidRPr="00B41732">
        <w:rPr>
          <w:rFonts w:ascii="Courier New" w:hAnsi="Courier New" w:cs="Courier New"/>
          <w:color w:val="0000FF"/>
          <w:sz w:val="20"/>
          <w:lang w:val="en-LT" w:eastAsia="en-GB"/>
        </w:rPr>
        <w:t>null</w:t>
      </w:r>
      <w:r w:rsidRPr="00B41732">
        <w:rPr>
          <w:rFonts w:ascii="Courier New" w:hAnsi="Courier New" w:cs="Courier New"/>
          <w:color w:val="333333"/>
          <w:sz w:val="20"/>
          <w:lang w:val="en-LT" w:eastAsia="en-GB"/>
        </w:rPr>
        <w:t>)</w:t>
      </w:r>
    </w:p>
    <w:p w14:paraId="7259C2F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89A189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words with their repetition</w:t>
      </w:r>
    </w:p>
    <w:p w14:paraId="4AAE00A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TaskUtils.FindMostRepetitive(line, mostRepetitive,</w:t>
      </w:r>
    </w:p>
    <w:p w14:paraId="105B7EC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punctuation);</w:t>
      </w:r>
    </w:p>
    <w:p w14:paraId="211C558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0A6B8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the longest sentence</w:t>
      </w:r>
    </w:p>
    <w:p w14:paraId="45CBA5B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TaskUtils.FindLongestSentence(line, punctuation,</w:t>
      </w:r>
    </w:p>
    <w:p w14:paraId="30A1DDA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 numberOfLine, endOfSentence,</w:t>
      </w:r>
    </w:p>
    <w:p w14:paraId="4CC1775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longestSentece);</w:t>
      </w:r>
    </w:p>
    <w:p w14:paraId="350CCB8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6E8E25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numberOfLine++;</w:t>
      </w:r>
    </w:p>
    <w:p w14:paraId="6F401DD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09C4983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10662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Sorts repetitive words</w:t>
      </w:r>
    </w:p>
    <w:p w14:paraId="4E2B966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Sort(mostRepetitive);</w:t>
      </w:r>
    </w:p>
    <w:p w14:paraId="7936862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BC6372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Prints repetitive words</w:t>
      </w:r>
    </w:p>
    <w:p w14:paraId="3E3DAB1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PrintMostRepetitive(mostRepetitive, writer);</w:t>
      </w:r>
    </w:p>
    <w:p w14:paraId="5ED9F48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A8721C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w:t>
      </w:r>
      <w:r w:rsidRPr="00B41732">
        <w:rPr>
          <w:rFonts w:ascii="Courier New" w:hAnsi="Courier New" w:cs="Courier New"/>
          <w:color w:val="333333"/>
          <w:sz w:val="20"/>
          <w:bdr w:val="single" w:sz="6" w:space="0" w:color="FF0000" w:frame="1"/>
          <w:lang w:val="en-LT" w:eastAsia="en-GB"/>
        </w:rPr>
        <w:t>$</w:t>
      </w:r>
      <w:r w:rsidRPr="00B41732">
        <w:rPr>
          <w:rFonts w:ascii="Courier New" w:hAnsi="Courier New" w:cs="Courier New"/>
          <w:color w:val="A31515"/>
          <w:sz w:val="20"/>
          <w:lang w:val="en-LT" w:eastAsia="en-GB"/>
        </w:rPr>
        <w:t>"Ilgiausias sakinys:"</w:t>
      </w:r>
      <w:r w:rsidRPr="00B41732">
        <w:rPr>
          <w:rFonts w:ascii="Courier New" w:hAnsi="Courier New" w:cs="Courier New"/>
          <w:color w:val="333333"/>
          <w:sz w:val="20"/>
          <w:lang w:val="en-LT" w:eastAsia="en-GB"/>
        </w:rPr>
        <w:t>);</w:t>
      </w:r>
    </w:p>
    <w:p w14:paraId="5D27D2B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w:t>
      </w:r>
      <w:r w:rsidRPr="00B41732">
        <w:rPr>
          <w:rFonts w:ascii="Courier New" w:hAnsi="Courier New" w:cs="Courier New"/>
          <w:color w:val="333333"/>
          <w:sz w:val="20"/>
          <w:bdr w:val="single" w:sz="6" w:space="0" w:color="FF0000" w:frame="1"/>
          <w:lang w:val="en-LT" w:eastAsia="en-GB"/>
        </w:rPr>
        <w:t>$</w:t>
      </w:r>
      <w:r w:rsidRPr="00B41732">
        <w:rPr>
          <w:rFonts w:ascii="Courier New" w:hAnsi="Courier New" w:cs="Courier New"/>
          <w:color w:val="A31515"/>
          <w:sz w:val="20"/>
          <w:lang w:val="en-LT" w:eastAsia="en-GB"/>
        </w:rPr>
        <w:t>"{longestSentece[0]}"</w:t>
      </w:r>
      <w:r w:rsidRPr="00B41732">
        <w:rPr>
          <w:rFonts w:ascii="Courier New" w:hAnsi="Courier New" w:cs="Courier New"/>
          <w:color w:val="333333"/>
          <w:sz w:val="20"/>
          <w:lang w:val="en-LT" w:eastAsia="en-GB"/>
        </w:rPr>
        <w:t>);</w:t>
      </w:r>
    </w:p>
    <w:p w14:paraId="5BCBA73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w:t>
      </w:r>
      <w:r w:rsidRPr="00B41732">
        <w:rPr>
          <w:rFonts w:ascii="Courier New" w:hAnsi="Courier New" w:cs="Courier New"/>
          <w:color w:val="333333"/>
          <w:sz w:val="20"/>
          <w:bdr w:val="single" w:sz="6" w:space="0" w:color="FF0000" w:frame="1"/>
          <w:lang w:val="en-LT" w:eastAsia="en-GB"/>
        </w:rPr>
        <w:t>$</w:t>
      </w:r>
      <w:r w:rsidRPr="00B41732">
        <w:rPr>
          <w:rFonts w:ascii="Courier New" w:hAnsi="Courier New" w:cs="Courier New"/>
          <w:color w:val="A31515"/>
          <w:sz w:val="20"/>
          <w:lang w:val="en-LT" w:eastAsia="en-GB"/>
        </w:rPr>
        <w:t>"Zodziai: {properties[0]}; "</w:t>
      </w:r>
      <w:r w:rsidRPr="00B41732">
        <w:rPr>
          <w:rFonts w:ascii="Courier New" w:hAnsi="Courier New" w:cs="Courier New"/>
          <w:color w:val="333333"/>
          <w:sz w:val="20"/>
          <w:lang w:val="en-LT" w:eastAsia="en-GB"/>
        </w:rPr>
        <w:t xml:space="preserve"> +</w:t>
      </w:r>
    </w:p>
    <w:p w14:paraId="2EDC03E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333333"/>
          <w:sz w:val="20"/>
          <w:bdr w:val="single" w:sz="6" w:space="0" w:color="FF0000" w:frame="1"/>
          <w:lang w:val="en-LT" w:eastAsia="en-GB"/>
        </w:rPr>
        <w:t>$</w:t>
      </w:r>
      <w:r w:rsidRPr="00B41732">
        <w:rPr>
          <w:rFonts w:ascii="Courier New" w:hAnsi="Courier New" w:cs="Courier New"/>
          <w:color w:val="A31515"/>
          <w:sz w:val="20"/>
          <w:lang w:val="en-LT" w:eastAsia="en-GB"/>
        </w:rPr>
        <w:t>"Simboliai: {properties[1]}; Sakinio pradzia: "</w:t>
      </w:r>
      <w:r w:rsidRPr="00B41732">
        <w:rPr>
          <w:rFonts w:ascii="Courier New" w:hAnsi="Courier New" w:cs="Courier New"/>
          <w:color w:val="333333"/>
          <w:sz w:val="20"/>
          <w:lang w:val="en-LT" w:eastAsia="en-GB"/>
        </w:rPr>
        <w:t xml:space="preserve"> +</w:t>
      </w:r>
    </w:p>
    <w:p w14:paraId="498DF9C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333333"/>
          <w:sz w:val="20"/>
          <w:bdr w:val="single" w:sz="6" w:space="0" w:color="FF0000" w:frame="1"/>
          <w:lang w:val="en-LT" w:eastAsia="en-GB"/>
        </w:rPr>
        <w:t>$</w:t>
      </w:r>
      <w:r w:rsidRPr="00B41732">
        <w:rPr>
          <w:rFonts w:ascii="Courier New" w:hAnsi="Courier New" w:cs="Courier New"/>
          <w:color w:val="A31515"/>
          <w:sz w:val="20"/>
          <w:lang w:val="en-LT" w:eastAsia="en-GB"/>
        </w:rPr>
        <w:t>"{properties[4]}"</w:t>
      </w:r>
      <w:r w:rsidRPr="00B41732">
        <w:rPr>
          <w:rFonts w:ascii="Courier New" w:hAnsi="Courier New" w:cs="Courier New"/>
          <w:color w:val="333333"/>
          <w:sz w:val="20"/>
          <w:lang w:val="en-LT" w:eastAsia="en-GB"/>
        </w:rPr>
        <w:t>);</w:t>
      </w:r>
    </w:p>
    <w:p w14:paraId="66B4FB3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8178E8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AC4C24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95E6F8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E9049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2462662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Each properties element is set to zero</w:t>
      </w:r>
    </w:p>
    <w:p w14:paraId="6DF4E63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672FB65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name="properties"&gt;&lt;/param&gt;</w:t>
      </w:r>
    </w:p>
    <w:p w14:paraId="2C73585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SetPropertiesToZero(</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properties)</w:t>
      </w:r>
    </w:p>
    <w:p w14:paraId="6011AE1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14FAA8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6; i++)</w:t>
      </w:r>
    </w:p>
    <w:p w14:paraId="084EBE0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FDD3EC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properties[i] = 0;</w:t>
      </w:r>
    </w:p>
    <w:p w14:paraId="75BF2F0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27B7F8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6D908A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F2D027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CC4AAB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Sorting</w:t>
      </w:r>
    </w:p>
    <w:p w14:paraId="3FD5B7E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04FDAE3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name="mostRepetitive"&gt;&lt;/param&gt;</w:t>
      </w:r>
    </w:p>
    <w:p w14:paraId="1311CA9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Sort(List&lt;Word&gt; mostRepetitive)</w:t>
      </w:r>
    </w:p>
    <w:p w14:paraId="2C954BA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68364B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bool</w:t>
      </w:r>
      <w:r w:rsidRPr="00B41732">
        <w:rPr>
          <w:rFonts w:ascii="Courier New" w:hAnsi="Courier New" w:cs="Courier New"/>
          <w:color w:val="333333"/>
          <w:sz w:val="20"/>
          <w:lang w:val="en-LT" w:eastAsia="en-GB"/>
        </w:rPr>
        <w:t xml:space="preserve"> flag = </w:t>
      </w:r>
      <w:r w:rsidRPr="00B41732">
        <w:rPr>
          <w:rFonts w:ascii="Courier New" w:hAnsi="Courier New" w:cs="Courier New"/>
          <w:color w:val="0000FF"/>
          <w:sz w:val="20"/>
          <w:lang w:val="en-LT" w:eastAsia="en-GB"/>
        </w:rPr>
        <w:t>true</w:t>
      </w:r>
      <w:r w:rsidRPr="00B41732">
        <w:rPr>
          <w:rFonts w:ascii="Courier New" w:hAnsi="Courier New" w:cs="Courier New"/>
          <w:color w:val="333333"/>
          <w:sz w:val="20"/>
          <w:lang w:val="en-LT" w:eastAsia="en-GB"/>
        </w:rPr>
        <w:t>;</w:t>
      </w:r>
    </w:p>
    <w:p w14:paraId="29BB724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1D129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while</w:t>
      </w:r>
      <w:r w:rsidRPr="00B41732">
        <w:rPr>
          <w:rFonts w:ascii="Courier New" w:hAnsi="Courier New" w:cs="Courier New"/>
          <w:color w:val="333333"/>
          <w:sz w:val="20"/>
          <w:lang w:val="en-LT" w:eastAsia="en-GB"/>
        </w:rPr>
        <w:t xml:space="preserve"> (flag)</w:t>
      </w:r>
    </w:p>
    <w:p w14:paraId="515F3F8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E146CD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flag = </w:t>
      </w:r>
      <w:r w:rsidRPr="00B41732">
        <w:rPr>
          <w:rFonts w:ascii="Courier New" w:hAnsi="Courier New" w:cs="Courier New"/>
          <w:color w:val="0000FF"/>
          <w:sz w:val="20"/>
          <w:lang w:val="en-LT" w:eastAsia="en-GB"/>
        </w:rPr>
        <w:t>false</w:t>
      </w:r>
      <w:r w:rsidRPr="00B41732">
        <w:rPr>
          <w:rFonts w:ascii="Courier New" w:hAnsi="Courier New" w:cs="Courier New"/>
          <w:color w:val="333333"/>
          <w:sz w:val="20"/>
          <w:lang w:val="en-LT" w:eastAsia="en-GB"/>
        </w:rPr>
        <w:t>;</w:t>
      </w:r>
    </w:p>
    <w:p w14:paraId="009F5AC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C6B523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mostRepetitive.Count - 1; i++)</w:t>
      </w:r>
    </w:p>
    <w:p w14:paraId="3C3F2AA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E553AE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 one = mostRepetitive[i];</w:t>
      </w:r>
    </w:p>
    <w:p w14:paraId="06C102F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 two = mostRepetitive[i + 1];</w:t>
      </w:r>
    </w:p>
    <w:p w14:paraId="359B71C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69CEE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(one.CompareTo(two) &lt; 0)</w:t>
      </w:r>
    </w:p>
    <w:p w14:paraId="2132DF9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7B95B4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mostRepetitive[i] = two;</w:t>
      </w:r>
    </w:p>
    <w:p w14:paraId="5CEEC8E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mostRepetitive[i + 1] = one;</w:t>
      </w:r>
    </w:p>
    <w:p w14:paraId="4F9EC65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flag = </w:t>
      </w:r>
      <w:r w:rsidRPr="00B41732">
        <w:rPr>
          <w:rFonts w:ascii="Courier New" w:hAnsi="Courier New" w:cs="Courier New"/>
          <w:color w:val="0000FF"/>
          <w:sz w:val="20"/>
          <w:lang w:val="en-LT" w:eastAsia="en-GB"/>
        </w:rPr>
        <w:t>true</w:t>
      </w:r>
      <w:r w:rsidRPr="00B41732">
        <w:rPr>
          <w:rFonts w:ascii="Courier New" w:hAnsi="Courier New" w:cs="Courier New"/>
          <w:color w:val="333333"/>
          <w:sz w:val="20"/>
          <w:lang w:val="en-LT" w:eastAsia="en-GB"/>
        </w:rPr>
        <w:t>;</w:t>
      </w:r>
    </w:p>
    <w:p w14:paraId="192B27A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79D392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5A5DD2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721775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9ECD0A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D0C598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6DD43E6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Printing most repetitive first 10 words</w:t>
      </w:r>
    </w:p>
    <w:p w14:paraId="0269E60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33A99B3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name="mostRepetitive"&gt;&lt;/param&gt;</w:t>
      </w:r>
    </w:p>
    <w:p w14:paraId="0CB55C1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name="writer"&gt;&lt;/param&gt;</w:t>
      </w:r>
    </w:p>
    <w:p w14:paraId="2499A7A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PrintMostRepetitive(List&lt;Word&gt; mostRepetitive,</w:t>
      </w:r>
    </w:p>
    <w:p w14:paraId="35C29E3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StreamWriter writer)</w:t>
      </w:r>
    </w:p>
    <w:p w14:paraId="063BB1C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B20731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w:t>
      </w:r>
      <w:r w:rsidRPr="00B41732">
        <w:rPr>
          <w:rFonts w:ascii="Courier New" w:hAnsi="Courier New" w:cs="Courier New"/>
          <w:color w:val="A31515"/>
          <w:sz w:val="20"/>
          <w:lang w:val="en-LT" w:eastAsia="en-GB"/>
        </w:rPr>
        <w:t>"Dazniausiai pasikartojantys zodziai: "</w:t>
      </w:r>
      <w:r w:rsidRPr="00B41732">
        <w:rPr>
          <w:rFonts w:ascii="Courier New" w:hAnsi="Courier New" w:cs="Courier New"/>
          <w:color w:val="333333"/>
          <w:sz w:val="20"/>
          <w:lang w:val="en-LT" w:eastAsia="en-GB"/>
        </w:rPr>
        <w:t>);</w:t>
      </w:r>
    </w:p>
    <w:p w14:paraId="66ED0C7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04A89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Math.Min(10, mostRepetitive.Count); i++)</w:t>
      </w:r>
    </w:p>
    <w:p w14:paraId="60C3B35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EC4FE2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writer.WriteLine(mostRepetitive[i].word + </w:t>
      </w:r>
      <w:r w:rsidRPr="00B41732">
        <w:rPr>
          <w:rFonts w:ascii="Courier New" w:hAnsi="Courier New" w:cs="Courier New"/>
          <w:color w:val="A31515"/>
          <w:sz w:val="20"/>
          <w:lang w:val="en-LT" w:eastAsia="en-GB"/>
        </w:rPr>
        <w:t>" "</w:t>
      </w:r>
    </w:p>
    <w:p w14:paraId="76580D2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 mostRepetitive[i].count);</w:t>
      </w:r>
    </w:p>
    <w:p w14:paraId="2AFDF80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C20CA1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0F5618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0ABEA2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7E4215F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Reads from the file and prints the results</w:t>
      </w:r>
    </w:p>
    <w:p w14:paraId="4852332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481011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name="fin"&gt;&lt;/param&gt;</w:t>
      </w:r>
    </w:p>
    <w:p w14:paraId="341473E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name="frout"&gt;&lt;/param&gt;</w:t>
      </w:r>
    </w:p>
    <w:p w14:paraId="0FAE370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name="punct"&gt;&lt;/param&gt;</w:t>
      </w:r>
    </w:p>
    <w:p w14:paraId="2981316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name="pattern"&gt;&lt;/param&gt;</w:t>
      </w:r>
    </w:p>
    <w:p w14:paraId="5C500E0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ProcessSecondTask(</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fin,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frout,</w:t>
      </w:r>
    </w:p>
    <w:p w14:paraId="06383BA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pattern,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punct)</w:t>
      </w:r>
    </w:p>
    <w:p w14:paraId="3655463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00738FF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(StreamReader reader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StreamReader(fin, Encoding.UTF8))</w:t>
      </w:r>
    </w:p>
    <w:p w14:paraId="6C65A98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324800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7A4F3F9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 wordsInLine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Word[40];</w:t>
      </w:r>
    </w:p>
    <w:p w14:paraId="4D484C0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99A0BF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Each array elemnt is set to empty</w:t>
      </w:r>
    </w:p>
    <w:p w14:paraId="55C94DD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SetArrayToEmpty(wordsInLine);</w:t>
      </w:r>
    </w:p>
    <w:p w14:paraId="26BBB51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A1E8BC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var</w:t>
      </w:r>
      <w:r w:rsidRPr="00B41732">
        <w:rPr>
          <w:rFonts w:ascii="Courier New" w:hAnsi="Courier New" w:cs="Courier New"/>
          <w:color w:val="333333"/>
          <w:sz w:val="20"/>
          <w:lang w:val="en-LT" w:eastAsia="en-GB"/>
        </w:rPr>
        <w:t xml:space="preserve"> writer = File.CreateText(frout))</w:t>
      </w:r>
    </w:p>
    <w:p w14:paraId="50E5C82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A3D79F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while</w:t>
      </w:r>
      <w:r w:rsidRPr="00B41732">
        <w:rPr>
          <w:rFonts w:ascii="Courier New" w:hAnsi="Courier New" w:cs="Courier New"/>
          <w:color w:val="333333"/>
          <w:sz w:val="20"/>
          <w:lang w:val="en-LT" w:eastAsia="en-GB"/>
        </w:rPr>
        <w:t xml:space="preserve"> ((line = reader.ReadLine()) != </w:t>
      </w:r>
      <w:r w:rsidRPr="00B41732">
        <w:rPr>
          <w:rFonts w:ascii="Courier New" w:hAnsi="Courier New" w:cs="Courier New"/>
          <w:color w:val="0000FF"/>
          <w:sz w:val="20"/>
          <w:lang w:val="en-LT" w:eastAsia="en-GB"/>
        </w:rPr>
        <w:t>null</w:t>
      </w:r>
      <w:r w:rsidRPr="00B41732">
        <w:rPr>
          <w:rFonts w:ascii="Courier New" w:hAnsi="Courier New" w:cs="Courier New"/>
          <w:color w:val="333333"/>
          <w:sz w:val="20"/>
          <w:lang w:val="en-LT" w:eastAsia="en-GB"/>
        </w:rPr>
        <w:t>)</w:t>
      </w:r>
    </w:p>
    <w:p w14:paraId="437C7F6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A304C4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Removes repetitive punctuation</w:t>
      </w:r>
    </w:p>
    <w:p w14:paraId="49EA88D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line = Regex.Replace(line, pattern, </w:t>
      </w:r>
      <w:r w:rsidRPr="00B41732">
        <w:rPr>
          <w:rFonts w:ascii="Courier New" w:hAnsi="Courier New" w:cs="Courier New"/>
          <w:color w:val="A31515"/>
          <w:sz w:val="20"/>
          <w:lang w:val="en-LT" w:eastAsia="en-GB"/>
        </w:rPr>
        <w:t>"$1"</w:t>
      </w:r>
      <w:r w:rsidRPr="00B41732">
        <w:rPr>
          <w:rFonts w:ascii="Courier New" w:hAnsi="Courier New" w:cs="Courier New"/>
          <w:color w:val="333333"/>
          <w:sz w:val="20"/>
          <w:lang w:val="en-LT" w:eastAsia="en-GB"/>
        </w:rPr>
        <w:t>);</w:t>
      </w:r>
    </w:p>
    <w:p w14:paraId="4591A76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FCF224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the longest word in the column</w:t>
      </w:r>
    </w:p>
    <w:p w14:paraId="4864040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TaskUtils.FindBiggestWordInColumn(line, wordsInLine,</w:t>
      </w:r>
    </w:p>
    <w:p w14:paraId="3FFB0D0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punct);</w:t>
      </w:r>
    </w:p>
    <w:p w14:paraId="1D30B8B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12BFEA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FD53E4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Sets the start for the reader to zero so it would read</w:t>
      </w:r>
    </w:p>
    <w:p w14:paraId="72C251E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it again from the start</w:t>
      </w:r>
    </w:p>
    <w:p w14:paraId="23CCE24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reader.BaseStream.Seek(0, SeekOrigin.Begin);</w:t>
      </w:r>
    </w:p>
    <w:p w14:paraId="0611DC6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41BCC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Prints aligned text</w:t>
      </w:r>
    </w:p>
    <w:p w14:paraId="52F4ECB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PrintAlignedLines(reader, writer, pattern, wordsInLine,</w:t>
      </w:r>
    </w:p>
    <w:p w14:paraId="19295BF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punct);</w:t>
      </w:r>
    </w:p>
    <w:p w14:paraId="62BA749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616A3F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D9DD50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B038A7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1E41EA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77778B5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Each array elemnt is set to empty</w:t>
      </w:r>
    </w:p>
    <w:p w14:paraId="402A1AD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2A54A2D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name="wordsInLine"&gt;&lt;/param&gt;</w:t>
      </w:r>
    </w:p>
    <w:p w14:paraId="0BF6F74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SetArrayToEmpty(Word[] wordsInLine)</w:t>
      </w:r>
    </w:p>
    <w:p w14:paraId="1C7A3AD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82FF2D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40; i++)</w:t>
      </w:r>
    </w:p>
    <w:p w14:paraId="0285014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38F817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wordsInLine[i]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Word(</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7367CA8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FD1119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29C3CB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ED1621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41ACD5A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Prints aligned text</w:t>
      </w:r>
    </w:p>
    <w:p w14:paraId="1E8C9A6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30CCA4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name="reader"&gt;&lt;/param&gt;</w:t>
      </w:r>
    </w:p>
    <w:p w14:paraId="6CB98DC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name="writer"&gt;&lt;/param&gt;</w:t>
      </w:r>
    </w:p>
    <w:p w14:paraId="25806EF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name="pattern"&gt;&lt;/param&gt;</w:t>
      </w:r>
    </w:p>
    <w:p w14:paraId="4B2E06F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name="wordsInLine"&gt;&lt;/param&gt;</w:t>
      </w:r>
    </w:p>
    <w:p w14:paraId="3FCE40F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name="punct"&gt;&lt;/param&gt;</w:t>
      </w:r>
    </w:p>
    <w:p w14:paraId="66A0358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PrintAlignedLines(StreamReader reader,</w:t>
      </w:r>
    </w:p>
    <w:p w14:paraId="2B31588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StreamWriter writer,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pattern, Word[] wordsInLine,</w:t>
      </w:r>
    </w:p>
    <w:p w14:paraId="1F1EE60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punct)</w:t>
      </w:r>
    </w:p>
    <w:p w14:paraId="7F6B54F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3A83B7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77FDF7B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514AC6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while</w:t>
      </w:r>
      <w:r w:rsidRPr="00B41732">
        <w:rPr>
          <w:rFonts w:ascii="Courier New" w:hAnsi="Courier New" w:cs="Courier New"/>
          <w:color w:val="333333"/>
          <w:sz w:val="20"/>
          <w:lang w:val="en-LT" w:eastAsia="en-GB"/>
        </w:rPr>
        <w:t xml:space="preserve"> ((line = reader.ReadLine()) != </w:t>
      </w:r>
      <w:r w:rsidRPr="00B41732">
        <w:rPr>
          <w:rFonts w:ascii="Courier New" w:hAnsi="Courier New" w:cs="Courier New"/>
          <w:color w:val="0000FF"/>
          <w:sz w:val="20"/>
          <w:lang w:val="en-LT" w:eastAsia="en-GB"/>
        </w:rPr>
        <w:t>null</w:t>
      </w:r>
      <w:r w:rsidRPr="00B41732">
        <w:rPr>
          <w:rFonts w:ascii="Courier New" w:hAnsi="Courier New" w:cs="Courier New"/>
          <w:color w:val="333333"/>
          <w:sz w:val="20"/>
          <w:lang w:val="en-LT" w:eastAsia="en-GB"/>
        </w:rPr>
        <w:t>)</w:t>
      </w:r>
    </w:p>
    <w:p w14:paraId="6527AAF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DD77A2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(line.Length &gt; 0)</w:t>
      </w:r>
    </w:p>
    <w:p w14:paraId="0E755C7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769339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Removes repetitive punctuation</w:t>
      </w:r>
    </w:p>
    <w:p w14:paraId="29EC48E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line = Regex.Replace(line, pattern, </w:t>
      </w:r>
      <w:r w:rsidRPr="00B41732">
        <w:rPr>
          <w:rFonts w:ascii="Courier New" w:hAnsi="Courier New" w:cs="Courier New"/>
          <w:color w:val="A31515"/>
          <w:sz w:val="20"/>
          <w:lang w:val="en-LT" w:eastAsia="en-GB"/>
        </w:rPr>
        <w:t>"$1"</w:t>
      </w:r>
      <w:r w:rsidRPr="00B41732">
        <w:rPr>
          <w:rFonts w:ascii="Courier New" w:hAnsi="Courier New" w:cs="Courier New"/>
          <w:color w:val="333333"/>
          <w:sz w:val="20"/>
          <w:lang w:val="en-LT" w:eastAsia="en-GB"/>
        </w:rPr>
        <w:t>);</w:t>
      </w:r>
    </w:p>
    <w:p w14:paraId="68B65A4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6B1454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words = Regex.Split(line,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 xml:space="preserve"> + punct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49BAC00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C66B31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Aligning</w:t>
      </w:r>
    </w:p>
    <w:p w14:paraId="2AF0BF8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words.Length; i++)</w:t>
      </w:r>
    </w:p>
    <w:p w14:paraId="70EFD5B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BE782A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.IsNullOrWhiteSpace(words[i]))</w:t>
      </w:r>
    </w:p>
    <w:p w14:paraId="3B8B6BE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EB82C3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//Mathces the word in line and adds to</w:t>
      </w:r>
    </w:p>
    <w:p w14:paraId="2A8591B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//it punctuation</w:t>
      </w:r>
    </w:p>
    <w:p w14:paraId="613357C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Match withPunctuation = Regex.Match(line,</w:t>
      </w:r>
    </w:p>
    <w:p w14:paraId="09BAEEF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words[i]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 xml:space="preserve"> + punct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636D6D3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804A74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writer.Write(withPunctuation);</w:t>
      </w:r>
    </w:p>
    <w:p w14:paraId="6591709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99DE3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line = line.Substring(withPunctuation.Length);</w:t>
      </w:r>
    </w:p>
    <w:p w14:paraId="04EF0A7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1718EA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//Adds spaces if needed</w:t>
      </w:r>
    </w:p>
    <w:p w14:paraId="5C7AC6E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(withPunctuation.Length</w:t>
      </w:r>
    </w:p>
    <w:p w14:paraId="6D2D802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 wordsInLine[i].word.Length)</w:t>
      </w:r>
    </w:p>
    <w:p w14:paraId="059967A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92945B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temp = wordsInLine[i].word.Length</w:t>
      </w:r>
    </w:p>
    <w:p w14:paraId="6F640FC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 withPunctuation.Length + 1;</w:t>
      </w:r>
    </w:p>
    <w:p w14:paraId="6CBD91F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F95A0C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w:t>
      </w:r>
      <w:r w:rsidRPr="00B41732">
        <w:rPr>
          <w:rFonts w:ascii="Courier New" w:hAnsi="Courier New" w:cs="Courier New"/>
          <w:color w:val="A31515"/>
          <w:sz w:val="20"/>
          <w:lang w:val="en-LT" w:eastAsia="en-GB"/>
        </w:rPr>
        <w:t>' '</w:t>
      </w:r>
      <w:r w:rsidRPr="00B41732">
        <w:rPr>
          <w:rFonts w:ascii="Courier New" w:hAnsi="Courier New" w:cs="Courier New"/>
          <w:color w:val="333333"/>
          <w:sz w:val="20"/>
          <w:lang w:val="en-LT" w:eastAsia="en-GB"/>
        </w:rPr>
        <w:t>, temp));</w:t>
      </w:r>
    </w:p>
    <w:p w14:paraId="6A44AE8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7E7730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else</w:t>
      </w:r>
    </w:p>
    <w:p w14:paraId="3534265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CB0835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w:t>
      </w:r>
      <w:r w:rsidRPr="00B41732">
        <w:rPr>
          <w:rFonts w:ascii="Courier New" w:hAnsi="Courier New" w:cs="Courier New"/>
          <w:color w:val="A31515"/>
          <w:sz w:val="20"/>
          <w:lang w:val="en-LT" w:eastAsia="en-GB"/>
        </w:rPr>
        <w:t>' '</w:t>
      </w:r>
      <w:r w:rsidRPr="00B41732">
        <w:rPr>
          <w:rFonts w:ascii="Courier New" w:hAnsi="Courier New" w:cs="Courier New"/>
          <w:color w:val="333333"/>
          <w:sz w:val="20"/>
          <w:lang w:val="en-LT" w:eastAsia="en-GB"/>
        </w:rPr>
        <w:t>);</w:t>
      </w:r>
    </w:p>
    <w:p w14:paraId="0AAAA9D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042A12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72C4AC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93D7B5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B1007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writer.WriteLine();</w:t>
      </w:r>
    </w:p>
    <w:p w14:paraId="7F6C6D0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D9EEF5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551DCE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094C8E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6EC6C8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4CCAE2E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System.Text;</w:t>
      </w:r>
    </w:p>
    <w:p w14:paraId="1E6F93D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System.Collections.Generic;</w:t>
      </w:r>
    </w:p>
    <w:p w14:paraId="39880D8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w:t>
      </w:r>
    </w:p>
    <w:p w14:paraId="337BCD2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System.Linq;</w:t>
      </w:r>
    </w:p>
    <w:p w14:paraId="2F796A1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using</w:t>
      </w:r>
      <w:r w:rsidRPr="00B41732">
        <w:rPr>
          <w:rFonts w:ascii="Courier New" w:hAnsi="Courier New" w:cs="Courier New"/>
          <w:color w:val="333333"/>
          <w:sz w:val="20"/>
          <w:lang w:val="en-LT" w:eastAsia="en-GB"/>
        </w:rPr>
        <w:t xml:space="preserve"> System.Text.RegularExpressions;</w:t>
      </w:r>
    </w:p>
    <w:p w14:paraId="5FE6EA6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8BBAEF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namespace</w:t>
      </w:r>
      <w:r w:rsidRPr="00B41732">
        <w:rPr>
          <w:rFonts w:ascii="Courier New" w:hAnsi="Courier New" w:cs="Courier New"/>
          <w:color w:val="333333"/>
          <w:sz w:val="20"/>
          <w:lang w:val="en-LT" w:eastAsia="en-GB"/>
        </w:rPr>
        <w:t xml:space="preserve"> U4H_24_Pasikartojantys_zdz</w:t>
      </w:r>
    </w:p>
    <w:p w14:paraId="1334E88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6FC8EA2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09CC41C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Class in which all the logic is done</w:t>
      </w:r>
    </w:p>
    <w:p w14:paraId="7C040DC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4291D57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class</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TaskUtils</w:t>
      </w:r>
    </w:p>
    <w:p w14:paraId="6FB6792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t>{</w:t>
      </w:r>
    </w:p>
    <w:p w14:paraId="465318A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7CE6653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repetitive words and their frequency</w:t>
      </w:r>
    </w:p>
    <w:p w14:paraId="2DC5A39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1221523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name="line"&gt;&lt;/param&gt;</w:t>
      </w:r>
    </w:p>
    <w:p w14:paraId="235CB01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name="mostRepetitive"&gt;&lt;/param&gt;</w:t>
      </w:r>
    </w:p>
    <w:p w14:paraId="35DC82E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name="punctuation"&gt;&lt;/param&gt;</w:t>
      </w:r>
    </w:p>
    <w:p w14:paraId="6797A1C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FindMostRepetitive(</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3F2532E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List&lt;Word&gt; mostRepetitive, </w:t>
      </w:r>
      <w:r w:rsidRPr="00B41732">
        <w:rPr>
          <w:rFonts w:ascii="Courier New" w:hAnsi="Courier New" w:cs="Courier New"/>
          <w:color w:val="2B91AF"/>
          <w:sz w:val="20"/>
          <w:lang w:val="en-LT" w:eastAsia="en-GB"/>
        </w:rPr>
        <w:t>char</w:t>
      </w:r>
      <w:r w:rsidRPr="00B41732">
        <w:rPr>
          <w:rFonts w:ascii="Courier New" w:hAnsi="Courier New" w:cs="Courier New"/>
          <w:color w:val="333333"/>
          <w:sz w:val="20"/>
          <w:lang w:val="en-LT" w:eastAsia="en-GB"/>
        </w:rPr>
        <w:t>[] punctuation)</w:t>
      </w:r>
    </w:p>
    <w:p w14:paraId="111F37F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75B3BDD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(line.Length &gt; 0)</w:t>
      </w:r>
    </w:p>
    <w:p w14:paraId="0B871EF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59BC1AE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words = line.Split(punctuation,</w:t>
      </w:r>
    </w:p>
    <w:p w14:paraId="206232E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StringSplitOptions.RemoveEmptyEntries);</w:t>
      </w:r>
    </w:p>
    <w:p w14:paraId="7248310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8D69E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foreach</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 </w:t>
      </w:r>
      <w:r w:rsidRPr="00B41732">
        <w:rPr>
          <w:rFonts w:ascii="Courier New" w:hAnsi="Courier New" w:cs="Courier New"/>
          <w:color w:val="0000FF"/>
          <w:sz w:val="20"/>
          <w:lang w:val="en-LT" w:eastAsia="en-GB"/>
        </w:rPr>
        <w:t>in</w:t>
      </w:r>
      <w:r w:rsidRPr="00B41732">
        <w:rPr>
          <w:rFonts w:ascii="Courier New" w:hAnsi="Courier New" w:cs="Courier New"/>
          <w:color w:val="333333"/>
          <w:sz w:val="20"/>
          <w:lang w:val="en-LT" w:eastAsia="en-GB"/>
        </w:rPr>
        <w:t xml:space="preserve"> words)</w:t>
      </w:r>
    </w:p>
    <w:p w14:paraId="0A23A72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14CFF81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wordLower = word.ToLower();</w:t>
      </w:r>
    </w:p>
    <w:p w14:paraId="096CF59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416E2B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 w = mostRepetitive.Find(x =&gt; x.word == wordLower);</w:t>
      </w:r>
    </w:p>
    <w:p w14:paraId="6D049B8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4CED54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(w == </w:t>
      </w:r>
      <w:r w:rsidRPr="00B41732">
        <w:rPr>
          <w:rFonts w:ascii="Courier New" w:hAnsi="Courier New" w:cs="Courier New"/>
          <w:color w:val="0000FF"/>
          <w:sz w:val="20"/>
          <w:lang w:val="en-LT" w:eastAsia="en-GB"/>
        </w:rPr>
        <w:t>null</w:t>
      </w:r>
      <w:r w:rsidRPr="00B41732">
        <w:rPr>
          <w:rFonts w:ascii="Courier New" w:hAnsi="Courier New" w:cs="Courier New"/>
          <w:color w:val="333333"/>
          <w:sz w:val="20"/>
          <w:lang w:val="en-LT" w:eastAsia="en-GB"/>
        </w:rPr>
        <w:t>)</w:t>
      </w:r>
    </w:p>
    <w:p w14:paraId="6DD97CE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B98AD6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Word(wordLower);</w:t>
      </w:r>
    </w:p>
    <w:p w14:paraId="3B408D2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mostRepetitive.Add(w);</w:t>
      </w:r>
    </w:p>
    <w:p w14:paraId="3673D10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w:t>
      </w:r>
    </w:p>
    <w:p w14:paraId="14260A4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265036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w.Increase();</w:t>
      </w:r>
    </w:p>
    <w:p w14:paraId="483FAC4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DC10C4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02014D5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070025D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BB8AE4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6701DBD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First finds how many there is sentence endings in the line and</w:t>
      </w:r>
    </w:p>
    <w:p w14:paraId="4D5B380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gets the longest information from another method</w:t>
      </w:r>
    </w:p>
    <w:p w14:paraId="3F807AB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3EF1B8F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name="line"&gt;&lt;/param&gt;</w:t>
      </w:r>
    </w:p>
    <w:p w14:paraId="5A50E14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name="punctuation"&gt;&lt;/param&gt;</w:t>
      </w:r>
    </w:p>
    <w:p w14:paraId="6BE0021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name="properties"&gt;&lt;/param&gt;</w:t>
      </w:r>
    </w:p>
    <w:p w14:paraId="0BBD124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name="numberOfLine"&gt;&lt;/param&gt;</w:t>
      </w:r>
    </w:p>
    <w:p w14:paraId="6F72490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FindLongestSentence(</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0E67EC8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char</w:t>
      </w:r>
      <w:r w:rsidRPr="00B41732">
        <w:rPr>
          <w:rFonts w:ascii="Courier New" w:hAnsi="Courier New" w:cs="Courier New"/>
          <w:color w:val="333333"/>
          <w:sz w:val="20"/>
          <w:lang w:val="en-LT" w:eastAsia="en-GB"/>
        </w:rPr>
        <w:t xml:space="preserve">[] punctuation,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properties,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numberOfLine,</w:t>
      </w:r>
    </w:p>
    <w:p w14:paraId="43E9DB3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endOfSentence,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longestSentence)</w:t>
      </w:r>
    </w:p>
    <w:p w14:paraId="7D8BEDE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7C337D3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x = 0;</w:t>
      </w:r>
    </w:p>
    <w:p w14:paraId="5E581C1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539BE1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line.Length; i++)</w:t>
      </w:r>
    </w:p>
    <w:p w14:paraId="433DA91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2F8C5DB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(endOfSentence.Contains(line[i]))</w:t>
      </w:r>
    </w:p>
    <w:p w14:paraId="36F46CE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5A02CCE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x++;</w:t>
      </w:r>
    </w:p>
    <w:p w14:paraId="387CBFB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24D2E57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49B9928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36CA1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the longest sentence</w:t>
      </w:r>
    </w:p>
    <w:p w14:paraId="23F2A82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CollectLongestSentences(line, punctuation, properties, x,</w:t>
      </w:r>
    </w:p>
    <w:p w14:paraId="2F2A6A1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numberOfLine, endOfSentence, longestSentence);</w:t>
      </w:r>
    </w:p>
    <w:p w14:paraId="0934C07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7C91D8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97DAA2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34F4FD7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the longest sentece</w:t>
      </w:r>
    </w:p>
    <w:p w14:paraId="35ACCEF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418DBD6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name="line"&gt;&lt;/param&gt;</w:t>
      </w:r>
    </w:p>
    <w:p w14:paraId="75A86ED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name="punctuation"&gt;&lt;/param&gt;</w:t>
      </w:r>
    </w:p>
    <w:p w14:paraId="59B1E89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name="properties"&gt;&lt;/param&gt;</w:t>
      </w:r>
    </w:p>
    <w:p w14:paraId="19345CF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name="x"&gt;&lt;/param&gt;</w:t>
      </w:r>
    </w:p>
    <w:p w14:paraId="08DE67F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name="numberOfLine"&gt;&lt;/param&gt;</w:t>
      </w:r>
    </w:p>
    <w:p w14:paraId="57471D1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CollectLongestSentences(</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5E34A5B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char</w:t>
      </w:r>
      <w:r w:rsidRPr="00B41732">
        <w:rPr>
          <w:rFonts w:ascii="Courier New" w:hAnsi="Courier New" w:cs="Courier New"/>
          <w:color w:val="333333"/>
          <w:sz w:val="20"/>
          <w:lang w:val="en-LT" w:eastAsia="en-GB"/>
        </w:rPr>
        <w:t xml:space="preserve">[] punctuation,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properties,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x,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numberOfLine,</w:t>
      </w:r>
    </w:p>
    <w:p w14:paraId="24C668E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endOfSentence,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longestSentence)</w:t>
      </w:r>
    </w:p>
    <w:p w14:paraId="6AB400D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169159E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start = 0;</w:t>
      </w:r>
    </w:p>
    <w:p w14:paraId="6131C66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D9664E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line.Length; i++)</w:t>
      </w:r>
    </w:p>
    <w:p w14:paraId="1DAA67F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D63F58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StringBuilder newLine = </w:t>
      </w:r>
      <w:r w:rsidRPr="00B41732">
        <w:rPr>
          <w:rFonts w:ascii="Courier New" w:hAnsi="Courier New" w:cs="Courier New"/>
          <w:color w:val="0000FF"/>
          <w:sz w:val="20"/>
          <w:lang w:val="en-LT" w:eastAsia="en-GB"/>
        </w:rPr>
        <w:t>new</w:t>
      </w:r>
      <w:r w:rsidRPr="00B41732">
        <w:rPr>
          <w:rFonts w:ascii="Courier New" w:hAnsi="Courier New" w:cs="Courier New"/>
          <w:color w:val="333333"/>
          <w:sz w:val="20"/>
          <w:lang w:val="en-LT" w:eastAsia="en-GB"/>
        </w:rPr>
        <w:t xml:space="preserve"> StringBuilder();</w:t>
      </w:r>
    </w:p>
    <w:p w14:paraId="6ECE303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71CFD2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(endOfSentence.Contains(line[i])</w:t>
      </w:r>
    </w:p>
    <w:p w14:paraId="2E28CA8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&amp;&amp; x != 0)</w:t>
      </w:r>
    </w:p>
    <w:p w14:paraId="6DEDDB7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909D9F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newLine.Append(line, start, i - start + 1);</w:t>
      </w:r>
    </w:p>
    <w:p w14:paraId="69FCDD1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4BA597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temp = newLine.Length;</w:t>
      </w:r>
    </w:p>
    <w:p w14:paraId="1C0777E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words = newLine.ToString().Split(punctuation,</w:t>
      </w:r>
    </w:p>
    <w:p w14:paraId="658FF04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StringSplitOptions.RemoveEmptyEntries);</w:t>
      </w:r>
    </w:p>
    <w:p w14:paraId="5E0183F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B30B96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(properties[0] &lt; words.Length + properties[2]</w:t>
      </w:r>
    </w:p>
    <w:p w14:paraId="17467FD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&amp;&amp; start == 0)</w:t>
      </w:r>
    </w:p>
    <w:p w14:paraId="06A3FF1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5C7E5CA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properties[0] = words.Length + properties[2];</w:t>
      </w:r>
    </w:p>
    <w:p w14:paraId="76B5C5E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properties[1] = temp + properties[3];</w:t>
      </w:r>
    </w:p>
    <w:p w14:paraId="3675976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longestSentence[0] = longestSentence[1] + </w:t>
      </w:r>
      <w:r w:rsidRPr="00B41732">
        <w:rPr>
          <w:rFonts w:ascii="Courier New" w:hAnsi="Courier New" w:cs="Courier New"/>
          <w:color w:val="A31515"/>
          <w:sz w:val="20"/>
          <w:lang w:val="en-LT" w:eastAsia="en-GB"/>
        </w:rPr>
        <w:t>" "</w:t>
      </w:r>
    </w:p>
    <w:p w14:paraId="583DAFD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 newLine.ToString();</w:t>
      </w:r>
    </w:p>
    <w:p w14:paraId="518ED29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32F49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(properties[2] != 0)</w:t>
      </w:r>
    </w:p>
    <w:p w14:paraId="10DEA5C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88B1B2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properties[4] = properties[5];</w:t>
      </w:r>
    </w:p>
    <w:p w14:paraId="1B9DD98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1ADC2A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else</w:t>
      </w:r>
    </w:p>
    <w:p w14:paraId="5211D25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0BE501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properties[4] = numberOfLine + 1;</w:t>
      </w:r>
    </w:p>
    <w:p w14:paraId="7013FE1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A08845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properties[2] = 0;</w:t>
      </w:r>
    </w:p>
    <w:p w14:paraId="43CAB7E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properties[3] = 0;</w:t>
      </w:r>
    </w:p>
    <w:p w14:paraId="52FEFEA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longestSentence[1]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1B7B1FD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5D80205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else</w:t>
      </w:r>
      <w:r w:rsidRPr="00B41732">
        <w:rPr>
          <w:rFonts w:ascii="Courier New" w:hAnsi="Courier New" w:cs="Courier New"/>
          <w:color w:val="333333"/>
          <w:sz w:val="20"/>
          <w:lang w:val="en-LT" w:eastAsia="en-GB"/>
        </w:rPr>
        <w:t xml:space="preserve"> if (properties[0] &lt; words.Length)</w:t>
      </w:r>
    </w:p>
    <w:p w14:paraId="17648E4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07B3253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properties[0] = words.Length;</w:t>
      </w:r>
    </w:p>
    <w:p w14:paraId="7EA8812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properties[1] = temp;</w:t>
      </w:r>
    </w:p>
    <w:p w14:paraId="216EC56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properties[4] = numberOfLine + 1;</w:t>
      </w:r>
    </w:p>
    <w:p w14:paraId="3196CD6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longestSentence[0] = newLine.ToString();</w:t>
      </w:r>
    </w:p>
    <w:p w14:paraId="015337A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08B84F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79F75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start = i + 1;</w:t>
      </w:r>
    </w:p>
    <w:p w14:paraId="6913902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x--;</w:t>
      </w:r>
    </w:p>
    <w:p w14:paraId="2E8E6BE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8CD81A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else</w:t>
      </w:r>
      <w:r w:rsidRPr="00B41732">
        <w:rPr>
          <w:rFonts w:ascii="Courier New" w:hAnsi="Courier New" w:cs="Courier New"/>
          <w:color w:val="333333"/>
          <w:sz w:val="20"/>
          <w:lang w:val="en-LT" w:eastAsia="en-GB"/>
        </w:rPr>
        <w:t xml:space="preserve"> if (x == 0)</w:t>
      </w:r>
    </w:p>
    <w:p w14:paraId="6EF411F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2461842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newLine.Append(line.Substring(start));</w:t>
      </w:r>
    </w:p>
    <w:p w14:paraId="4C177CC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C1B738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temp = newLine.Length;</w:t>
      </w:r>
    </w:p>
    <w:p w14:paraId="042BDE9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words = newLine.ToString().Split(punctuation,</w:t>
      </w:r>
    </w:p>
    <w:p w14:paraId="2206BA1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StringSplitOptions.RemoveEmptyEntries);</w:t>
      </w:r>
    </w:p>
    <w:p w14:paraId="771EEF6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8D25E5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(properties[2] == 0)</w:t>
      </w:r>
    </w:p>
    <w:p w14:paraId="3979097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36DE5E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properties[5] = numberOfLine + 1;</w:t>
      </w:r>
    </w:p>
    <w:p w14:paraId="5A1B06B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9DEB01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F155E7B"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(start == 0)</w:t>
      </w:r>
    </w:p>
    <w:p w14:paraId="01D67A8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1C26C7A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properties[2] += words.Length;</w:t>
      </w:r>
    </w:p>
    <w:p w14:paraId="16C6709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properties[3] += temp;</w:t>
      </w:r>
    </w:p>
    <w:p w14:paraId="55DA4BA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longestSentence[1] += newLine.ToString();</w:t>
      </w:r>
    </w:p>
    <w:p w14:paraId="3295876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D797C8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else</w:t>
      </w:r>
    </w:p>
    <w:p w14:paraId="28AAFA4C"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4250F26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properties[2] = words.Length;</w:t>
      </w:r>
    </w:p>
    <w:p w14:paraId="366F32A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properties[3] = temp;</w:t>
      </w:r>
    </w:p>
    <w:p w14:paraId="62F6179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longestSentence[1] = newLine.ToString();</w:t>
      </w:r>
    </w:p>
    <w:p w14:paraId="15F3D22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5D2C56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1EC4EC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break</w:t>
      </w:r>
      <w:r w:rsidRPr="00B41732">
        <w:rPr>
          <w:rFonts w:ascii="Courier New" w:hAnsi="Courier New" w:cs="Courier New"/>
          <w:color w:val="333333"/>
          <w:sz w:val="20"/>
          <w:lang w:val="en-LT" w:eastAsia="en-GB"/>
        </w:rPr>
        <w:t>;</w:t>
      </w:r>
    </w:p>
    <w:p w14:paraId="2196BE8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w:t>
      </w:r>
    </w:p>
    <w:p w14:paraId="2F18D8A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73D3A3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2EE3F5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901E39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588628D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Finds the longest words in the column</w:t>
      </w:r>
    </w:p>
    <w:p w14:paraId="2DDAD23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3EC08F8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name="line"&gt;&lt;/param&gt;</w:t>
      </w:r>
    </w:p>
    <w:p w14:paraId="7C501E2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name="wordsInLine"&gt;&lt;/param&gt;</w:t>
      </w:r>
    </w:p>
    <w:p w14:paraId="28A21A7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static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FindBiggestWordInColumn(</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line,</w:t>
      </w:r>
    </w:p>
    <w:p w14:paraId="6DDDD53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 wordsInLine,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punct)</w:t>
      </w:r>
    </w:p>
    <w:p w14:paraId="724A841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FBA34A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(line.Length &gt; 0)</w:t>
      </w:r>
    </w:p>
    <w:p w14:paraId="1582E3D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96B0AD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//Splits line into words with no punctuation</w:t>
      </w:r>
    </w:p>
    <w:p w14:paraId="7A8BB73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words = Regex.Split(line,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 xml:space="preserve"> + punct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5D0196E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position = 0;</w:t>
      </w:r>
    </w:p>
    <w:p w14:paraId="2106B31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910984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for</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i = 0; i &lt; words.Length; i++)</w:t>
      </w:r>
    </w:p>
    <w:p w14:paraId="2CAD998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AE6C3E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.IsNullOrWhiteSpace(words[i]))</w:t>
      </w:r>
    </w:p>
    <w:p w14:paraId="21F741A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59F56E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//Adds punctuation if there was any to the</w:t>
      </w:r>
    </w:p>
    <w:p w14:paraId="6CD49EB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//matched word</w:t>
      </w:r>
    </w:p>
    <w:p w14:paraId="33DA06C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Match withPunctuation = Regex.Match(line,</w:t>
      </w:r>
    </w:p>
    <w:p w14:paraId="4E421B5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words[i]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 xml:space="preserve"> + punct + </w:t>
      </w:r>
      <w:r w:rsidRPr="00B41732">
        <w:rPr>
          <w:rFonts w:ascii="Courier New" w:hAnsi="Courier New" w:cs="Courier New"/>
          <w:color w:val="A31515"/>
          <w:sz w:val="20"/>
          <w:lang w:val="en-LT" w:eastAsia="en-GB"/>
        </w:rPr>
        <w:t>"]+)?"</w:t>
      </w:r>
      <w:r w:rsidRPr="00B41732">
        <w:rPr>
          <w:rFonts w:ascii="Courier New" w:hAnsi="Courier New" w:cs="Courier New"/>
          <w:color w:val="333333"/>
          <w:sz w:val="20"/>
          <w:lang w:val="en-LT" w:eastAsia="en-GB"/>
        </w:rPr>
        <w:t>);</w:t>
      </w:r>
    </w:p>
    <w:p w14:paraId="5920A54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471CDF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line = line.Substring(withPunctuation.Length);</w:t>
      </w:r>
    </w:p>
    <w:p w14:paraId="2CF66A0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44E28F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(withPunctuation.Length</w:t>
      </w:r>
    </w:p>
    <w:p w14:paraId="458776A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&gt; wordsInLine[i].word.Length)</w:t>
      </w:r>
    </w:p>
    <w:p w14:paraId="78E0EC5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7D6C9F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wordsInLine[i].word =</w:t>
      </w:r>
    </w:p>
    <w:p w14:paraId="360F3A8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withPunctuation.ToString().TrimEnd(</w:t>
      </w:r>
      <w:r w:rsidRPr="00B41732">
        <w:rPr>
          <w:rFonts w:ascii="Courier New" w:hAnsi="Courier New" w:cs="Courier New"/>
          <w:color w:val="A31515"/>
          <w:sz w:val="20"/>
          <w:lang w:val="en-LT" w:eastAsia="en-GB"/>
        </w:rPr>
        <w:t>' '</w:t>
      </w:r>
      <w:r w:rsidRPr="00B41732">
        <w:rPr>
          <w:rFonts w:ascii="Courier New" w:hAnsi="Courier New" w:cs="Courier New"/>
          <w:color w:val="333333"/>
          <w:sz w:val="20"/>
          <w:lang w:val="en-LT" w:eastAsia="en-GB"/>
        </w:rPr>
        <w:t>);</w:t>
      </w:r>
    </w:p>
    <w:p w14:paraId="014574E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0A1D72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BC7868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07FBC8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F718E8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7276472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E95A41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79F5552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0000FF"/>
          <w:sz w:val="20"/>
          <w:lang w:val="en-LT" w:eastAsia="en-GB"/>
        </w:rPr>
        <w:t>namespace</w:t>
      </w:r>
      <w:r w:rsidRPr="00B41732">
        <w:rPr>
          <w:rFonts w:ascii="Courier New" w:hAnsi="Courier New" w:cs="Courier New"/>
          <w:color w:val="333333"/>
          <w:sz w:val="20"/>
          <w:lang w:val="en-LT" w:eastAsia="en-GB"/>
        </w:rPr>
        <w:t xml:space="preserve"> U4H_24_Pasikartojantys_zdz</w:t>
      </w:r>
    </w:p>
    <w:p w14:paraId="53D1C03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30C7FD9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035823C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Constructor class</w:t>
      </w:r>
    </w:p>
    <w:p w14:paraId="676183A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230468E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class</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Word</w:t>
      </w:r>
    </w:p>
    <w:p w14:paraId="7B39011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t>{</w:t>
      </w:r>
    </w:p>
    <w:p w14:paraId="54ECB34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 { </w:t>
      </w:r>
      <w:r w:rsidRPr="00B41732">
        <w:rPr>
          <w:rFonts w:ascii="Courier New" w:hAnsi="Courier New" w:cs="Courier New"/>
          <w:color w:val="0000FF"/>
          <w:sz w:val="20"/>
          <w:lang w:val="en-LT" w:eastAsia="en-GB"/>
        </w:rPr>
        <w:t>get</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set</w:t>
      </w:r>
      <w:r w:rsidRPr="00B41732">
        <w:rPr>
          <w:rFonts w:ascii="Courier New" w:hAnsi="Courier New" w:cs="Courier New"/>
          <w:color w:val="333333"/>
          <w:sz w:val="20"/>
          <w:lang w:val="en-LT" w:eastAsia="en-GB"/>
        </w:rPr>
        <w:t>; }</w:t>
      </w:r>
    </w:p>
    <w:p w14:paraId="17A6099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count { </w:t>
      </w:r>
      <w:r w:rsidRPr="00B41732">
        <w:rPr>
          <w:rFonts w:ascii="Courier New" w:hAnsi="Courier New" w:cs="Courier New"/>
          <w:color w:val="0000FF"/>
          <w:sz w:val="20"/>
          <w:lang w:val="en-LT" w:eastAsia="en-GB"/>
        </w:rPr>
        <w:t>get</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private</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set</w:t>
      </w:r>
      <w:r w:rsidRPr="00B41732">
        <w:rPr>
          <w:rFonts w:ascii="Courier New" w:hAnsi="Courier New" w:cs="Courier New"/>
          <w:color w:val="333333"/>
          <w:sz w:val="20"/>
          <w:lang w:val="en-LT" w:eastAsia="en-GB"/>
        </w:rPr>
        <w:t>; }</w:t>
      </w:r>
    </w:p>
    <w:p w14:paraId="57CB20E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6B9199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2617F5D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Constructor</w:t>
      </w:r>
    </w:p>
    <w:p w14:paraId="003E611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741E929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name="word"&gt;&lt;/param&gt;</w:t>
      </w:r>
    </w:p>
    <w:p w14:paraId="53EB1E7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Word(</w:t>
      </w:r>
      <w:r w:rsidRPr="00B41732">
        <w:rPr>
          <w:rFonts w:ascii="Courier New" w:hAnsi="Courier New" w:cs="Courier New"/>
          <w:color w:val="2B91AF"/>
          <w:sz w:val="20"/>
          <w:lang w:val="en-LT" w:eastAsia="en-GB"/>
        </w:rPr>
        <w:t>string</w:t>
      </w:r>
      <w:r w:rsidRPr="00B41732">
        <w:rPr>
          <w:rFonts w:ascii="Courier New" w:hAnsi="Courier New" w:cs="Courier New"/>
          <w:color w:val="333333"/>
          <w:sz w:val="20"/>
          <w:lang w:val="en-LT" w:eastAsia="en-GB"/>
        </w:rPr>
        <w:t xml:space="preserve"> word)</w:t>
      </w:r>
    </w:p>
    <w:p w14:paraId="7DFBF74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ab/>
      </w:r>
      <w:r w:rsidRPr="00B41732">
        <w:rPr>
          <w:rFonts w:ascii="Courier New" w:hAnsi="Courier New" w:cs="Courier New"/>
          <w:color w:val="333333"/>
          <w:sz w:val="20"/>
          <w:lang w:val="en-LT" w:eastAsia="en-GB"/>
        </w:rPr>
        <w:tab/>
        <w:t>{</w:t>
      </w:r>
    </w:p>
    <w:p w14:paraId="4649F592"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this</w:t>
      </w:r>
      <w:r w:rsidRPr="00B41732">
        <w:rPr>
          <w:rFonts w:ascii="Courier New" w:hAnsi="Courier New" w:cs="Courier New"/>
          <w:color w:val="333333"/>
          <w:sz w:val="20"/>
          <w:lang w:val="en-LT" w:eastAsia="en-GB"/>
        </w:rPr>
        <w:t>.word = word;</w:t>
      </w:r>
    </w:p>
    <w:p w14:paraId="1E5EC446"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this</w:t>
      </w:r>
      <w:r w:rsidRPr="00B41732">
        <w:rPr>
          <w:rFonts w:ascii="Courier New" w:hAnsi="Courier New" w:cs="Courier New"/>
          <w:color w:val="333333"/>
          <w:sz w:val="20"/>
          <w:lang w:val="en-LT" w:eastAsia="en-GB"/>
        </w:rPr>
        <w:t>.count = 0;</w:t>
      </w:r>
    </w:p>
    <w:p w14:paraId="349C69E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F98814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8A4C5B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lastRenderedPageBreak/>
        <w:t xml:space="preserve">        </w:t>
      </w:r>
      <w:r w:rsidRPr="00B41732">
        <w:rPr>
          <w:rFonts w:ascii="Courier New" w:hAnsi="Courier New" w:cs="Courier New"/>
          <w:color w:val="008000"/>
          <w:sz w:val="20"/>
          <w:lang w:val="en-LT" w:eastAsia="en-GB"/>
        </w:rPr>
        <w:t>/// &lt;summary&gt;</w:t>
      </w:r>
    </w:p>
    <w:p w14:paraId="744171B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Increases the count</w:t>
      </w:r>
    </w:p>
    <w:p w14:paraId="0DB465D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5CB3428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void</w:t>
      </w:r>
      <w:r w:rsidRPr="00B41732">
        <w:rPr>
          <w:rFonts w:ascii="Courier New" w:hAnsi="Courier New" w:cs="Courier New"/>
          <w:color w:val="333333"/>
          <w:sz w:val="20"/>
          <w:lang w:val="en-LT" w:eastAsia="en-GB"/>
        </w:rPr>
        <w:t xml:space="preserve"> Increase()</w:t>
      </w:r>
    </w:p>
    <w:p w14:paraId="640BAD4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2F024E49"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count++;</w:t>
      </w:r>
    </w:p>
    <w:p w14:paraId="06821EC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8E3DDC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8C1316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56912923"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Compares first the count than by the alphabet</w:t>
      </w:r>
    </w:p>
    <w:p w14:paraId="19E41310"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&lt;/summary&gt;</w:t>
      </w:r>
    </w:p>
    <w:p w14:paraId="5DBBFD2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&lt;param name="other"&gt;&lt;/param&gt;</w:t>
      </w:r>
    </w:p>
    <w:p w14:paraId="0FEB2DF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8000"/>
          <w:sz w:val="20"/>
          <w:lang w:val="en-LT" w:eastAsia="en-GB"/>
        </w:rPr>
        <w:t>/// &lt;returns&gt;&lt;/returns&gt;</w:t>
      </w:r>
    </w:p>
    <w:p w14:paraId="4C50099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public</w:t>
      </w: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CompareTo(Word other)</w:t>
      </w:r>
    </w:p>
    <w:p w14:paraId="358BE48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52CAFB9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2B91AF"/>
          <w:sz w:val="20"/>
          <w:lang w:val="en-LT" w:eastAsia="en-GB"/>
        </w:rPr>
        <w:t>int</w:t>
      </w:r>
      <w:r w:rsidRPr="00B41732">
        <w:rPr>
          <w:rFonts w:ascii="Courier New" w:hAnsi="Courier New" w:cs="Courier New"/>
          <w:color w:val="333333"/>
          <w:sz w:val="20"/>
          <w:lang w:val="en-LT" w:eastAsia="en-GB"/>
        </w:rPr>
        <w:t xml:space="preserve"> bigger = </w:t>
      </w:r>
      <w:r w:rsidRPr="00B41732">
        <w:rPr>
          <w:rFonts w:ascii="Courier New" w:hAnsi="Courier New" w:cs="Courier New"/>
          <w:color w:val="0000FF"/>
          <w:sz w:val="20"/>
          <w:lang w:val="en-LT" w:eastAsia="en-GB"/>
        </w:rPr>
        <w:t>this</w:t>
      </w:r>
      <w:r w:rsidRPr="00B41732">
        <w:rPr>
          <w:rFonts w:ascii="Courier New" w:hAnsi="Courier New" w:cs="Courier New"/>
          <w:color w:val="333333"/>
          <w:sz w:val="20"/>
          <w:lang w:val="en-LT" w:eastAsia="en-GB"/>
        </w:rPr>
        <w:t>.count.CompareTo(other.count);</w:t>
      </w:r>
    </w:p>
    <w:p w14:paraId="5023977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if</w:t>
      </w:r>
      <w:r w:rsidRPr="00B41732">
        <w:rPr>
          <w:rFonts w:ascii="Courier New" w:hAnsi="Courier New" w:cs="Courier New"/>
          <w:color w:val="333333"/>
          <w:sz w:val="20"/>
          <w:lang w:val="en-LT" w:eastAsia="en-GB"/>
        </w:rPr>
        <w:t xml:space="preserve"> (bigger != 0)</w:t>
      </w:r>
    </w:p>
    <w:p w14:paraId="0075A8FD"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3CE0AAB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return</w:t>
      </w:r>
      <w:r w:rsidRPr="00B41732">
        <w:rPr>
          <w:rFonts w:ascii="Courier New" w:hAnsi="Courier New" w:cs="Courier New"/>
          <w:color w:val="333333"/>
          <w:sz w:val="20"/>
          <w:lang w:val="en-LT" w:eastAsia="en-GB"/>
        </w:rPr>
        <w:t xml:space="preserve"> bigger;</w:t>
      </w:r>
    </w:p>
    <w:p w14:paraId="1201AF75"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65B4E84E"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else</w:t>
      </w:r>
    </w:p>
    <w:p w14:paraId="6840D924"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AD72DFF"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r w:rsidRPr="00B41732">
        <w:rPr>
          <w:rFonts w:ascii="Courier New" w:hAnsi="Courier New" w:cs="Courier New"/>
          <w:color w:val="0000FF"/>
          <w:sz w:val="20"/>
          <w:lang w:val="en-LT" w:eastAsia="en-GB"/>
        </w:rPr>
        <w:t>return</w:t>
      </w:r>
      <w:r w:rsidRPr="00B41732">
        <w:rPr>
          <w:rFonts w:ascii="Courier New" w:hAnsi="Courier New" w:cs="Courier New"/>
          <w:color w:val="333333"/>
          <w:sz w:val="20"/>
          <w:lang w:val="en-LT" w:eastAsia="en-GB"/>
        </w:rPr>
        <w:t xml:space="preserve"> other.word.CompareTo(</w:t>
      </w:r>
      <w:r w:rsidRPr="00B41732">
        <w:rPr>
          <w:rFonts w:ascii="Courier New" w:hAnsi="Courier New" w:cs="Courier New"/>
          <w:color w:val="0000FF"/>
          <w:sz w:val="20"/>
          <w:lang w:val="en-LT" w:eastAsia="en-GB"/>
        </w:rPr>
        <w:t>this</w:t>
      </w:r>
      <w:r w:rsidRPr="00B41732">
        <w:rPr>
          <w:rFonts w:ascii="Courier New" w:hAnsi="Courier New" w:cs="Courier New"/>
          <w:color w:val="333333"/>
          <w:sz w:val="20"/>
          <w:lang w:val="en-LT" w:eastAsia="en-GB"/>
        </w:rPr>
        <w:t>.word);</w:t>
      </w:r>
    </w:p>
    <w:p w14:paraId="4C0C430A"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0D74A157"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4E5E3DC1"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 xml:space="preserve">    }</w:t>
      </w:r>
    </w:p>
    <w:p w14:paraId="1073E2F8" w14:textId="77777777" w:rsidR="00B41732" w:rsidRPr="00B41732" w:rsidRDefault="00B41732" w:rsidP="00B4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B41732">
        <w:rPr>
          <w:rFonts w:ascii="Courier New" w:hAnsi="Courier New" w:cs="Courier New"/>
          <w:color w:val="333333"/>
          <w:sz w:val="20"/>
          <w:lang w:val="en-LT" w:eastAsia="en-GB"/>
        </w:rPr>
        <w:t>}</w:t>
      </w:r>
    </w:p>
    <w:p w14:paraId="3949C14B" w14:textId="77777777" w:rsidR="00F67275" w:rsidRPr="00844988" w:rsidRDefault="00F67275" w:rsidP="00AB7416">
      <w:pPr>
        <w:pStyle w:val="Programostekstas"/>
      </w:pPr>
    </w:p>
    <w:p w14:paraId="43D7DC7D" w14:textId="77777777" w:rsidR="00AB7416" w:rsidRPr="00844988" w:rsidRDefault="00AB7416" w:rsidP="00AB7416">
      <w:pPr>
        <w:pStyle w:val="Heading2"/>
      </w:pPr>
      <w:bookmarkStart w:id="86" w:name="_Toc153374057"/>
      <w:r w:rsidRPr="00844988">
        <w:t>Pradiniai duomenys ir rezultatai</w:t>
      </w:r>
      <w:bookmarkEnd w:id="86"/>
    </w:p>
    <w:p w14:paraId="4B328765" w14:textId="3C86B446" w:rsidR="00AB7416" w:rsidRDefault="00F804C6" w:rsidP="00F804C6">
      <w:pPr>
        <w:pStyle w:val="Heading3"/>
      </w:pPr>
      <w:bookmarkStart w:id="87" w:name="_Toc153374058"/>
      <w:r>
        <w:t>Duomenys ir rezultatai 1</w:t>
      </w:r>
      <w:bookmarkEnd w:id="87"/>
    </w:p>
    <w:p w14:paraId="0221266C" w14:textId="77777777" w:rsidR="00FD2E00" w:rsidRDefault="00FD2E00" w:rsidP="00FD2E00">
      <w:pPr>
        <w:pStyle w:val="Programostekstas"/>
      </w:pPr>
    </w:p>
    <w:p w14:paraId="63E9A16B" w14:textId="446C9397" w:rsidR="00FD2E00" w:rsidRPr="00FD2E00" w:rsidRDefault="00FD2E00" w:rsidP="00FD2E00">
      <w:pPr>
        <w:pStyle w:val="Programostekstas"/>
      </w:pPr>
      <w:r>
        <w:t>Pradini</w:t>
      </w:r>
      <w:r w:rsidR="00985D67">
        <w:t>s</w:t>
      </w:r>
      <w:r>
        <w:t xml:space="preserve"> faila</w:t>
      </w:r>
      <w:r w:rsidR="009F0D93">
        <w:t>s</w:t>
      </w:r>
      <w:r>
        <w:t>:</w:t>
      </w:r>
    </w:p>
    <w:p w14:paraId="2A7A01E6" w14:textId="056654D3" w:rsidR="00F804C6" w:rsidRDefault="00FD2E00" w:rsidP="00FD2E00">
      <w:pPr>
        <w:ind w:firstLine="0"/>
      </w:pPr>
      <w:r w:rsidRPr="00FD2E00">
        <w:rPr>
          <w:noProof/>
        </w:rPr>
        <w:drawing>
          <wp:inline distT="0" distB="0" distL="0" distR="0" wp14:anchorId="41D0E08B" wp14:editId="403018B1">
            <wp:extent cx="2223311" cy="725979"/>
            <wp:effectExtent l="0" t="0" r="0" b="0"/>
            <wp:docPr id="147654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0147" name=""/>
                    <pic:cNvPicPr/>
                  </pic:nvPicPr>
                  <pic:blipFill>
                    <a:blip r:embed="rId48"/>
                    <a:stretch>
                      <a:fillRect/>
                    </a:stretch>
                  </pic:blipFill>
                  <pic:spPr>
                    <a:xfrm>
                      <a:off x="0" y="0"/>
                      <a:ext cx="2364094" cy="771949"/>
                    </a:xfrm>
                    <a:prstGeom prst="rect">
                      <a:avLst/>
                    </a:prstGeom>
                  </pic:spPr>
                </pic:pic>
              </a:graphicData>
            </a:graphic>
          </wp:inline>
        </w:drawing>
      </w:r>
    </w:p>
    <w:p w14:paraId="18FE1EF3" w14:textId="1AF784C1" w:rsidR="003F4EB9" w:rsidRPr="00947CEC" w:rsidRDefault="00947CEC" w:rsidP="00FD2E00">
      <w:pPr>
        <w:ind w:firstLine="0"/>
        <w:rPr>
          <w:rFonts w:ascii="Courier New" w:hAnsi="Courier New" w:cs="Courier New"/>
          <w:sz w:val="20"/>
        </w:rPr>
      </w:pPr>
      <w:r>
        <w:rPr>
          <w:rFonts w:ascii="Courier New" w:hAnsi="Courier New" w:cs="Courier New"/>
          <w:sz w:val="20"/>
        </w:rPr>
        <w:t>Šie duomenys tikrina ar gerai yra nuskaitomi žodžiai ir jų kiekis, tikrinama ar veikia rūšiavimas tarp dažniausiai pasikartojančių žodžių. Tikrinama ar randamas teisingas ilgiausias sakinys. Tikrinama ar yra pašalinami pasikartojantys skyrikliai bei ar yra sulygiuojamas tekstas.</w:t>
      </w:r>
    </w:p>
    <w:p w14:paraId="11D2C4D2" w14:textId="2EA68719" w:rsidR="00FD2E00" w:rsidRDefault="00FD2E00" w:rsidP="00FD2E00">
      <w:pPr>
        <w:pStyle w:val="Programostekstas"/>
      </w:pPr>
      <w:r>
        <w:t>Rezultatai (</w:t>
      </w:r>
      <w:r w:rsidR="00155FBB">
        <w:t>Rodikliai</w:t>
      </w:r>
      <w:r>
        <w:t>.txt):</w:t>
      </w:r>
    </w:p>
    <w:p w14:paraId="79272B75" w14:textId="6D499B8A" w:rsidR="00A553EC" w:rsidRDefault="00B41732" w:rsidP="00FD2E00">
      <w:pPr>
        <w:pStyle w:val="Programostekstas"/>
      </w:pPr>
      <w:r w:rsidRPr="00B41732">
        <w:rPr>
          <w:noProof/>
        </w:rPr>
        <w:drawing>
          <wp:inline distT="0" distB="0" distL="0" distR="0" wp14:anchorId="3BE1019B" wp14:editId="422C4E22">
            <wp:extent cx="4311534" cy="1458007"/>
            <wp:effectExtent l="0" t="0" r="0" b="2540"/>
            <wp:docPr id="2272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1087" name=""/>
                    <pic:cNvPicPr/>
                  </pic:nvPicPr>
                  <pic:blipFill>
                    <a:blip r:embed="rId49"/>
                    <a:stretch>
                      <a:fillRect/>
                    </a:stretch>
                  </pic:blipFill>
                  <pic:spPr>
                    <a:xfrm>
                      <a:off x="0" y="0"/>
                      <a:ext cx="4508629" cy="1524657"/>
                    </a:xfrm>
                    <a:prstGeom prst="rect">
                      <a:avLst/>
                    </a:prstGeom>
                  </pic:spPr>
                </pic:pic>
              </a:graphicData>
            </a:graphic>
          </wp:inline>
        </w:drawing>
      </w:r>
    </w:p>
    <w:p w14:paraId="3E4774E3" w14:textId="129BB8DC" w:rsidR="00B755FF" w:rsidRDefault="001E068C" w:rsidP="00FD2E00">
      <w:pPr>
        <w:pStyle w:val="Programostekstas"/>
      </w:pPr>
      <w:r>
        <w:t>Skaičiai prie dažniausiai pasikartojančių žodžių (žodžio pasikartojimas) spausdinami norint paprasčiau patikrinti ar teisingai yra atliekamas rūšiavimas.</w:t>
      </w:r>
    </w:p>
    <w:p w14:paraId="1B8FE47B" w14:textId="77777777" w:rsidR="001E068C" w:rsidRDefault="001E068C" w:rsidP="00FD2E00">
      <w:pPr>
        <w:pStyle w:val="Programostekstas"/>
      </w:pPr>
    </w:p>
    <w:p w14:paraId="070DE7B7" w14:textId="7584F175" w:rsidR="00785214" w:rsidRDefault="00785214" w:rsidP="00785214">
      <w:pPr>
        <w:pStyle w:val="Programostekstas"/>
      </w:pPr>
      <w:r>
        <w:lastRenderedPageBreak/>
        <w:t>Rezultatai (ManoKnyga.txt):</w:t>
      </w:r>
    </w:p>
    <w:p w14:paraId="345E3AD0" w14:textId="3395CFCB" w:rsidR="00B869F2" w:rsidRDefault="00B41732" w:rsidP="00FD2E00">
      <w:pPr>
        <w:ind w:firstLine="0"/>
      </w:pPr>
      <w:r w:rsidRPr="00B41732">
        <w:rPr>
          <w:noProof/>
        </w:rPr>
        <w:drawing>
          <wp:inline distT="0" distB="0" distL="0" distR="0" wp14:anchorId="15516B2D" wp14:editId="20E44180">
            <wp:extent cx="4378036" cy="717540"/>
            <wp:effectExtent l="0" t="0" r="0" b="0"/>
            <wp:docPr id="136532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6560" name=""/>
                    <pic:cNvPicPr/>
                  </pic:nvPicPr>
                  <pic:blipFill>
                    <a:blip r:embed="rId50"/>
                    <a:stretch>
                      <a:fillRect/>
                    </a:stretch>
                  </pic:blipFill>
                  <pic:spPr>
                    <a:xfrm>
                      <a:off x="0" y="0"/>
                      <a:ext cx="4476825" cy="733731"/>
                    </a:xfrm>
                    <a:prstGeom prst="rect">
                      <a:avLst/>
                    </a:prstGeom>
                  </pic:spPr>
                </pic:pic>
              </a:graphicData>
            </a:graphic>
          </wp:inline>
        </w:drawing>
      </w:r>
    </w:p>
    <w:p w14:paraId="43D1DC0E" w14:textId="77777777" w:rsidR="00B80CF2" w:rsidRDefault="00B80CF2" w:rsidP="00FD2E00">
      <w:pPr>
        <w:ind w:firstLine="0"/>
      </w:pPr>
    </w:p>
    <w:p w14:paraId="73614D3B" w14:textId="6B285518" w:rsidR="00B869F2" w:rsidRDefault="00B869F2" w:rsidP="00B869F2">
      <w:pPr>
        <w:pStyle w:val="Heading3"/>
      </w:pPr>
      <w:bookmarkStart w:id="88" w:name="_Toc153374059"/>
      <w:r>
        <w:t>Duomenys ir rezultatai 2</w:t>
      </w:r>
      <w:bookmarkEnd w:id="88"/>
    </w:p>
    <w:p w14:paraId="302A7D1F" w14:textId="77777777" w:rsidR="008D3785" w:rsidRDefault="008D3785" w:rsidP="00FD2E00">
      <w:pPr>
        <w:pStyle w:val="Programostekstas"/>
      </w:pPr>
    </w:p>
    <w:p w14:paraId="5EAC65BF" w14:textId="09C39B53" w:rsidR="00FD2E00" w:rsidRDefault="00FD2E00" w:rsidP="00FD2E00">
      <w:pPr>
        <w:pStyle w:val="Programostekstas"/>
      </w:pPr>
      <w:r>
        <w:t>Pradiniai failai:</w:t>
      </w:r>
    </w:p>
    <w:p w14:paraId="52ED6A75" w14:textId="1CAB1C2A" w:rsidR="008D3785" w:rsidRDefault="008D3785" w:rsidP="00FD2E00">
      <w:pPr>
        <w:pStyle w:val="Programostekstas"/>
      </w:pPr>
      <w:r w:rsidRPr="008D3785">
        <w:rPr>
          <w:noProof/>
        </w:rPr>
        <w:drawing>
          <wp:inline distT="0" distB="0" distL="0" distR="0" wp14:anchorId="353B7660" wp14:editId="0C0B905C">
            <wp:extent cx="3563389" cy="827412"/>
            <wp:effectExtent l="0" t="0" r="5715" b="0"/>
            <wp:docPr id="5828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22189" name=""/>
                    <pic:cNvPicPr/>
                  </pic:nvPicPr>
                  <pic:blipFill>
                    <a:blip r:embed="rId51"/>
                    <a:stretch>
                      <a:fillRect/>
                    </a:stretch>
                  </pic:blipFill>
                  <pic:spPr>
                    <a:xfrm>
                      <a:off x="0" y="0"/>
                      <a:ext cx="3615748" cy="839570"/>
                    </a:xfrm>
                    <a:prstGeom prst="rect">
                      <a:avLst/>
                    </a:prstGeom>
                  </pic:spPr>
                </pic:pic>
              </a:graphicData>
            </a:graphic>
          </wp:inline>
        </w:drawing>
      </w:r>
    </w:p>
    <w:p w14:paraId="7EEA6765" w14:textId="5F6AA4C6" w:rsidR="00BE2EB7" w:rsidRDefault="00BE2EB7" w:rsidP="00FD2E00">
      <w:pPr>
        <w:pStyle w:val="Programostekstas"/>
      </w:pPr>
      <w:r>
        <w:t>Šie duomenys tikrina ar teisingai randamas ilgiausias sakinys nors jis ir nesibaigia toje pačioje eilutėje kaip prasidėjo. Tikrinama ar teisingai veikia lygiavimas.</w:t>
      </w:r>
    </w:p>
    <w:p w14:paraId="1CC761AB" w14:textId="77777777" w:rsidR="008D3785" w:rsidRDefault="008D3785" w:rsidP="00FD2E00">
      <w:pPr>
        <w:pStyle w:val="Programostekstas"/>
      </w:pPr>
    </w:p>
    <w:p w14:paraId="1A571A4D" w14:textId="6E2002DC" w:rsidR="00A553EC" w:rsidRDefault="00A553EC" w:rsidP="00A553EC">
      <w:pPr>
        <w:pStyle w:val="Programostekstas"/>
      </w:pPr>
      <w:r>
        <w:t>Rezultatai (</w:t>
      </w:r>
      <w:r w:rsidR="00417FF0">
        <w:t>Rodikliai</w:t>
      </w:r>
      <w:r>
        <w:t>.txt):</w:t>
      </w:r>
    </w:p>
    <w:p w14:paraId="4D63770D" w14:textId="523BEB74" w:rsidR="008D3785" w:rsidRDefault="00B41732" w:rsidP="00A553EC">
      <w:pPr>
        <w:pStyle w:val="Programostekstas"/>
      </w:pPr>
      <w:r w:rsidRPr="00B41732">
        <w:rPr>
          <w:noProof/>
        </w:rPr>
        <w:drawing>
          <wp:inline distT="0" distB="0" distL="0" distR="0" wp14:anchorId="5FC49FEC" wp14:editId="4BD180DD">
            <wp:extent cx="3990109" cy="1521809"/>
            <wp:effectExtent l="0" t="0" r="0" b="2540"/>
            <wp:docPr id="6226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1063" name=""/>
                    <pic:cNvPicPr/>
                  </pic:nvPicPr>
                  <pic:blipFill>
                    <a:blip r:embed="rId52"/>
                    <a:stretch>
                      <a:fillRect/>
                    </a:stretch>
                  </pic:blipFill>
                  <pic:spPr>
                    <a:xfrm>
                      <a:off x="0" y="0"/>
                      <a:ext cx="4016699" cy="1531950"/>
                    </a:xfrm>
                    <a:prstGeom prst="rect">
                      <a:avLst/>
                    </a:prstGeom>
                  </pic:spPr>
                </pic:pic>
              </a:graphicData>
            </a:graphic>
          </wp:inline>
        </w:drawing>
      </w:r>
    </w:p>
    <w:p w14:paraId="0392EDD1" w14:textId="77777777" w:rsidR="00A553EC" w:rsidRDefault="00A553EC" w:rsidP="00A553EC">
      <w:pPr>
        <w:pStyle w:val="Programostekstas"/>
      </w:pPr>
    </w:p>
    <w:p w14:paraId="72D49475" w14:textId="77777777" w:rsidR="00A553EC" w:rsidRDefault="00A553EC" w:rsidP="00A553EC">
      <w:pPr>
        <w:pStyle w:val="Programostekstas"/>
      </w:pPr>
      <w:r>
        <w:t>Rezultatai (ManoKnyga.txt):</w:t>
      </w:r>
    </w:p>
    <w:p w14:paraId="2B363329" w14:textId="2BE1C19F" w:rsidR="00AB7416" w:rsidRDefault="008D3785" w:rsidP="00AB7416">
      <w:pPr>
        <w:pStyle w:val="Programostekstas"/>
      </w:pPr>
      <w:r w:rsidRPr="008D3785">
        <w:rPr>
          <w:noProof/>
        </w:rPr>
        <w:drawing>
          <wp:inline distT="0" distB="0" distL="0" distR="0" wp14:anchorId="0ECDAF08" wp14:editId="68A8C48A">
            <wp:extent cx="3851563" cy="749944"/>
            <wp:effectExtent l="0" t="0" r="0" b="0"/>
            <wp:docPr id="16813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10306" name=""/>
                    <pic:cNvPicPr/>
                  </pic:nvPicPr>
                  <pic:blipFill>
                    <a:blip r:embed="rId53"/>
                    <a:stretch>
                      <a:fillRect/>
                    </a:stretch>
                  </pic:blipFill>
                  <pic:spPr>
                    <a:xfrm>
                      <a:off x="0" y="0"/>
                      <a:ext cx="3946740" cy="768476"/>
                    </a:xfrm>
                    <a:prstGeom prst="rect">
                      <a:avLst/>
                    </a:prstGeom>
                  </pic:spPr>
                </pic:pic>
              </a:graphicData>
            </a:graphic>
          </wp:inline>
        </w:drawing>
      </w:r>
    </w:p>
    <w:p w14:paraId="5DB535FD" w14:textId="77777777" w:rsidR="008D3785" w:rsidRDefault="008D3785" w:rsidP="00AB7416">
      <w:pPr>
        <w:pStyle w:val="Programostekstas"/>
      </w:pPr>
    </w:p>
    <w:p w14:paraId="5955728D" w14:textId="77777777" w:rsidR="00D1074F" w:rsidRDefault="00D1074F" w:rsidP="00D1074F">
      <w:pPr>
        <w:pStyle w:val="Heading2"/>
      </w:pPr>
      <w:bookmarkStart w:id="89" w:name="_Toc153374060"/>
      <w:r>
        <w:t>Dėstytojo pastabos</w:t>
      </w:r>
      <w:bookmarkEnd w:id="89"/>
    </w:p>
    <w:p w14:paraId="3E187014" w14:textId="77777777" w:rsidR="00D1074F" w:rsidRDefault="00D1074F" w:rsidP="00D1074F"/>
    <w:p w14:paraId="4A907579" w14:textId="77777777" w:rsidR="00D1074F" w:rsidRDefault="00D1074F" w:rsidP="00D1074F"/>
    <w:p w14:paraId="22F7845E" w14:textId="77777777" w:rsidR="00D1074F" w:rsidRPr="00D1074F" w:rsidRDefault="00D1074F" w:rsidP="00D1074F"/>
    <w:p w14:paraId="0C9DC2B9" w14:textId="77777777" w:rsidR="007E6559" w:rsidRPr="0015714D" w:rsidRDefault="00AD1B2E" w:rsidP="006E731F">
      <w:pPr>
        <w:pStyle w:val="Heading1"/>
      </w:pPr>
      <w:bookmarkStart w:id="90" w:name="_Toc153374061"/>
      <w:r>
        <w:lastRenderedPageBreak/>
        <w:t>P</w:t>
      </w:r>
      <w:r w:rsidR="00B62B7E">
        <w:t>aveldėjimas</w:t>
      </w:r>
      <w:bookmarkEnd w:id="90"/>
    </w:p>
    <w:p w14:paraId="1B43EC01" w14:textId="77777777" w:rsidR="007E6559" w:rsidRPr="00844988" w:rsidRDefault="007E6559" w:rsidP="007E6559">
      <w:pPr>
        <w:pStyle w:val="Heading2"/>
      </w:pPr>
      <w:bookmarkStart w:id="91" w:name="_Toc153374062"/>
      <w:r w:rsidRPr="00844988">
        <w:t>Darbo užduotis</w:t>
      </w:r>
      <w:bookmarkEnd w:id="91"/>
    </w:p>
    <w:p w14:paraId="66102353" w14:textId="77777777" w:rsidR="00D71BD1" w:rsidRDefault="00D71BD1" w:rsidP="00D71BD1">
      <w:pPr>
        <w:ind w:firstLine="0"/>
      </w:pPr>
      <w:r w:rsidRPr="00D71BD1">
        <w:rPr>
          <w:b/>
          <w:bCs/>
        </w:rPr>
        <w:t>U5_24. Kompiuterinis žaidimas.</w:t>
      </w:r>
      <w:r>
        <w:t xml:space="preserve"> Žaidimo pasaulyje yra dviejų tipų veikėjai – žaidėjo valdomi herojai bei kompiuterio valdomi „NPC“ (non playable character). Sugrupavote žaidimo veikėjus pagal tris rases ir surašėte jų duomenis į skirtingus failus. Duomenų formatas toks: pirmoje eilutėje – rasės pavadinimas. Antroje – pradinis miestas. Toliau informacija apie žaidimo veikėjus. Sukurkite klasę „Player“ (savybės - vardas, klasė, gyvybės taškai, mana, žalos taškai, gynybos taškai), kurią paveldės klasės „Hero” (savybės - jėga, vikrumas, intelektas), „NPC” (savybė – ypatinga galia).</w:t>
      </w:r>
    </w:p>
    <w:p w14:paraId="63CB0D34" w14:textId="77777777" w:rsidR="00D71BD1" w:rsidRDefault="00D71BD1" w:rsidP="00D71BD1">
      <w:pPr>
        <w:pStyle w:val="ListParagraph"/>
        <w:numPr>
          <w:ilvl w:val="0"/>
          <w:numId w:val="7"/>
        </w:numPr>
      </w:pPr>
      <w:r>
        <w:t>Raskite kiekvienos klasės daugiausiai gyvybės taškų turintį veikėją, ekrane atspausdinkite jo vardą, rasę, klasę ir gyvybės taškų kiekį.</w:t>
      </w:r>
    </w:p>
    <w:p w14:paraId="18591660" w14:textId="77777777" w:rsidR="00D71BD1" w:rsidRDefault="00D71BD1" w:rsidP="00D71BD1">
      <w:pPr>
        <w:pStyle w:val="ListParagraph"/>
        <w:numPr>
          <w:ilvl w:val="0"/>
          <w:numId w:val="7"/>
        </w:numPr>
      </w:pPr>
      <w:r>
        <w:t>Sudarykite bendrą veikėjų, kurie turi gynybos taškų daugiau, nei žalos taškų, sąrašą. Surikiuokite šį sąrašą pagal gynybos ir žalos taškų skaičių didėjimo kryptimi bei įrašykite į failą „StiprusVeikejai.csv“. Suraskite gynybos taškų medianą ir papildykite į tą patį failą.</w:t>
      </w:r>
    </w:p>
    <w:p w14:paraId="76A1E598" w14:textId="77777777" w:rsidR="00D71BD1" w:rsidRDefault="00D71BD1" w:rsidP="00D71BD1">
      <w:pPr>
        <w:pStyle w:val="ListParagraph"/>
        <w:numPr>
          <w:ilvl w:val="0"/>
          <w:numId w:val="7"/>
        </w:numPr>
      </w:pPr>
      <w:r>
        <w:t>Norite, jog kiekviena rasė turėtų bent po vieną kiekvienos klasės herojų ir NPC. Raskite, kokių klasių herojų ar NPC „trūksta“ kiekvienai rasei. Į failą „Trūkstami.csv“ įrašykite kiekvienos rasės pavadinimą, trūkstamų herojų klasių sąrašą, trūkstamų NPC klasių sąrašą.</w:t>
      </w:r>
    </w:p>
    <w:p w14:paraId="2B20B36B" w14:textId="0F070FBA" w:rsidR="007E6559" w:rsidRDefault="00D71BD1" w:rsidP="008060C0">
      <w:pPr>
        <w:pStyle w:val="ListParagraph"/>
        <w:numPr>
          <w:ilvl w:val="0"/>
          <w:numId w:val="7"/>
        </w:numPr>
      </w:pPr>
      <w:r>
        <w:t>Raskite, kurioje rasėje yra stipriausias herojus, jei herojus stiprumą rodo gyvybės ir gynybos taškų suma sumažinta žalos taškais. Ekrane atspausdinkite visus herojaus duomenis ir jo rasę.</w:t>
      </w:r>
    </w:p>
    <w:p w14:paraId="33F957FD" w14:textId="77777777" w:rsidR="008060C0" w:rsidRPr="00844988" w:rsidRDefault="008060C0" w:rsidP="008060C0">
      <w:pPr>
        <w:ind w:firstLine="0"/>
      </w:pPr>
    </w:p>
    <w:p w14:paraId="208FC7D8" w14:textId="77777777" w:rsidR="007E6559" w:rsidRPr="00844988" w:rsidRDefault="007E6559" w:rsidP="007E6559">
      <w:pPr>
        <w:pStyle w:val="Heading2"/>
      </w:pPr>
      <w:bookmarkStart w:id="92" w:name="_Toc153374063"/>
      <w:r w:rsidRPr="00844988">
        <w:t>Programos tekstas</w:t>
      </w:r>
      <w:bookmarkEnd w:id="92"/>
    </w:p>
    <w:p w14:paraId="04AC5041"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00FF"/>
          <w:sz w:val="20"/>
          <w:lang w:val="en-LT" w:eastAsia="en-GB"/>
        </w:rPr>
        <w:t>namespace</w:t>
      </w:r>
      <w:r w:rsidRPr="001E17B5">
        <w:rPr>
          <w:rFonts w:ascii="Courier New" w:hAnsi="Courier New" w:cs="Courier New"/>
          <w:color w:val="333333"/>
          <w:sz w:val="20"/>
          <w:lang w:val="en-LT" w:eastAsia="en-GB"/>
        </w:rPr>
        <w:t xml:space="preserve"> U5_24KompiuterinisZaidimas</w:t>
      </w:r>
    </w:p>
    <w:p w14:paraId="618F885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w:t>
      </w:r>
    </w:p>
    <w:p w14:paraId="5A6EF47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 U5_24. Kompiuterinis žaidimas.</w:t>
      </w:r>
    </w:p>
    <w:p w14:paraId="6DA6025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Žaidimo pasaulyje yra dviejų tipų veikėjai – žaidėjo valdomi herojai</w:t>
      </w:r>
    </w:p>
    <w:p w14:paraId="14B41CB8"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bei kompiuterio valdomi „NPC“ (non playable character). Sugrupavote</w:t>
      </w:r>
    </w:p>
    <w:p w14:paraId="5CBE8E5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žaidimo veikėjus pagal tris rases ir surašėte jų duomenis į skirtingus</w:t>
      </w:r>
    </w:p>
    <w:p w14:paraId="1567951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failus. Duomenų formatas toks: pirmoje eilutėje – rasės pavadinimas.</w:t>
      </w:r>
    </w:p>
    <w:p w14:paraId="41CF8C5D"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Antroje – pradinis miestas. Toliau informacija apie žaidimo veikėjus.</w:t>
      </w:r>
    </w:p>
    <w:p w14:paraId="5248B30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Sukurkite klasę „Player“ (savybės - vardas, klasė, gyvybės taškai, </w:t>
      </w:r>
    </w:p>
    <w:p w14:paraId="4A0945A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mana, žalos taškai, gynybos taškai), kurią paveldės klasės „Hero”</w:t>
      </w:r>
    </w:p>
    <w:p w14:paraId="60C1C1ED"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 (savybės - jėga, vikrumas, intelektas), „NPC” (savybė – ypatinga galia).</w:t>
      </w:r>
    </w:p>
    <w:p w14:paraId="04398C0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Raskite kiekvienos klasės daugiausiai gyvybės taškų turintį veikėją,</w:t>
      </w:r>
    </w:p>
    <w:p w14:paraId="2EBD7D60"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ekrane atspausdinkite jo vardą, rasę, klasę ir gyvybės taškų kiekį.</w:t>
      </w:r>
    </w:p>
    <w:p w14:paraId="367F9262"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Sudarykite bendrą veikėjų, kurie turi gynybos taškų daugiau, nei</w:t>
      </w:r>
    </w:p>
    <w:p w14:paraId="571F908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žalos taškų, sąrašą. Surikiuokite šį sąrašą pagal gynybos ir žalos taškų</w:t>
      </w:r>
    </w:p>
    <w:p w14:paraId="70F80CC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skaičių didėjimo kryptimi bei įrašykite į failą „StiprusVeikejai.csv“.</w:t>
      </w:r>
    </w:p>
    <w:p w14:paraId="770E9BD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Suraskite gynybos taškų medianą ir papildykite į tą patį failą.</w:t>
      </w:r>
    </w:p>
    <w:p w14:paraId="067E2CE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Norite, jog kiekviena rasė turėtų bent po vieną kiekvienos klasės</w:t>
      </w:r>
    </w:p>
    <w:p w14:paraId="318D55A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herojų ir NPC. Raskite, kokių klasių herojų ar NPC „trūksta“ kiekvienai</w:t>
      </w:r>
    </w:p>
    <w:p w14:paraId="161B1F2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rasei. Į failą „Trūkstami.csv“ įrašykite kiekvienos rasės pavadinimą,</w:t>
      </w:r>
    </w:p>
    <w:p w14:paraId="2986622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trūkstamų herojų klasių sąrašą, trūkstamų NPC klasių sąrašą.</w:t>
      </w:r>
    </w:p>
    <w:p w14:paraId="23701CE1"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Raskite, kurioje rasėje yra stipriausias herojus, jei herojus</w:t>
      </w:r>
    </w:p>
    <w:p w14:paraId="1F10ABB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stiprumą rodo gyvybės ir gynybos taškų suma sumažinta žalos taškais.</w:t>
      </w:r>
    </w:p>
    <w:p w14:paraId="5D99873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Ekrane atspausdinkite visus herojaus duomenis ir jo rasę.</w:t>
      </w:r>
    </w:p>
    <w:p w14:paraId="65E5381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008000"/>
          <w:sz w:val="20"/>
          <w:lang w:val="en-LT" w:eastAsia="en-GB"/>
        </w:rPr>
        <w:t xml:space="preserve">    */</w:t>
      </w:r>
    </w:p>
    <w:p w14:paraId="25A5FF3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C3D66B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00FF"/>
          <w:sz w:val="20"/>
          <w:lang w:val="en-LT" w:eastAsia="en-GB"/>
        </w:rPr>
        <w:t>class</w:t>
      </w:r>
      <w:r w:rsidRPr="001E17B5">
        <w:rPr>
          <w:rFonts w:ascii="Courier New" w:hAnsi="Courier New" w:cs="Courier New"/>
          <w:color w:val="333333"/>
          <w:sz w:val="20"/>
          <w:lang w:val="en-LT" w:eastAsia="en-GB"/>
        </w:rPr>
        <w:t xml:space="preserve"> </w:t>
      </w:r>
      <w:r w:rsidRPr="001E17B5">
        <w:rPr>
          <w:rFonts w:ascii="Courier New" w:hAnsi="Courier New" w:cs="Courier New"/>
          <w:color w:val="2B91AF"/>
          <w:sz w:val="20"/>
          <w:lang w:val="en-LT" w:eastAsia="en-GB"/>
        </w:rPr>
        <w:t>Program</w:t>
      </w:r>
    </w:p>
    <w:p w14:paraId="0A99F34A"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p>
    <w:p w14:paraId="4F1726F0"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00FF"/>
          <w:sz w:val="20"/>
          <w:lang w:val="en-LT" w:eastAsia="en-GB"/>
        </w:rPr>
        <w:t>static</w:t>
      </w:r>
      <w:r w:rsidRPr="001E17B5">
        <w:rPr>
          <w:rFonts w:ascii="Courier New" w:hAnsi="Courier New" w:cs="Courier New"/>
          <w:color w:val="333333"/>
          <w:sz w:val="20"/>
          <w:lang w:val="en-LT" w:eastAsia="en-GB"/>
        </w:rPr>
        <w:t xml:space="preserve"> </w:t>
      </w:r>
      <w:r w:rsidRPr="001E17B5">
        <w:rPr>
          <w:rFonts w:ascii="Courier New" w:hAnsi="Courier New" w:cs="Courier New"/>
          <w:color w:val="0000FF"/>
          <w:sz w:val="20"/>
          <w:lang w:val="en-LT" w:eastAsia="en-GB"/>
        </w:rPr>
        <w:t>void</w:t>
      </w:r>
      <w:r w:rsidRPr="001E17B5">
        <w:rPr>
          <w:rFonts w:ascii="Courier New" w:hAnsi="Courier New" w:cs="Courier New"/>
          <w:color w:val="333333"/>
          <w:sz w:val="20"/>
          <w:lang w:val="en-LT" w:eastAsia="en-GB"/>
        </w:rPr>
        <w:t xml:space="preserve"> Main(</w:t>
      </w:r>
      <w:r w:rsidRPr="001E17B5">
        <w:rPr>
          <w:rFonts w:ascii="Courier New" w:hAnsi="Courier New" w:cs="Courier New"/>
          <w:color w:val="2B91AF"/>
          <w:sz w:val="20"/>
          <w:lang w:val="en-LT" w:eastAsia="en-GB"/>
        </w:rPr>
        <w:t>string</w:t>
      </w:r>
      <w:r w:rsidRPr="001E17B5">
        <w:rPr>
          <w:rFonts w:ascii="Courier New" w:hAnsi="Courier New" w:cs="Courier New"/>
          <w:color w:val="333333"/>
          <w:sz w:val="20"/>
          <w:lang w:val="en-LT" w:eastAsia="en-GB"/>
        </w:rPr>
        <w:t>[] args)</w:t>
      </w:r>
    </w:p>
    <w:p w14:paraId="463DA2D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lastRenderedPageBreak/>
        <w:t xml:space="preserve">        {</w:t>
      </w:r>
    </w:p>
    <w:p w14:paraId="459D3A9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//Players and their data are read from the csv files</w:t>
      </w:r>
    </w:p>
    <w:p w14:paraId="3BDEACC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HeroRegister registerT =</w:t>
      </w:r>
    </w:p>
    <w:p w14:paraId="6897C91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InputOutput.ReadHeroes(</w:t>
      </w:r>
      <w:r w:rsidRPr="001E17B5">
        <w:rPr>
          <w:rFonts w:ascii="Courier New" w:hAnsi="Courier New" w:cs="Courier New"/>
          <w:color w:val="A31515"/>
          <w:sz w:val="20"/>
          <w:lang w:val="en-LT" w:eastAsia="en-GB"/>
        </w:rPr>
        <w:t>@"../../../Troliai.csv"</w:t>
      </w:r>
      <w:r w:rsidRPr="001E17B5">
        <w:rPr>
          <w:rFonts w:ascii="Courier New" w:hAnsi="Courier New" w:cs="Courier New"/>
          <w:color w:val="333333"/>
          <w:sz w:val="20"/>
          <w:lang w:val="en-LT" w:eastAsia="en-GB"/>
        </w:rPr>
        <w:t>);</w:t>
      </w:r>
    </w:p>
    <w:p w14:paraId="2209DC3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HeroRegister registerE =</w:t>
      </w:r>
    </w:p>
    <w:p w14:paraId="6F52A6B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InputOutput.ReadHeroes(</w:t>
      </w:r>
      <w:r w:rsidRPr="001E17B5">
        <w:rPr>
          <w:rFonts w:ascii="Courier New" w:hAnsi="Courier New" w:cs="Courier New"/>
          <w:color w:val="A31515"/>
          <w:sz w:val="20"/>
          <w:lang w:val="en-LT" w:eastAsia="en-GB"/>
        </w:rPr>
        <w:t>@"../../../Elfai.csv"</w:t>
      </w:r>
      <w:r w:rsidRPr="001E17B5">
        <w:rPr>
          <w:rFonts w:ascii="Courier New" w:hAnsi="Courier New" w:cs="Courier New"/>
          <w:color w:val="333333"/>
          <w:sz w:val="20"/>
          <w:lang w:val="en-LT" w:eastAsia="en-GB"/>
        </w:rPr>
        <w:t>);</w:t>
      </w:r>
    </w:p>
    <w:p w14:paraId="50D287CE"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HeroRegister registerZ =</w:t>
      </w:r>
    </w:p>
    <w:p w14:paraId="37B0D50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InputOutput.ReadHeroes(</w:t>
      </w:r>
      <w:r w:rsidRPr="001E17B5">
        <w:rPr>
          <w:rFonts w:ascii="Courier New" w:hAnsi="Courier New" w:cs="Courier New"/>
          <w:color w:val="A31515"/>
          <w:sz w:val="20"/>
          <w:lang w:val="en-LT" w:eastAsia="en-GB"/>
        </w:rPr>
        <w:t>@"../../../Zmones.csv"</w:t>
      </w:r>
      <w:r w:rsidRPr="001E17B5">
        <w:rPr>
          <w:rFonts w:ascii="Courier New" w:hAnsi="Courier New" w:cs="Courier New"/>
          <w:color w:val="333333"/>
          <w:sz w:val="20"/>
          <w:lang w:val="en-LT" w:eastAsia="en-GB"/>
        </w:rPr>
        <w:t>);</w:t>
      </w:r>
    </w:p>
    <w:p w14:paraId="15EA778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EF7DF5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//Deletes file so there would be no text from the past</w:t>
      </w:r>
    </w:p>
    <w:p w14:paraId="663FE50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File.Delete(</w:t>
      </w:r>
      <w:r w:rsidRPr="001E17B5">
        <w:rPr>
          <w:rFonts w:ascii="Courier New" w:hAnsi="Courier New" w:cs="Courier New"/>
          <w:color w:val="A31515"/>
          <w:sz w:val="20"/>
          <w:lang w:val="en-LT" w:eastAsia="en-GB"/>
        </w:rPr>
        <w:t>"Duomenys.txt"</w:t>
      </w:r>
      <w:r w:rsidRPr="001E17B5">
        <w:rPr>
          <w:rFonts w:ascii="Courier New" w:hAnsi="Courier New" w:cs="Courier New"/>
          <w:color w:val="333333"/>
          <w:sz w:val="20"/>
          <w:lang w:val="en-LT" w:eastAsia="en-GB"/>
        </w:rPr>
        <w:t>);</w:t>
      </w:r>
    </w:p>
    <w:p w14:paraId="3C41D78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File.Delete(</w:t>
      </w:r>
      <w:r w:rsidRPr="001E17B5">
        <w:rPr>
          <w:rFonts w:ascii="Courier New" w:hAnsi="Courier New" w:cs="Courier New"/>
          <w:color w:val="A31515"/>
          <w:sz w:val="20"/>
          <w:lang w:val="en-LT" w:eastAsia="en-GB"/>
        </w:rPr>
        <w:t>"StiprusVeikejai.csv"</w:t>
      </w:r>
      <w:r w:rsidRPr="001E17B5">
        <w:rPr>
          <w:rFonts w:ascii="Courier New" w:hAnsi="Courier New" w:cs="Courier New"/>
          <w:color w:val="333333"/>
          <w:sz w:val="20"/>
          <w:lang w:val="en-LT" w:eastAsia="en-GB"/>
        </w:rPr>
        <w:t>);</w:t>
      </w:r>
    </w:p>
    <w:p w14:paraId="44F6CA7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AC1D7F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HeroRegister[] registers</w:t>
      </w:r>
    </w:p>
    <w:p w14:paraId="098753C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 </w:t>
      </w:r>
      <w:r w:rsidRPr="001E17B5">
        <w:rPr>
          <w:rFonts w:ascii="Courier New" w:hAnsi="Courier New" w:cs="Courier New"/>
          <w:color w:val="0000FF"/>
          <w:sz w:val="20"/>
          <w:lang w:val="en-LT" w:eastAsia="en-GB"/>
        </w:rPr>
        <w:t>new</w:t>
      </w:r>
      <w:r w:rsidRPr="001E17B5">
        <w:rPr>
          <w:rFonts w:ascii="Courier New" w:hAnsi="Courier New" w:cs="Courier New"/>
          <w:color w:val="333333"/>
          <w:sz w:val="20"/>
          <w:lang w:val="en-LT" w:eastAsia="en-GB"/>
        </w:rPr>
        <w:t xml:space="preserve"> HeroRegister[] { registerT, registerE, registerZ};</w:t>
      </w:r>
    </w:p>
    <w:p w14:paraId="27A50D5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1FCE67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//All heroes and their data are printed to txt file</w:t>
      </w:r>
    </w:p>
    <w:p w14:paraId="5E216D38"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InputOutput.PrintHeroesToTxt(</w:t>
      </w:r>
      <w:r w:rsidRPr="001E17B5">
        <w:rPr>
          <w:rFonts w:ascii="Courier New" w:hAnsi="Courier New" w:cs="Courier New"/>
          <w:color w:val="A31515"/>
          <w:sz w:val="20"/>
          <w:lang w:val="en-LT" w:eastAsia="en-GB"/>
        </w:rPr>
        <w:t>"Duomenys.txt"</w:t>
      </w:r>
      <w:r w:rsidRPr="001E17B5">
        <w:rPr>
          <w:rFonts w:ascii="Courier New" w:hAnsi="Courier New" w:cs="Courier New"/>
          <w:color w:val="333333"/>
          <w:sz w:val="20"/>
          <w:lang w:val="en-LT" w:eastAsia="en-GB"/>
        </w:rPr>
        <w:t>, registers);</w:t>
      </w:r>
    </w:p>
    <w:p w14:paraId="4367D3F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13B7450"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//All heroes and their data are printed to the console</w:t>
      </w:r>
    </w:p>
    <w:p w14:paraId="60E9E2C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r w:rsidRPr="001E17B5">
        <w:rPr>
          <w:rFonts w:ascii="Courier New" w:hAnsi="Courier New" w:cs="Courier New"/>
          <w:color w:val="A31515"/>
          <w:sz w:val="20"/>
          <w:lang w:val="en-LT" w:eastAsia="en-GB"/>
        </w:rPr>
        <w:t>"Registro informacija:"</w:t>
      </w:r>
      <w:r w:rsidRPr="001E17B5">
        <w:rPr>
          <w:rFonts w:ascii="Courier New" w:hAnsi="Courier New" w:cs="Courier New"/>
          <w:color w:val="333333"/>
          <w:sz w:val="20"/>
          <w:lang w:val="en-LT" w:eastAsia="en-GB"/>
        </w:rPr>
        <w:t>);</w:t>
      </w:r>
    </w:p>
    <w:p w14:paraId="07ADAB3D"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8EF1E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InputOutput.PrintHeroes(registers);</w:t>
      </w:r>
    </w:p>
    <w:p w14:paraId="02E3850A"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D737ABD"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//First task result ir printed</w:t>
      </w:r>
    </w:p>
    <w:p w14:paraId="0238A80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List&lt;HeroRegister&gt; mostHealth =</w:t>
      </w:r>
    </w:p>
    <w:p w14:paraId="5292558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TaskUtils.CollectWithMostHealth(registers);</w:t>
      </w:r>
    </w:p>
    <w:p w14:paraId="52E7FF1A"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InputOutput.PrintMostHealth(mostHealth);</w:t>
      </w:r>
    </w:p>
    <w:p w14:paraId="293257D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B61CE2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//Second task result is printed to the csv file</w:t>
      </w:r>
    </w:p>
    <w:p w14:paraId="422F1E6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List&lt;HealthiestPlayer&gt; healthiest =</w:t>
      </w:r>
    </w:p>
    <w:p w14:paraId="24ADA2D8"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TaskUtils.CollectHealthiest(registers);</w:t>
      </w:r>
    </w:p>
    <w:p w14:paraId="344CFB02"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2B91AF"/>
          <w:sz w:val="20"/>
          <w:lang w:val="en-LT" w:eastAsia="en-GB"/>
        </w:rPr>
        <w:t>decimal</w:t>
      </w:r>
      <w:r w:rsidRPr="001E17B5">
        <w:rPr>
          <w:rFonts w:ascii="Courier New" w:hAnsi="Courier New" w:cs="Courier New"/>
          <w:color w:val="333333"/>
          <w:sz w:val="20"/>
          <w:lang w:val="en-LT" w:eastAsia="en-GB"/>
        </w:rPr>
        <w:t xml:space="preserve"> mediana = TaskUtils.DefenceMediana(healthiest);</w:t>
      </w:r>
    </w:p>
    <w:p w14:paraId="08463A98"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InputOutput.PrintHealthiest(</w:t>
      </w:r>
      <w:r w:rsidRPr="001E17B5">
        <w:rPr>
          <w:rFonts w:ascii="Courier New" w:hAnsi="Courier New" w:cs="Courier New"/>
          <w:color w:val="A31515"/>
          <w:sz w:val="20"/>
          <w:lang w:val="en-LT" w:eastAsia="en-GB"/>
        </w:rPr>
        <w:t>"StiprusVeikejai.csv"</w:t>
      </w:r>
      <w:r w:rsidRPr="001E17B5">
        <w:rPr>
          <w:rFonts w:ascii="Courier New" w:hAnsi="Courier New" w:cs="Courier New"/>
          <w:color w:val="333333"/>
          <w:sz w:val="20"/>
          <w:lang w:val="en-LT" w:eastAsia="en-GB"/>
        </w:rPr>
        <w:t>,</w:t>
      </w:r>
    </w:p>
    <w:p w14:paraId="09429BE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healthiest, mediana);</w:t>
      </w:r>
    </w:p>
    <w:p w14:paraId="5B63E01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1986670"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//All existing classes of players are printed to the console</w:t>
      </w:r>
    </w:p>
    <w:p w14:paraId="6E9EA43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2B91AF"/>
          <w:sz w:val="20"/>
          <w:lang w:val="en-LT" w:eastAsia="en-GB"/>
        </w:rPr>
        <w:t>int</w:t>
      </w:r>
      <w:r w:rsidRPr="001E17B5">
        <w:rPr>
          <w:rFonts w:ascii="Courier New" w:hAnsi="Courier New" w:cs="Courier New"/>
          <w:color w:val="333333"/>
          <w:sz w:val="20"/>
          <w:lang w:val="en-LT" w:eastAsia="en-GB"/>
        </w:rPr>
        <w:t xml:space="preserve"> x = 0;</w:t>
      </w:r>
    </w:p>
    <w:p w14:paraId="570F91E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r w:rsidRPr="001E17B5">
        <w:rPr>
          <w:rFonts w:ascii="Courier New" w:hAnsi="Courier New" w:cs="Courier New"/>
          <w:color w:val="A31515"/>
          <w:sz w:val="20"/>
          <w:lang w:val="en-LT" w:eastAsia="en-GB"/>
        </w:rPr>
        <w:t>"Herojų klasės:"</w:t>
      </w:r>
      <w:r w:rsidRPr="001E17B5">
        <w:rPr>
          <w:rFonts w:ascii="Courier New" w:hAnsi="Courier New" w:cs="Courier New"/>
          <w:color w:val="333333"/>
          <w:sz w:val="20"/>
          <w:lang w:val="en-LT" w:eastAsia="en-GB"/>
        </w:rPr>
        <w:t>);</w:t>
      </w:r>
    </w:p>
    <w:p w14:paraId="0B5DFBCE"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r w:rsidRPr="001E17B5">
        <w:rPr>
          <w:rFonts w:ascii="Courier New" w:hAnsi="Courier New" w:cs="Courier New"/>
          <w:color w:val="A31515"/>
          <w:sz w:val="20"/>
          <w:lang w:val="en-LT" w:eastAsia="en-GB"/>
        </w:rPr>
        <w:t>"Herojų:"</w:t>
      </w:r>
      <w:r w:rsidRPr="001E17B5">
        <w:rPr>
          <w:rFonts w:ascii="Courier New" w:hAnsi="Courier New" w:cs="Courier New"/>
          <w:color w:val="333333"/>
          <w:sz w:val="20"/>
          <w:lang w:val="en-LT" w:eastAsia="en-GB"/>
        </w:rPr>
        <w:t>);</w:t>
      </w:r>
    </w:p>
    <w:p w14:paraId="2F91C4FC"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InputOutput.PrintNumbers(TaskUtils.CollectClasses(registers, x));</w:t>
      </w:r>
    </w:p>
    <w:p w14:paraId="063EC567"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List&lt;</w:t>
      </w:r>
      <w:r w:rsidRPr="001E17B5">
        <w:rPr>
          <w:rFonts w:ascii="Courier New" w:hAnsi="Courier New" w:cs="Courier New"/>
          <w:color w:val="2B91AF"/>
          <w:sz w:val="20"/>
          <w:lang w:val="en-LT" w:eastAsia="en-GB"/>
        </w:rPr>
        <w:t>int</w:t>
      </w:r>
      <w:r w:rsidRPr="001E17B5">
        <w:rPr>
          <w:rFonts w:ascii="Courier New" w:hAnsi="Courier New" w:cs="Courier New"/>
          <w:color w:val="333333"/>
          <w:sz w:val="20"/>
          <w:lang w:val="en-LT" w:eastAsia="en-GB"/>
        </w:rPr>
        <w:t>[]&gt; missingHeroClasses =</w:t>
      </w:r>
    </w:p>
    <w:p w14:paraId="3127A95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TaskUtils.MissingClasses(registers, x);</w:t>
      </w:r>
    </w:p>
    <w:p w14:paraId="5997DC1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x++;</w:t>
      </w:r>
    </w:p>
    <w:p w14:paraId="31E38A18"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p>
    <w:p w14:paraId="01357A7D"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r w:rsidRPr="001E17B5">
        <w:rPr>
          <w:rFonts w:ascii="Courier New" w:hAnsi="Courier New" w:cs="Courier New"/>
          <w:color w:val="A31515"/>
          <w:sz w:val="20"/>
          <w:lang w:val="en-LT" w:eastAsia="en-GB"/>
        </w:rPr>
        <w:t>"NPC:"</w:t>
      </w:r>
      <w:r w:rsidRPr="001E17B5">
        <w:rPr>
          <w:rFonts w:ascii="Courier New" w:hAnsi="Courier New" w:cs="Courier New"/>
          <w:color w:val="333333"/>
          <w:sz w:val="20"/>
          <w:lang w:val="en-LT" w:eastAsia="en-GB"/>
        </w:rPr>
        <w:t>);</w:t>
      </w:r>
    </w:p>
    <w:p w14:paraId="7BA8B0A0"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InputOutput.PrintNumbers(TaskUtils.CollectClasses(registers, x));</w:t>
      </w:r>
    </w:p>
    <w:p w14:paraId="118CD234"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List&lt;</w:t>
      </w:r>
      <w:r w:rsidRPr="001E17B5">
        <w:rPr>
          <w:rFonts w:ascii="Courier New" w:hAnsi="Courier New" w:cs="Courier New"/>
          <w:color w:val="2B91AF"/>
          <w:sz w:val="20"/>
          <w:lang w:val="en-LT" w:eastAsia="en-GB"/>
        </w:rPr>
        <w:t>int</w:t>
      </w:r>
      <w:r w:rsidRPr="001E17B5">
        <w:rPr>
          <w:rFonts w:ascii="Courier New" w:hAnsi="Courier New" w:cs="Courier New"/>
          <w:color w:val="333333"/>
          <w:sz w:val="20"/>
          <w:lang w:val="en-LT" w:eastAsia="en-GB"/>
        </w:rPr>
        <w:t>[]&gt; missingNPCClasses =</w:t>
      </w:r>
    </w:p>
    <w:p w14:paraId="6268DF4B"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TaskUtils.MissingClasses(registers, x);</w:t>
      </w:r>
    </w:p>
    <w:p w14:paraId="6C4B283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Console.WriteLine();</w:t>
      </w:r>
    </w:p>
    <w:p w14:paraId="1A53D73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D74738F"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//Third task result is printed into csv file</w:t>
      </w:r>
    </w:p>
    <w:p w14:paraId="1782043A"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InputOutput.PrintMissingNumbers(</w:t>
      </w:r>
      <w:r w:rsidRPr="001E17B5">
        <w:rPr>
          <w:rFonts w:ascii="Courier New" w:hAnsi="Courier New" w:cs="Courier New"/>
          <w:color w:val="A31515"/>
          <w:sz w:val="20"/>
          <w:lang w:val="en-LT" w:eastAsia="en-GB"/>
        </w:rPr>
        <w:t>"Trukstami.csv"</w:t>
      </w:r>
      <w:r w:rsidRPr="001E17B5">
        <w:rPr>
          <w:rFonts w:ascii="Courier New" w:hAnsi="Courier New" w:cs="Courier New"/>
          <w:color w:val="333333"/>
          <w:sz w:val="20"/>
          <w:lang w:val="en-LT" w:eastAsia="en-GB"/>
        </w:rPr>
        <w:t>,</w:t>
      </w:r>
    </w:p>
    <w:p w14:paraId="71E8DF4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missingHeroClasses, missingNPCClasses, registers);</w:t>
      </w:r>
    </w:p>
    <w:p w14:paraId="0DCAF8E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EBB28F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r w:rsidRPr="001E17B5">
        <w:rPr>
          <w:rFonts w:ascii="Courier New" w:hAnsi="Courier New" w:cs="Courier New"/>
          <w:color w:val="008000"/>
          <w:sz w:val="20"/>
          <w:lang w:val="en-LT" w:eastAsia="en-GB"/>
        </w:rPr>
        <w:t>//Forth task result is printed to the console</w:t>
      </w:r>
    </w:p>
    <w:p w14:paraId="2D1F0896"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List&lt;HeroRegister&gt; strongest =</w:t>
      </w:r>
    </w:p>
    <w:p w14:paraId="1A992435"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TaskUtils.CollectStrongest(registers);</w:t>
      </w:r>
    </w:p>
    <w:p w14:paraId="000EC433"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InputOutput.PrintStrongest(strongest);</w:t>
      </w:r>
    </w:p>
    <w:p w14:paraId="51897BD1"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p>
    <w:p w14:paraId="225FEFF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t xml:space="preserve">    }</w:t>
      </w:r>
    </w:p>
    <w:p w14:paraId="5585EBE9" w14:textId="77777777" w:rsidR="001E17B5" w:rsidRPr="001E17B5" w:rsidRDefault="001E17B5" w:rsidP="001E1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4" w:lineRule="atLeast"/>
        <w:ind w:firstLine="0"/>
        <w:jc w:val="left"/>
        <w:rPr>
          <w:rFonts w:ascii="Courier New" w:hAnsi="Courier New" w:cs="Courier New"/>
          <w:color w:val="333333"/>
          <w:sz w:val="20"/>
          <w:lang w:val="en-LT" w:eastAsia="en-GB"/>
        </w:rPr>
      </w:pPr>
      <w:r w:rsidRPr="001E17B5">
        <w:rPr>
          <w:rFonts w:ascii="Courier New" w:hAnsi="Courier New" w:cs="Courier New"/>
          <w:color w:val="333333"/>
          <w:sz w:val="20"/>
          <w:lang w:val="en-LT" w:eastAsia="en-GB"/>
        </w:rPr>
        <w:lastRenderedPageBreak/>
        <w:t>}</w:t>
      </w:r>
    </w:p>
    <w:p w14:paraId="58137B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0000FF"/>
          <w:sz w:val="20"/>
          <w:lang w:val="en-LT" w:eastAsia="en-GB"/>
        </w:rPr>
        <w:t>using</w:t>
      </w:r>
      <w:r w:rsidRPr="004F1AE1">
        <w:rPr>
          <w:rFonts w:ascii="Courier New" w:hAnsi="Courier New" w:cs="Courier New"/>
          <w:color w:val="333333"/>
          <w:sz w:val="20"/>
          <w:lang w:val="en-LT" w:eastAsia="en-GB"/>
        </w:rPr>
        <w:t xml:space="preserve"> System.Text; </w:t>
      </w:r>
      <w:r w:rsidRPr="004F1AE1">
        <w:rPr>
          <w:rFonts w:ascii="Courier New" w:hAnsi="Courier New" w:cs="Courier New"/>
          <w:color w:val="008000"/>
          <w:sz w:val="20"/>
          <w:lang w:val="en-LT" w:eastAsia="en-GB"/>
        </w:rPr>
        <w:t>//Library used for text encoding</w:t>
      </w:r>
    </w:p>
    <w:p w14:paraId="7E6EAAE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69FC0B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0000FF"/>
          <w:sz w:val="20"/>
          <w:lang w:val="en-LT" w:eastAsia="en-GB"/>
        </w:rPr>
        <w:t>namespace</w:t>
      </w:r>
      <w:r w:rsidRPr="004F1AE1">
        <w:rPr>
          <w:rFonts w:ascii="Courier New" w:hAnsi="Courier New" w:cs="Courier New"/>
          <w:color w:val="333333"/>
          <w:sz w:val="20"/>
          <w:lang w:val="en-LT" w:eastAsia="en-GB"/>
        </w:rPr>
        <w:t xml:space="preserve"> U5_24KompiuterinisZaidimas</w:t>
      </w:r>
    </w:p>
    <w:p w14:paraId="69B0903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w:t>
      </w:r>
    </w:p>
    <w:p w14:paraId="359A155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332097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class that performs scans and prints</w:t>
      </w:r>
    </w:p>
    <w:p w14:paraId="61A1158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BC3E86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class</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InputOutput</w:t>
      </w:r>
    </w:p>
    <w:p w14:paraId="25B6D99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2C6FF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574981A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reads players and their data from the files</w:t>
      </w:r>
    </w:p>
    <w:p w14:paraId="3A00C0E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9F5762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name="fileName"&gt;&lt;/param&gt;</w:t>
      </w:r>
    </w:p>
    <w:p w14:paraId="68C3536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28641D1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HeroRegister ReadHeroes(</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fileName)</w:t>
      </w:r>
    </w:p>
    <w:p w14:paraId="23BDDB4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592AC7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//Reads all lines from a file in UTF-8 encoding</w:t>
      </w:r>
    </w:p>
    <w:p w14:paraId="26EEC0A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Lines = File.ReadAllLines(fileName, Encoding.UTF8);</w:t>
      </w:r>
    </w:p>
    <w:p w14:paraId="30625AD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8444B4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race = Lines[0];</w:t>
      </w:r>
    </w:p>
    <w:p w14:paraId="7F08430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city = Lines[1];</w:t>
      </w:r>
    </w:p>
    <w:p w14:paraId="7B00166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D68ED9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players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HeroRegister(race, city);</w:t>
      </w:r>
    </w:p>
    <w:p w14:paraId="4D6FE19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82F5ED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2; i &lt; Lines.Length; i++)</w:t>
      </w:r>
    </w:p>
    <w:p w14:paraId="2C561BE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E7A00F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values = Lines[i].Split(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w:t>
      </w:r>
    </w:p>
    <w:p w14:paraId="298370C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28A379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name = values[0];</w:t>
      </w:r>
    </w:p>
    <w:p w14:paraId="7B82952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number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.Parse(values[1]);</w:t>
      </w:r>
    </w:p>
    <w:p w14:paraId="5BA022E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health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.Parse(values[2]);</w:t>
      </w:r>
    </w:p>
    <w:p w14:paraId="2968B56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mana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.Parse(values[3]);</w:t>
      </w:r>
    </w:p>
    <w:p w14:paraId="310388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damage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.Parse(values[4]);</w:t>
      </w:r>
    </w:p>
    <w:p w14:paraId="6F8F180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defend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.Parse(values[5]);</w:t>
      </w:r>
    </w:p>
    <w:p w14:paraId="5F99AC6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5776F1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(values.Count() == 7)</w:t>
      </w:r>
    </w:p>
    <w:p w14:paraId="71ED9B5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36E796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power = values[6];</w:t>
      </w:r>
    </w:p>
    <w:p w14:paraId="00355CC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NPC npc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NPC(name, number, health, mana, damage,</w:t>
      </w:r>
    </w:p>
    <w:p w14:paraId="1A354D1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defend, power);</w:t>
      </w:r>
    </w:p>
    <w:p w14:paraId="09DBE69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players.AllHeroes.Add(npc);</w:t>
      </w:r>
    </w:p>
    <w:p w14:paraId="542A18A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DFFF2D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p>
    <w:p w14:paraId="0F134AE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22CD62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strength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.Parse(values[6]);</w:t>
      </w:r>
    </w:p>
    <w:p w14:paraId="3D219C3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speed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.Parse(values[7]);</w:t>
      </w:r>
    </w:p>
    <w:p w14:paraId="4D73E83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intellect =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.Parse(values[8]);</w:t>
      </w:r>
    </w:p>
    <w:p w14:paraId="729F685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872581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 hero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Hero(name, number, health, mana, damage,</w:t>
      </w:r>
    </w:p>
    <w:p w14:paraId="05AB95F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defend, strength, speed, intellect);</w:t>
      </w:r>
    </w:p>
    <w:p w14:paraId="22A53CD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players.AllHeroes.Add(hero);</w:t>
      </w:r>
    </w:p>
    <w:p w14:paraId="381BAD3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8D1F2A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9569CF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ACFFD8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players;</w:t>
      </w:r>
    </w:p>
    <w:p w14:paraId="383E096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EFC44D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EEA707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32EA003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prints all players and their data to the console</w:t>
      </w:r>
    </w:p>
    <w:p w14:paraId="5618110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r w:rsidRPr="004F1AE1">
        <w:rPr>
          <w:rFonts w:ascii="Courier New" w:hAnsi="Courier New" w:cs="Courier New"/>
          <w:color w:val="008000"/>
          <w:sz w:val="20"/>
          <w:lang w:val="en-LT" w:eastAsia="en-GB"/>
        </w:rPr>
        <w:t>/// &lt;/summary&gt;</w:t>
      </w:r>
    </w:p>
    <w:p w14:paraId="745236D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110E0B1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PrintHeroes(HeroRegister[] registers)</w:t>
      </w:r>
    </w:p>
    <w:p w14:paraId="62CCC52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4B53C4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17D6E72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A6DCDA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//A table is created to store the data</w:t>
      </w:r>
    </w:p>
    <w:p w14:paraId="51786D3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"Rasė: {register.race}; "</w:t>
      </w:r>
      <w:r w:rsidRPr="004F1AE1">
        <w:rPr>
          <w:rFonts w:ascii="Courier New" w:hAnsi="Courier New" w:cs="Courier New"/>
          <w:color w:val="333333"/>
          <w:sz w:val="20"/>
          <w:lang w:val="en-LT" w:eastAsia="en-GB"/>
        </w:rPr>
        <w:t xml:space="preserve"> +</w:t>
      </w:r>
    </w:p>
    <w:p w14:paraId="1403C5F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"Miestas: {register.city}"</w:t>
      </w:r>
      <w:r w:rsidRPr="004F1AE1">
        <w:rPr>
          <w:rFonts w:ascii="Courier New" w:hAnsi="Courier New" w:cs="Courier New"/>
          <w:color w:val="333333"/>
          <w:sz w:val="20"/>
          <w:lang w:val="en-LT" w:eastAsia="en-GB"/>
        </w:rPr>
        <w:t>);</w:t>
      </w:r>
    </w:p>
    <w:p w14:paraId="6FCEFB9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729675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A31515"/>
          <w:sz w:val="20"/>
          <w:lang w:val="en-LT" w:eastAsia="en-GB"/>
        </w:rPr>
        <w:t>"| {0,-12} | {1,-5} | {2,-14} | "</w:t>
      </w:r>
      <w:r w:rsidRPr="004F1AE1">
        <w:rPr>
          <w:rFonts w:ascii="Courier New" w:hAnsi="Courier New" w:cs="Courier New"/>
          <w:color w:val="333333"/>
          <w:sz w:val="20"/>
          <w:lang w:val="en-LT" w:eastAsia="en-GB"/>
        </w:rPr>
        <w:t xml:space="preserve"> +</w:t>
      </w:r>
    </w:p>
    <w:p w14:paraId="111F9D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"{3,-4} | {4,-12} | {5,-14} | {6,-4} | {7,-8} | "</w:t>
      </w:r>
      <w:r w:rsidRPr="004F1AE1">
        <w:rPr>
          <w:rFonts w:ascii="Courier New" w:hAnsi="Courier New" w:cs="Courier New"/>
          <w:color w:val="333333"/>
          <w:sz w:val="20"/>
          <w:lang w:val="en-LT" w:eastAsia="en-GB"/>
        </w:rPr>
        <w:t xml:space="preserve"> +</w:t>
      </w:r>
    </w:p>
    <w:p w14:paraId="04F3122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"{8,-10} | {9,-14} |"</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"Vardas"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"Klasė"</w:t>
      </w:r>
      <w:r w:rsidRPr="004F1AE1">
        <w:rPr>
          <w:rFonts w:ascii="Courier New" w:hAnsi="Courier New" w:cs="Courier New"/>
          <w:color w:val="333333"/>
          <w:sz w:val="20"/>
          <w:lang w:val="en-LT" w:eastAsia="en-GB"/>
        </w:rPr>
        <w:t>,</w:t>
      </w:r>
    </w:p>
    <w:p w14:paraId="7C0B7E3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"Gyvybės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"Mana"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"Žalos taškai"</w:t>
      </w:r>
      <w:r w:rsidRPr="004F1AE1">
        <w:rPr>
          <w:rFonts w:ascii="Courier New" w:hAnsi="Courier New" w:cs="Courier New"/>
          <w:color w:val="333333"/>
          <w:sz w:val="20"/>
          <w:lang w:val="en-LT" w:eastAsia="en-GB"/>
        </w:rPr>
        <w:t>,</w:t>
      </w:r>
    </w:p>
    <w:p w14:paraId="5FF5D1F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"Gynybos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"Jėga"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"Vikrumas"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"Intelektas"</w:t>
      </w:r>
      <w:r w:rsidRPr="004F1AE1">
        <w:rPr>
          <w:rFonts w:ascii="Courier New" w:hAnsi="Courier New" w:cs="Courier New"/>
          <w:color w:val="333333"/>
          <w:sz w:val="20"/>
          <w:lang w:val="en-LT" w:eastAsia="en-GB"/>
        </w:rPr>
        <w:t>,</w:t>
      </w:r>
    </w:p>
    <w:p w14:paraId="7485677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"Ypatinga galia"</w:t>
      </w:r>
      <w:r w:rsidRPr="004F1AE1">
        <w:rPr>
          <w:rFonts w:ascii="Courier New" w:hAnsi="Courier New" w:cs="Courier New"/>
          <w:color w:val="333333"/>
          <w:sz w:val="20"/>
          <w:lang w:val="en-LT" w:eastAsia="en-GB"/>
        </w:rPr>
        <w:t>);</w:t>
      </w:r>
    </w:p>
    <w:p w14:paraId="3CDF45E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5C898A8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395490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register.AllHeroes.Count; i++)</w:t>
      </w:r>
    </w:p>
    <w:p w14:paraId="3120149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6C1FC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 player = register.AllHeroes.Get(i);</w:t>
      </w:r>
    </w:p>
    <w:p w14:paraId="4AF733F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8904E5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Console.WriteLine(player.ToString());</w:t>
      </w:r>
    </w:p>
    <w:p w14:paraId="231B06E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EE4797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E15019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06EA76D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BDCE08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p>
    <w:p w14:paraId="139F7D0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88B6BE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7B73CE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A86EC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67AE30E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prints all players and their data to a txt file</w:t>
      </w:r>
    </w:p>
    <w:p w14:paraId="2097677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The data is stored in a table</w:t>
      </w:r>
    </w:p>
    <w:p w14:paraId="6B67F2C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0DD993E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name="fileNameTxt"&gt;&lt;/param&gt;</w:t>
      </w:r>
    </w:p>
    <w:p w14:paraId="6F0B2BF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1AA2FEB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PrintHeroesToTxt(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fileNameTxt,</w:t>
      </w:r>
    </w:p>
    <w:p w14:paraId="7A12BE1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3C12A19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1CDEAA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File.AppendAllText(</w:t>
      </w:r>
    </w:p>
    <w:p w14:paraId="43B00FD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fileNameTxt,</w:t>
      </w:r>
    </w:p>
    <w:p w14:paraId="545C78A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"Registro informacija:\r\n"</w:t>
      </w:r>
      <w:r w:rsidRPr="004F1AE1">
        <w:rPr>
          <w:rFonts w:ascii="Courier New" w:hAnsi="Courier New" w:cs="Courier New"/>
          <w:color w:val="333333"/>
          <w:sz w:val="20"/>
          <w:lang w:val="en-LT" w:eastAsia="en-GB"/>
        </w:rPr>
        <w:t>,</w:t>
      </w:r>
    </w:p>
    <w:p w14:paraId="7A8D9EC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Encoding.UTF8);</w:t>
      </w:r>
    </w:p>
    <w:p w14:paraId="2611C2D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26B832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41931D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3E44E4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&gt; lines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&gt;();</w:t>
      </w:r>
    </w:p>
    <w:p w14:paraId="289BDAC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E23D33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A31515"/>
          <w:sz w:val="20"/>
          <w:lang w:val="en-LT" w:eastAsia="en-GB"/>
        </w:rPr>
        <w:t>"Rasė: {0}; Miestas: {1}"</w:t>
      </w:r>
      <w:r w:rsidRPr="004F1AE1">
        <w:rPr>
          <w:rFonts w:ascii="Courier New" w:hAnsi="Courier New" w:cs="Courier New"/>
          <w:color w:val="333333"/>
          <w:sz w:val="20"/>
          <w:lang w:val="en-LT" w:eastAsia="en-GB"/>
        </w:rPr>
        <w:t>,</w:t>
      </w:r>
    </w:p>
    <w:p w14:paraId="3F6B9CA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register.race, register.city));</w:t>
      </w:r>
    </w:p>
    <w:p w14:paraId="1E66B10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64A2300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A31515"/>
          <w:sz w:val="20"/>
          <w:lang w:val="en-LT" w:eastAsia="en-GB"/>
        </w:rPr>
        <w:t>"| {0,-12} | {1,-5} | {2,-14} | "</w:t>
      </w:r>
      <w:r w:rsidRPr="004F1AE1">
        <w:rPr>
          <w:rFonts w:ascii="Courier New" w:hAnsi="Courier New" w:cs="Courier New"/>
          <w:color w:val="333333"/>
          <w:sz w:val="20"/>
          <w:lang w:val="en-LT" w:eastAsia="en-GB"/>
        </w:rPr>
        <w:t xml:space="preserve"> +</w:t>
      </w:r>
    </w:p>
    <w:p w14:paraId="3D18AE1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"{3,-4} | {4,-12} | {5,-14} | {6,-4} | {7,-8} | "</w:t>
      </w:r>
      <w:r w:rsidRPr="004F1AE1">
        <w:rPr>
          <w:rFonts w:ascii="Courier New" w:hAnsi="Courier New" w:cs="Courier New"/>
          <w:color w:val="333333"/>
          <w:sz w:val="20"/>
          <w:lang w:val="en-LT" w:eastAsia="en-GB"/>
        </w:rPr>
        <w:t xml:space="preserve"> +</w:t>
      </w:r>
    </w:p>
    <w:p w14:paraId="76DBA1B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"{8,-10} | {9,-14} |"</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"Vardas"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"Klasė"</w:t>
      </w:r>
      <w:r w:rsidRPr="004F1AE1">
        <w:rPr>
          <w:rFonts w:ascii="Courier New" w:hAnsi="Courier New" w:cs="Courier New"/>
          <w:color w:val="333333"/>
          <w:sz w:val="20"/>
          <w:lang w:val="en-LT" w:eastAsia="en-GB"/>
        </w:rPr>
        <w:t>,</w:t>
      </w:r>
    </w:p>
    <w:p w14:paraId="62D8B36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"Gyvybės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"Mana"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"Žalos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"Gynybos taškai"</w:t>
      </w:r>
      <w:r w:rsidRPr="004F1AE1">
        <w:rPr>
          <w:rFonts w:ascii="Courier New" w:hAnsi="Courier New" w:cs="Courier New"/>
          <w:color w:val="333333"/>
          <w:sz w:val="20"/>
          <w:lang w:val="en-LT" w:eastAsia="en-GB"/>
        </w:rPr>
        <w:t>,</w:t>
      </w:r>
    </w:p>
    <w:p w14:paraId="2E66D42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"Jėga"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"Vikrumas"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"Intelektas"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"Ypatinga galia"</w:t>
      </w:r>
      <w:r w:rsidRPr="004F1AE1">
        <w:rPr>
          <w:rFonts w:ascii="Courier New" w:hAnsi="Courier New" w:cs="Courier New"/>
          <w:color w:val="333333"/>
          <w:sz w:val="20"/>
          <w:lang w:val="en-LT" w:eastAsia="en-GB"/>
        </w:rPr>
        <w:t>));</w:t>
      </w:r>
    </w:p>
    <w:p w14:paraId="39E69BD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5EF44FC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DA48D1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register.AllHeroes.Count; i++)</w:t>
      </w:r>
    </w:p>
    <w:p w14:paraId="0CC6378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p>
    <w:p w14:paraId="2B4CED0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 player = register.AllHeroes.Get(i);</w:t>
      </w:r>
    </w:p>
    <w:p w14:paraId="412E7EE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C7882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lines.Add(player.ToString());</w:t>
      </w:r>
    </w:p>
    <w:p w14:paraId="14BF6CB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EBB01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73A19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4AFA2D7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AB01FB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w:t>
      </w:r>
    </w:p>
    <w:p w14:paraId="51BD099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C24DCF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File.AppendAllLines(fileNameTxt, lines, Encoding.UTF8);</w:t>
      </w:r>
    </w:p>
    <w:p w14:paraId="0D3DA8A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17CD07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C57048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154B27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194E49F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prints all players with the most health</w:t>
      </w:r>
    </w:p>
    <w:p w14:paraId="6B78ED1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192D3D9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77A08B6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PrintMostHealth(List&lt;HeroRegister&gt; registers)</w:t>
      </w:r>
    </w:p>
    <w:p w14:paraId="65115F3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67F790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A31515"/>
          <w:sz w:val="20"/>
          <w:lang w:val="en-LT" w:eastAsia="en-GB"/>
        </w:rPr>
        <w:t>"Herojai turintys daugiausiai gyvybės taškų:"</w:t>
      </w:r>
      <w:r w:rsidRPr="004F1AE1">
        <w:rPr>
          <w:rFonts w:ascii="Courier New" w:hAnsi="Courier New" w:cs="Courier New"/>
          <w:color w:val="333333"/>
          <w:sz w:val="20"/>
          <w:lang w:val="en-LT" w:eastAsia="en-GB"/>
        </w:rPr>
        <w:t>);</w:t>
      </w:r>
    </w:p>
    <w:p w14:paraId="4353FC6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805FD7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68D98B1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CBA729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54));</w:t>
      </w:r>
    </w:p>
    <w:p w14:paraId="17CAADE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A31515"/>
          <w:sz w:val="20"/>
          <w:lang w:val="en-LT" w:eastAsia="en-GB"/>
        </w:rPr>
        <w:t>"| {0,-12} | {1,-10} | {2,-5} | "</w:t>
      </w:r>
      <w:r w:rsidRPr="004F1AE1">
        <w:rPr>
          <w:rFonts w:ascii="Courier New" w:hAnsi="Courier New" w:cs="Courier New"/>
          <w:color w:val="333333"/>
          <w:sz w:val="20"/>
          <w:lang w:val="en-LT" w:eastAsia="en-GB"/>
        </w:rPr>
        <w:t xml:space="preserve"> +</w:t>
      </w:r>
    </w:p>
    <w:p w14:paraId="557F10D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"{3,-14} |"</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"Vardas"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"Rasė"</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"Klasė"</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"Gyvybės taškai"</w:t>
      </w:r>
      <w:r w:rsidRPr="004F1AE1">
        <w:rPr>
          <w:rFonts w:ascii="Courier New" w:hAnsi="Courier New" w:cs="Courier New"/>
          <w:color w:val="333333"/>
          <w:sz w:val="20"/>
          <w:lang w:val="en-LT" w:eastAsia="en-GB"/>
        </w:rPr>
        <w:t>);</w:t>
      </w:r>
    </w:p>
    <w:p w14:paraId="06B7289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54));</w:t>
      </w:r>
    </w:p>
    <w:p w14:paraId="3B9BBED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0F5A74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register.AllHeroes.Count; i++)</w:t>
      </w:r>
    </w:p>
    <w:p w14:paraId="4B1F592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CAD4CB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 player = register.AllHeroes.Get(i);</w:t>
      </w:r>
    </w:p>
    <w:p w14:paraId="6F65173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4389A2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 {player.name,-12} | "</w:t>
      </w:r>
      <w:r w:rsidRPr="004F1AE1">
        <w:rPr>
          <w:rFonts w:ascii="Courier New" w:hAnsi="Courier New" w:cs="Courier New"/>
          <w:color w:val="333333"/>
          <w:sz w:val="20"/>
          <w:lang w:val="en-LT" w:eastAsia="en-GB"/>
        </w:rPr>
        <w:t xml:space="preserve"> +</w:t>
      </w:r>
    </w:p>
    <w:p w14:paraId="5A7ED01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"{register.race,-10} | {player.number,5} | "</w:t>
      </w:r>
      <w:r w:rsidRPr="004F1AE1">
        <w:rPr>
          <w:rFonts w:ascii="Courier New" w:hAnsi="Courier New" w:cs="Courier New"/>
          <w:color w:val="333333"/>
          <w:sz w:val="20"/>
          <w:lang w:val="en-LT" w:eastAsia="en-GB"/>
        </w:rPr>
        <w:t xml:space="preserve"> +</w:t>
      </w:r>
    </w:p>
    <w:p w14:paraId="4E00E65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"{player.health,14} |"</w:t>
      </w:r>
      <w:r w:rsidRPr="004F1AE1">
        <w:rPr>
          <w:rFonts w:ascii="Courier New" w:hAnsi="Courier New" w:cs="Courier New"/>
          <w:color w:val="333333"/>
          <w:sz w:val="20"/>
          <w:lang w:val="en-LT" w:eastAsia="en-GB"/>
        </w:rPr>
        <w:t>);</w:t>
      </w:r>
    </w:p>
    <w:p w14:paraId="1392042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3B636D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063AF4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54));</w:t>
      </w:r>
    </w:p>
    <w:p w14:paraId="6B48EFD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82607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p>
    <w:p w14:paraId="15F16E6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A264AA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A0BAB1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CAF357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38A32B9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The method prints player classes (without duplicates) to console</w:t>
      </w:r>
    </w:p>
    <w:p w14:paraId="66CB0D8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16D2C23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name="numbers"&gt;&lt;/param&gt;</w:t>
      </w:r>
    </w:p>
    <w:p w14:paraId="2E70BCF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PrintNumbers(List&lt;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 numbers)</w:t>
      </w:r>
    </w:p>
    <w:p w14:paraId="360D866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FE8F16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numbers.Count; i++)</w:t>
      </w:r>
    </w:p>
    <w:p w14:paraId="668114A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101C1D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Console.WriteLine(String.Format(</w:t>
      </w:r>
      <w:r w:rsidRPr="004F1AE1">
        <w:rPr>
          <w:rFonts w:ascii="Courier New" w:hAnsi="Courier New" w:cs="Courier New"/>
          <w:color w:val="A31515"/>
          <w:sz w:val="20"/>
          <w:lang w:val="en-LT" w:eastAsia="en-GB"/>
        </w:rPr>
        <w:t>"{0}"</w:t>
      </w:r>
      <w:r w:rsidRPr="004F1AE1">
        <w:rPr>
          <w:rFonts w:ascii="Courier New" w:hAnsi="Courier New" w:cs="Courier New"/>
          <w:color w:val="333333"/>
          <w:sz w:val="20"/>
          <w:lang w:val="en-LT" w:eastAsia="en-GB"/>
        </w:rPr>
        <w:t>, numbers[i]));</w:t>
      </w:r>
    </w:p>
    <w:p w14:paraId="3B75AB3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C366EF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F4AF28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9483E1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23824ED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The method prints players missing classes to csv file</w:t>
      </w:r>
    </w:p>
    <w:p w14:paraId="59179C8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9DD65C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name="fileName"&gt;&lt;/param&gt;</w:t>
      </w:r>
    </w:p>
    <w:p w14:paraId="3D97332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r w:rsidRPr="004F1AE1">
        <w:rPr>
          <w:rFonts w:ascii="Courier New" w:hAnsi="Courier New" w:cs="Courier New"/>
          <w:color w:val="008000"/>
          <w:sz w:val="20"/>
          <w:lang w:val="en-LT" w:eastAsia="en-GB"/>
        </w:rPr>
        <w:t>/// &lt;param name="numbersOfHero"&gt;&lt;/param&gt;</w:t>
      </w:r>
    </w:p>
    <w:p w14:paraId="6C9141B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name="numbersOfNPC"&gt;&lt;/param&gt;</w:t>
      </w:r>
    </w:p>
    <w:p w14:paraId="1B93FE2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178ACA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PrintMissingNumbers(</w:t>
      </w:r>
    </w:p>
    <w:p w14:paraId="427E0B8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fileName,</w:t>
      </w:r>
    </w:p>
    <w:p w14:paraId="788C69A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 numbersOfHero,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 numbersOfNPC,</w:t>
      </w:r>
    </w:p>
    <w:p w14:paraId="3DBDBC9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32F93BB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E75625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&gt; lines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&gt;();</w:t>
      </w:r>
    </w:p>
    <w:p w14:paraId="184A11D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C9B89C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"Trūkstamos klasės:"</w:t>
      </w:r>
      <w:r w:rsidRPr="004F1AE1">
        <w:rPr>
          <w:rFonts w:ascii="Courier New" w:hAnsi="Courier New" w:cs="Courier New"/>
          <w:color w:val="333333"/>
          <w:sz w:val="20"/>
          <w:lang w:val="en-LT" w:eastAsia="en-GB"/>
        </w:rPr>
        <w:t>);</w:t>
      </w:r>
    </w:p>
    <w:p w14:paraId="26023A6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E86DBB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registers.Count(); i++)</w:t>
      </w:r>
    </w:p>
    <w:p w14:paraId="56A860C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494EBC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lines.Add(registers[i].race + </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w:t>
      </w:r>
    </w:p>
    <w:p w14:paraId="30265AC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"Hero:"</w:t>
      </w:r>
      <w:r w:rsidRPr="004F1AE1">
        <w:rPr>
          <w:rFonts w:ascii="Courier New" w:hAnsi="Courier New" w:cs="Courier New"/>
          <w:color w:val="333333"/>
          <w:sz w:val="20"/>
          <w:lang w:val="en-LT" w:eastAsia="en-GB"/>
        </w:rPr>
        <w:t>);</w:t>
      </w:r>
    </w:p>
    <w:p w14:paraId="4A757F8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8AB165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(numbersOfHero[i].Length == 0)</w:t>
      </w:r>
    </w:p>
    <w:p w14:paraId="76850AC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8FC5CB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"VISI"</w:t>
      </w:r>
      <w:r w:rsidRPr="004F1AE1">
        <w:rPr>
          <w:rFonts w:ascii="Courier New" w:hAnsi="Courier New" w:cs="Courier New"/>
          <w:color w:val="333333"/>
          <w:sz w:val="20"/>
          <w:lang w:val="en-LT" w:eastAsia="en-GB"/>
        </w:rPr>
        <w:t>);</w:t>
      </w:r>
    </w:p>
    <w:p w14:paraId="347D0D0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C69A2C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p>
    <w:p w14:paraId="3B959E7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5ECA7E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clas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numbersOfHero[i])</w:t>
      </w:r>
    </w:p>
    <w:p w14:paraId="12F201A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935B76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A31515"/>
          <w:sz w:val="20"/>
          <w:lang w:val="en-LT" w:eastAsia="en-GB"/>
        </w:rPr>
        <w:t>"{0}"</w:t>
      </w:r>
      <w:r w:rsidRPr="004F1AE1">
        <w:rPr>
          <w:rFonts w:ascii="Courier New" w:hAnsi="Courier New" w:cs="Courier New"/>
          <w:color w:val="333333"/>
          <w:sz w:val="20"/>
          <w:lang w:val="en-LT" w:eastAsia="en-GB"/>
        </w:rPr>
        <w:t>, clas));</w:t>
      </w:r>
    </w:p>
    <w:p w14:paraId="4CC91D6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A7969A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ED7342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0F9ED5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"NPC:"</w:t>
      </w:r>
      <w:r w:rsidRPr="004F1AE1">
        <w:rPr>
          <w:rFonts w:ascii="Courier New" w:hAnsi="Courier New" w:cs="Courier New"/>
          <w:color w:val="333333"/>
          <w:sz w:val="20"/>
          <w:lang w:val="en-LT" w:eastAsia="en-GB"/>
        </w:rPr>
        <w:t>);</w:t>
      </w:r>
    </w:p>
    <w:p w14:paraId="2F128BE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58DF55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(numbersOfNPC[i].Length == 0)</w:t>
      </w:r>
    </w:p>
    <w:p w14:paraId="6209A49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6FCA95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"VISI"</w:t>
      </w:r>
      <w:r w:rsidRPr="004F1AE1">
        <w:rPr>
          <w:rFonts w:ascii="Courier New" w:hAnsi="Courier New" w:cs="Courier New"/>
          <w:color w:val="333333"/>
          <w:sz w:val="20"/>
          <w:lang w:val="en-LT" w:eastAsia="en-GB"/>
        </w:rPr>
        <w:t>);</w:t>
      </w:r>
    </w:p>
    <w:p w14:paraId="45F9896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1193EF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p>
    <w:p w14:paraId="1091379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E0E55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clas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numbersOfNPC[i])</w:t>
      </w:r>
    </w:p>
    <w:p w14:paraId="76F7B6A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828566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A31515"/>
          <w:sz w:val="20"/>
          <w:lang w:val="en-LT" w:eastAsia="en-GB"/>
        </w:rPr>
        <w:t>"{0}"</w:t>
      </w:r>
      <w:r w:rsidRPr="004F1AE1">
        <w:rPr>
          <w:rFonts w:ascii="Courier New" w:hAnsi="Courier New" w:cs="Courier New"/>
          <w:color w:val="333333"/>
          <w:sz w:val="20"/>
          <w:lang w:val="en-LT" w:eastAsia="en-GB"/>
        </w:rPr>
        <w:t>, clas));</w:t>
      </w:r>
    </w:p>
    <w:p w14:paraId="5E88815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5D7D0F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37830B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4F234B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ADD7F4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File.WriteAllLines(fileName, lines, Encoding.UTF8);</w:t>
      </w:r>
    </w:p>
    <w:p w14:paraId="1E690AC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ED0614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30652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6AA4DE1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passes one players register to the printing method</w:t>
      </w:r>
    </w:p>
    <w:p w14:paraId="51E8BAD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for it to print all strongest players</w:t>
      </w:r>
    </w:p>
    <w:p w14:paraId="6853F96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893F2E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5EDB80B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PrintStrongest(List&lt;HeroRegister&gt; registers)</w:t>
      </w:r>
    </w:p>
    <w:p w14:paraId="25E671E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4ACA14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A31515"/>
          <w:sz w:val="20"/>
          <w:lang w:val="en-LT" w:eastAsia="en-GB"/>
        </w:rPr>
        <w:t>"Stipriausi herojai:"</w:t>
      </w:r>
      <w:r w:rsidRPr="004F1AE1">
        <w:rPr>
          <w:rFonts w:ascii="Courier New" w:hAnsi="Courier New" w:cs="Courier New"/>
          <w:color w:val="333333"/>
          <w:sz w:val="20"/>
          <w:lang w:val="en-LT" w:eastAsia="en-GB"/>
        </w:rPr>
        <w:t>);</w:t>
      </w:r>
    </w:p>
    <w:p w14:paraId="3DB506E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4D59B8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71BCC0A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13746A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//A table is created to store the data</w:t>
      </w:r>
    </w:p>
    <w:p w14:paraId="709EE7F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"Rasė: {register.race}; "</w:t>
      </w:r>
      <w:r w:rsidRPr="004F1AE1">
        <w:rPr>
          <w:rFonts w:ascii="Courier New" w:hAnsi="Courier New" w:cs="Courier New"/>
          <w:color w:val="333333"/>
          <w:sz w:val="20"/>
          <w:lang w:val="en-LT" w:eastAsia="en-GB"/>
        </w:rPr>
        <w:t xml:space="preserve"> +</w:t>
      </w:r>
    </w:p>
    <w:p w14:paraId="1B359A1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"Miestas: {register.city}"</w:t>
      </w:r>
      <w:r w:rsidRPr="004F1AE1">
        <w:rPr>
          <w:rFonts w:ascii="Courier New" w:hAnsi="Courier New" w:cs="Courier New"/>
          <w:color w:val="333333"/>
          <w:sz w:val="20"/>
          <w:lang w:val="en-LT" w:eastAsia="en-GB"/>
        </w:rPr>
        <w:t>);</w:t>
      </w:r>
    </w:p>
    <w:p w14:paraId="72662AF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548B3D2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A31515"/>
          <w:sz w:val="20"/>
          <w:lang w:val="en-LT" w:eastAsia="en-GB"/>
        </w:rPr>
        <w:t>"| {0,-12} | {1,-5} | {2,-14} | "</w:t>
      </w:r>
      <w:r w:rsidRPr="004F1AE1">
        <w:rPr>
          <w:rFonts w:ascii="Courier New" w:hAnsi="Courier New" w:cs="Courier New"/>
          <w:color w:val="333333"/>
          <w:sz w:val="20"/>
          <w:lang w:val="en-LT" w:eastAsia="en-GB"/>
        </w:rPr>
        <w:t xml:space="preserve"> +</w:t>
      </w:r>
    </w:p>
    <w:p w14:paraId="7CB662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"{3,-4} | {4,-12} | {5,-14} | {6,-4} | {7,-8} | "</w:t>
      </w:r>
      <w:r w:rsidRPr="004F1AE1">
        <w:rPr>
          <w:rFonts w:ascii="Courier New" w:hAnsi="Courier New" w:cs="Courier New"/>
          <w:color w:val="333333"/>
          <w:sz w:val="20"/>
          <w:lang w:val="en-LT" w:eastAsia="en-GB"/>
        </w:rPr>
        <w:t xml:space="preserve"> +</w:t>
      </w:r>
    </w:p>
    <w:p w14:paraId="7BF283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"{8,-10} | {9,-14} |"</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"Vardas"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"Klasė"</w:t>
      </w:r>
      <w:r w:rsidRPr="004F1AE1">
        <w:rPr>
          <w:rFonts w:ascii="Courier New" w:hAnsi="Courier New" w:cs="Courier New"/>
          <w:color w:val="333333"/>
          <w:sz w:val="20"/>
          <w:lang w:val="en-LT" w:eastAsia="en-GB"/>
        </w:rPr>
        <w:t>,</w:t>
      </w:r>
    </w:p>
    <w:p w14:paraId="21A4A98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"Gyvybės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"Mana"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"Žalos taškai"</w:t>
      </w:r>
      <w:r w:rsidRPr="004F1AE1">
        <w:rPr>
          <w:rFonts w:ascii="Courier New" w:hAnsi="Courier New" w:cs="Courier New"/>
          <w:color w:val="333333"/>
          <w:sz w:val="20"/>
          <w:lang w:val="en-LT" w:eastAsia="en-GB"/>
        </w:rPr>
        <w:t>,</w:t>
      </w:r>
    </w:p>
    <w:p w14:paraId="450921B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"Gynybos taškai"</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"Jėga"</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"Vikrumas"</w:t>
      </w: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"Intelektas"</w:t>
      </w:r>
      <w:r w:rsidRPr="004F1AE1">
        <w:rPr>
          <w:rFonts w:ascii="Courier New" w:hAnsi="Courier New" w:cs="Courier New"/>
          <w:color w:val="333333"/>
          <w:sz w:val="20"/>
          <w:lang w:val="en-LT" w:eastAsia="en-GB"/>
        </w:rPr>
        <w:t>,</w:t>
      </w:r>
    </w:p>
    <w:p w14:paraId="0A5F831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A31515"/>
          <w:sz w:val="20"/>
          <w:lang w:val="en-LT" w:eastAsia="en-GB"/>
        </w:rPr>
        <w:t>"Ypatinga galia"</w:t>
      </w:r>
      <w:r w:rsidRPr="004F1AE1">
        <w:rPr>
          <w:rFonts w:ascii="Courier New" w:hAnsi="Courier New" w:cs="Courier New"/>
          <w:color w:val="333333"/>
          <w:sz w:val="20"/>
          <w:lang w:val="en-LT" w:eastAsia="en-GB"/>
        </w:rPr>
        <w:t>);</w:t>
      </w:r>
    </w:p>
    <w:p w14:paraId="0D34A46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3793F33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1E638C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register.AllHeroes.Count; i++)</w:t>
      </w:r>
    </w:p>
    <w:p w14:paraId="381C31A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CA9E94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Player player = register.AllHeroes.Get(i);</w:t>
      </w:r>
    </w:p>
    <w:p w14:paraId="0D67FEB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9A2D6B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Console.WriteLine(player.ToString());</w:t>
      </w:r>
    </w:p>
    <w:p w14:paraId="271330F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6499C4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0FD9DB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 128));</w:t>
      </w:r>
    </w:p>
    <w:p w14:paraId="4C97953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E438FC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Console.WriteLine();</w:t>
      </w:r>
    </w:p>
    <w:p w14:paraId="30EFC5B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9810A6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6799E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2B93FB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7CD2A7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passes one players register to the csv printing</w:t>
      </w:r>
    </w:p>
    <w:p w14:paraId="14E3D84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for it to print results to csv file</w:t>
      </w:r>
    </w:p>
    <w:p w14:paraId="03EDC23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533F787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name="fileName"&gt;&lt;/param&gt;</w:t>
      </w:r>
    </w:p>
    <w:p w14:paraId="44FD3C9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name="healthiest"&gt;&lt;/param&gt;</w:t>
      </w:r>
    </w:p>
    <w:p w14:paraId="4209E1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name="mediana"&gt;&lt;/param&gt;</w:t>
      </w:r>
    </w:p>
    <w:p w14:paraId="1015BB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PrintHealthiest(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fileName,</w:t>
      </w:r>
    </w:p>
    <w:p w14:paraId="2CBFD29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List&lt;HealthiestPlayer&gt; healthiest, </w:t>
      </w:r>
      <w:r w:rsidRPr="004F1AE1">
        <w:rPr>
          <w:rFonts w:ascii="Courier New" w:hAnsi="Courier New" w:cs="Courier New"/>
          <w:color w:val="2B91AF"/>
          <w:sz w:val="20"/>
          <w:lang w:val="en-LT" w:eastAsia="en-GB"/>
        </w:rPr>
        <w:t>decimal</w:t>
      </w:r>
      <w:r w:rsidRPr="004F1AE1">
        <w:rPr>
          <w:rFonts w:ascii="Courier New" w:hAnsi="Courier New" w:cs="Courier New"/>
          <w:color w:val="333333"/>
          <w:sz w:val="20"/>
          <w:lang w:val="en-LT" w:eastAsia="en-GB"/>
        </w:rPr>
        <w:t xml:space="preserve"> mediana)</w:t>
      </w:r>
    </w:p>
    <w:p w14:paraId="55FDCAB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45761C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(healthiest.Count &gt; 0)</w:t>
      </w:r>
    </w:p>
    <w:p w14:paraId="274E836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A12FEA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PrintAllHeroesToCSV(fileName, healthiest, mediana);</w:t>
      </w:r>
    </w:p>
    <w:p w14:paraId="15BFFB0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10EE5E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p>
    <w:p w14:paraId="3396DA5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D43D68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&gt; lines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&gt;();</w:t>
      </w:r>
    </w:p>
    <w:p w14:paraId="6E8A265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4ECB9C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"Nėra tokių herojų"</w:t>
      </w:r>
      <w:r w:rsidRPr="004F1AE1">
        <w:rPr>
          <w:rFonts w:ascii="Courier New" w:hAnsi="Courier New" w:cs="Courier New"/>
          <w:color w:val="333333"/>
          <w:sz w:val="20"/>
          <w:lang w:val="en-LT" w:eastAsia="en-GB"/>
        </w:rPr>
        <w:t>);</w:t>
      </w:r>
    </w:p>
    <w:p w14:paraId="48A0FF8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376F8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File.WriteAllLines(fileName, lines, Encoding.UTF8);</w:t>
      </w:r>
    </w:p>
    <w:p w14:paraId="663154A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D8A983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8FF2DC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08B3DE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8D272E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A method that prints all players and their data to a csv file</w:t>
      </w:r>
    </w:p>
    <w:p w14:paraId="4C8ED34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The data is stored in a table</w:t>
      </w:r>
    </w:p>
    <w:p w14:paraId="1E4CDA1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0558334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name="fileName"&gt;&lt;/param&gt;</w:t>
      </w:r>
    </w:p>
    <w:p w14:paraId="23B4BD4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name="healthiest"&gt;&lt;/param&gt;</w:t>
      </w:r>
    </w:p>
    <w:p w14:paraId="67CD4DD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name="mediana"&gt;&lt;/param&gt;</w:t>
      </w:r>
    </w:p>
    <w:p w14:paraId="4A30FCA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PrintAllHeroesToCSV(</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 fileName,</w:t>
      </w:r>
    </w:p>
    <w:p w14:paraId="5459D66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List&lt;HealthiestPlayer&gt; healthiest, </w:t>
      </w:r>
      <w:r w:rsidRPr="004F1AE1">
        <w:rPr>
          <w:rFonts w:ascii="Courier New" w:hAnsi="Courier New" w:cs="Courier New"/>
          <w:color w:val="2B91AF"/>
          <w:sz w:val="20"/>
          <w:lang w:val="en-LT" w:eastAsia="en-GB"/>
        </w:rPr>
        <w:t>decimal</w:t>
      </w:r>
      <w:r w:rsidRPr="004F1AE1">
        <w:rPr>
          <w:rFonts w:ascii="Courier New" w:hAnsi="Courier New" w:cs="Courier New"/>
          <w:color w:val="333333"/>
          <w:sz w:val="20"/>
          <w:lang w:val="en-LT" w:eastAsia="en-GB"/>
        </w:rPr>
        <w:t xml:space="preserve"> mediana)</w:t>
      </w:r>
    </w:p>
    <w:p w14:paraId="1582322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ECB307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 xml:space="preserve">&gt; lines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string</w:t>
      </w:r>
      <w:r w:rsidRPr="004F1AE1">
        <w:rPr>
          <w:rFonts w:ascii="Courier New" w:hAnsi="Courier New" w:cs="Courier New"/>
          <w:color w:val="333333"/>
          <w:sz w:val="20"/>
          <w:lang w:val="en-LT" w:eastAsia="en-GB"/>
        </w:rPr>
        <w:t>&gt;();</w:t>
      </w:r>
    </w:p>
    <w:p w14:paraId="140E98A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F02EF3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(HealthiestPlayer health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healthiest)</w:t>
      </w:r>
    </w:p>
    <w:p w14:paraId="7EA02C2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1CADB3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lines.Add(String.Format(</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"Rasė: {health.register.race};"</w:t>
      </w:r>
      <w:r w:rsidRPr="004F1AE1">
        <w:rPr>
          <w:rFonts w:ascii="Courier New" w:hAnsi="Courier New" w:cs="Courier New"/>
          <w:color w:val="333333"/>
          <w:sz w:val="20"/>
          <w:lang w:val="en-LT" w:eastAsia="en-GB"/>
        </w:rPr>
        <w:t xml:space="preserve"> +</w:t>
      </w:r>
    </w:p>
    <w:p w14:paraId="3E47A66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"Miestas: {health.register.city}"</w:t>
      </w:r>
      <w:r w:rsidRPr="004F1AE1">
        <w:rPr>
          <w:rFonts w:ascii="Courier New" w:hAnsi="Courier New" w:cs="Courier New"/>
          <w:color w:val="333333"/>
          <w:sz w:val="20"/>
          <w:lang w:val="en-LT" w:eastAsia="en-GB"/>
        </w:rPr>
        <w:t>));</w:t>
      </w:r>
    </w:p>
    <w:p w14:paraId="5DC8128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Vardas</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Klasė</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 xml:space="preserve"> +</w:t>
      </w:r>
    </w:p>
    <w:p w14:paraId="5F7B1BE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Gyvybės taškai</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Mana</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Žalos taškai</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 xml:space="preserve"> +</w:t>
      </w:r>
    </w:p>
    <w:p w14:paraId="10EA77D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Gynybos taškai</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Jėga</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Vikrumas</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 xml:space="preserve"> +</w:t>
      </w:r>
    </w:p>
    <w:p w14:paraId="0E041D7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Intelektas</w:t>
      </w:r>
      <w:r w:rsidRPr="004F1AE1">
        <w:rPr>
          <w:rFonts w:ascii="Courier New" w:hAnsi="Courier New" w:cs="Courier New"/>
          <w:color w:val="A31515"/>
          <w:sz w:val="20"/>
          <w:lang w:val="en-LT" w:eastAsia="en-GB"/>
        </w:rPr>
        <w:t>"}; {"</w:t>
      </w:r>
      <w:r w:rsidRPr="004F1AE1">
        <w:rPr>
          <w:rFonts w:ascii="Courier New" w:hAnsi="Courier New" w:cs="Courier New"/>
          <w:color w:val="333333"/>
          <w:sz w:val="20"/>
          <w:lang w:val="en-LT" w:eastAsia="en-GB"/>
        </w:rPr>
        <w:t>Ypatinga galia</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w:t>
      </w:r>
    </w:p>
    <w:p w14:paraId="4EEA439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C2F623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lines.Add(health.player.ToCSV());</w:t>
      </w:r>
    </w:p>
    <w:p w14:paraId="10D72BC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9B71E5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113365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w:t>
      </w:r>
      <w:r w:rsidRPr="004F1AE1">
        <w:rPr>
          <w:rFonts w:ascii="Courier New" w:hAnsi="Courier New" w:cs="Courier New"/>
          <w:color w:val="A31515"/>
          <w:sz w:val="20"/>
          <w:lang w:val="en-LT" w:eastAsia="en-GB"/>
        </w:rPr>
        <w:t>""</w:t>
      </w:r>
      <w:r w:rsidRPr="004F1AE1">
        <w:rPr>
          <w:rFonts w:ascii="Courier New" w:hAnsi="Courier New" w:cs="Courier New"/>
          <w:color w:val="333333"/>
          <w:sz w:val="20"/>
          <w:lang w:val="en-LT" w:eastAsia="en-GB"/>
        </w:rPr>
        <w:t>);</w:t>
      </w:r>
    </w:p>
    <w:p w14:paraId="091949F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lines.Add(String.Format(</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"Stipriausių veikėjų gynybos "</w:t>
      </w:r>
      <w:r w:rsidRPr="004F1AE1">
        <w:rPr>
          <w:rFonts w:ascii="Courier New" w:hAnsi="Courier New" w:cs="Courier New"/>
          <w:color w:val="333333"/>
          <w:sz w:val="20"/>
          <w:lang w:val="en-LT" w:eastAsia="en-GB"/>
        </w:rPr>
        <w:t xml:space="preserve"> +</w:t>
      </w:r>
    </w:p>
    <w:p w14:paraId="2A36EA1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333333"/>
          <w:sz w:val="20"/>
          <w:bdr w:val="single" w:sz="6" w:space="0" w:color="FF0000" w:frame="1"/>
          <w:lang w:val="en-LT" w:eastAsia="en-GB"/>
        </w:rPr>
        <w:t>$</w:t>
      </w:r>
      <w:r w:rsidRPr="004F1AE1">
        <w:rPr>
          <w:rFonts w:ascii="Courier New" w:hAnsi="Courier New" w:cs="Courier New"/>
          <w:color w:val="A31515"/>
          <w:sz w:val="20"/>
          <w:lang w:val="en-LT" w:eastAsia="en-GB"/>
        </w:rPr>
        <w:t>"taškų mediana: {mediana}"</w:t>
      </w:r>
      <w:r w:rsidRPr="004F1AE1">
        <w:rPr>
          <w:rFonts w:ascii="Courier New" w:hAnsi="Courier New" w:cs="Courier New"/>
          <w:color w:val="333333"/>
          <w:sz w:val="20"/>
          <w:lang w:val="en-LT" w:eastAsia="en-GB"/>
        </w:rPr>
        <w:t>));</w:t>
      </w:r>
    </w:p>
    <w:p w14:paraId="17BF1CA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9BB9B5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File.AppendAllLines(fileName, lines, Encoding.UTF8);</w:t>
      </w:r>
    </w:p>
    <w:p w14:paraId="4D42726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92BBC8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DED2C9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w:t>
      </w:r>
    </w:p>
    <w:p w14:paraId="5C4EAB7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0000FF"/>
          <w:sz w:val="20"/>
          <w:lang w:val="en-LT" w:eastAsia="en-GB"/>
        </w:rPr>
        <w:t>namespace</w:t>
      </w:r>
      <w:r w:rsidRPr="004F1AE1">
        <w:rPr>
          <w:rFonts w:ascii="Courier New" w:hAnsi="Courier New" w:cs="Courier New"/>
          <w:color w:val="333333"/>
          <w:sz w:val="20"/>
          <w:lang w:val="en-LT" w:eastAsia="en-GB"/>
        </w:rPr>
        <w:t xml:space="preserve"> U5_24KompiuterinisZaidimas</w:t>
      </w:r>
    </w:p>
    <w:p w14:paraId="511546B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w:t>
      </w:r>
    </w:p>
    <w:p w14:paraId="3846610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ab/>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class</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TaskUtils</w:t>
      </w:r>
    </w:p>
    <w:p w14:paraId="7F040F4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ab/>
        <w:t>{</w:t>
      </w:r>
    </w:p>
    <w:p w14:paraId="59CAB4D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50886FC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collects all players with biggest health points</w:t>
      </w:r>
    </w:p>
    <w:p w14:paraId="1D35E13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370CE6D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0500E8B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0EEBFB0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List&lt;HeroRegister&gt; CollectWithMostHealth(</w:t>
      </w:r>
    </w:p>
    <w:p w14:paraId="0E096FB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1B0FA03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182249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HeroContainer[] mostHealth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HeroContainer[registers.Length];</w:t>
      </w:r>
    </w:p>
    <w:p w14:paraId="38C1863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List&lt;HeroRegister&gt; result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List&lt;HeroRegister&gt;();</w:t>
      </w:r>
    </w:p>
    <w:p w14:paraId="73461CD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3CDDE9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registers.Length; i++)</w:t>
      </w:r>
    </w:p>
    <w:p w14:paraId="6BE1296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8BDFFEB" w14:textId="63A428B6" w:rsid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Pr>
          <w:rFonts w:ascii="Courier New" w:hAnsi="Courier New" w:cs="Courier New"/>
          <w:color w:val="333333"/>
          <w:sz w:val="20"/>
          <w:lang w:val="en-LT" w:eastAsia="en-GB"/>
        </w:rPr>
        <w:tab/>
      </w:r>
      <w:r w:rsidRPr="004F1AE1">
        <w:rPr>
          <w:rFonts w:ascii="Courier New" w:hAnsi="Courier New" w:cs="Courier New"/>
          <w:color w:val="333333"/>
          <w:sz w:val="20"/>
          <w:lang w:val="en-LT" w:eastAsia="en-GB"/>
        </w:rPr>
        <w:t>mostHealth[i] = registers[i].AllHeroes.FindAllMostHealth();</w:t>
      </w:r>
    </w:p>
    <w:p w14:paraId="36E498F5" w14:textId="2BBACB66" w:rsid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US" w:eastAsia="en-GB"/>
        </w:rPr>
      </w:pPr>
      <w:r>
        <w:rPr>
          <w:rFonts w:ascii="Courier New" w:hAnsi="Courier New" w:cs="Courier New"/>
          <w:color w:val="333333"/>
          <w:sz w:val="20"/>
          <w:lang w:val="en-LT" w:eastAsia="en-GB"/>
        </w:rPr>
        <w:tab/>
      </w:r>
      <w:r>
        <w:rPr>
          <w:rFonts w:ascii="Courier New" w:hAnsi="Courier New" w:cs="Courier New"/>
          <w:color w:val="333333"/>
          <w:sz w:val="20"/>
          <w:lang w:val="en-LT" w:eastAsia="en-GB"/>
        </w:rPr>
        <w:tab/>
      </w:r>
      <w:r w:rsidRPr="004F1AE1">
        <w:rPr>
          <w:rFonts w:ascii="Courier New" w:hAnsi="Courier New" w:cs="Courier New"/>
          <w:color w:val="333333"/>
          <w:sz w:val="20"/>
          <w:lang w:val="en-LT" w:eastAsia="en-GB"/>
        </w:rPr>
        <w:t>result.Add(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HeroRegister(registers[i].race, registers[i].city</w:t>
      </w:r>
      <w:r>
        <w:rPr>
          <w:rFonts w:ascii="Courier New" w:hAnsi="Courier New" w:cs="Courier New"/>
          <w:color w:val="333333"/>
          <w:sz w:val="20"/>
          <w:lang w:val="en-US" w:eastAsia="en-GB"/>
        </w:rPr>
        <w:t>,</w:t>
      </w:r>
    </w:p>
    <w:p w14:paraId="15709DF4" w14:textId="3819D681"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Pr>
          <w:rFonts w:ascii="Courier New" w:hAnsi="Courier New" w:cs="Courier New"/>
          <w:color w:val="333333"/>
          <w:sz w:val="20"/>
          <w:lang w:val="en-US" w:eastAsia="en-GB"/>
        </w:rPr>
        <w:tab/>
        <w:t xml:space="preserve"> </w:t>
      </w:r>
      <w:r>
        <w:rPr>
          <w:rFonts w:ascii="Courier New" w:hAnsi="Courier New" w:cs="Courier New"/>
          <w:color w:val="333333"/>
          <w:sz w:val="20"/>
          <w:lang w:val="en-US" w:eastAsia="en-GB"/>
        </w:rPr>
        <w:tab/>
      </w:r>
      <w:r w:rsidRPr="004F1AE1">
        <w:rPr>
          <w:rFonts w:ascii="Courier New" w:hAnsi="Courier New" w:cs="Courier New"/>
          <w:color w:val="333333"/>
          <w:sz w:val="20"/>
          <w:lang w:val="en-LT" w:eastAsia="en-GB"/>
        </w:rPr>
        <w:t>mostHealth[i]));</w:t>
      </w:r>
    </w:p>
    <w:p w14:paraId="1C68469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76934D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A1C42F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result;</w:t>
      </w:r>
    </w:p>
    <w:p w14:paraId="3940EB8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A99251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030A4E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5533A2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collects all different classes</w:t>
      </w:r>
    </w:p>
    <w:p w14:paraId="38F6FE8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6907BE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1FED4EF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name="x"&gt;&lt;/param&gt;</w:t>
      </w:r>
    </w:p>
    <w:p w14:paraId="6DFB26A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5707CFF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&gt; CollectClasses(HeroRegister[] registers,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x)</w:t>
      </w:r>
    </w:p>
    <w:p w14:paraId="61C1AF5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E6F6A9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&gt; results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w:t>
      </w:r>
    </w:p>
    <w:p w14:paraId="7358736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350F74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742A96E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0ED479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 registerClasses = register.AllHeroes.FindClasses(x);</w:t>
      </w:r>
    </w:p>
    <w:p w14:paraId="49E0FE0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7DD13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clas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registerClasses)</w:t>
      </w:r>
    </w:p>
    <w:p w14:paraId="10CF3AA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90A5AE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(!results.Contains(clas))</w:t>
      </w:r>
    </w:p>
    <w:p w14:paraId="1D4D62C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p>
    <w:p w14:paraId="3CD220B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results.Add(clas);</w:t>
      </w:r>
    </w:p>
    <w:p w14:paraId="643DD27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2BFEBB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7C3503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AE9C57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54964D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results.Sort();</w:t>
      </w:r>
    </w:p>
    <w:p w14:paraId="0BAF24B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9203D5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results;</w:t>
      </w:r>
    </w:p>
    <w:p w14:paraId="44DD5F8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BA5ED9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97D0B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062F75E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finds all missing classes and puts them in one list</w:t>
      </w:r>
    </w:p>
    <w:p w14:paraId="65CB85F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BE0685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7B10CB1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4E4C359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[]&gt; MissingClasses(HeroRegister[] registers,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x)</w:t>
      </w:r>
    </w:p>
    <w:p w14:paraId="5CB145B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7CC3F1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[]&gt; result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w:t>
      </w:r>
    </w:p>
    <w:p w14:paraId="119E403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&gt; allClasses = CollectClasses(registers, x);</w:t>
      </w:r>
    </w:p>
    <w:p w14:paraId="7F130B9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8AFCEB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foreach</w:t>
      </w:r>
      <w:r w:rsidRPr="004F1AE1">
        <w:rPr>
          <w:rFonts w:ascii="Courier New" w:hAnsi="Courier New" w:cs="Courier New"/>
          <w:color w:val="333333"/>
          <w:sz w:val="20"/>
          <w:lang w:val="en-LT" w:eastAsia="en-GB"/>
        </w:rPr>
        <w:t xml:space="preserve"> (HeroRegister register </w:t>
      </w:r>
      <w:r w:rsidRPr="004F1AE1">
        <w:rPr>
          <w:rFonts w:ascii="Courier New" w:hAnsi="Courier New" w:cs="Courier New"/>
          <w:color w:val="0000FF"/>
          <w:sz w:val="20"/>
          <w:lang w:val="en-LT" w:eastAsia="en-GB"/>
        </w:rPr>
        <w:t>in</w:t>
      </w:r>
      <w:r w:rsidRPr="004F1AE1">
        <w:rPr>
          <w:rFonts w:ascii="Courier New" w:hAnsi="Courier New" w:cs="Courier New"/>
          <w:color w:val="333333"/>
          <w:sz w:val="20"/>
          <w:lang w:val="en-LT" w:eastAsia="en-GB"/>
        </w:rPr>
        <w:t xml:space="preserve"> registers)</w:t>
      </w:r>
    </w:p>
    <w:p w14:paraId="2B99DA8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861790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result.Add(allClasses.Except(</w:t>
      </w:r>
    </w:p>
    <w:p w14:paraId="5E6C274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register.AllHeroes.FindClasses(x)).ToArray()</w:t>
      </w:r>
    </w:p>
    <w:p w14:paraId="762AC72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227C5A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AD6ED2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254448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result;</w:t>
      </w:r>
    </w:p>
    <w:p w14:paraId="45D5258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D0DF1B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AFE66A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CB5BDF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collects all the strongest players into one list</w:t>
      </w:r>
    </w:p>
    <w:p w14:paraId="73463CC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6897263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09A0F59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7EFAD99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List&lt;HeroRegister&gt; CollectStrongest(</w:t>
      </w:r>
    </w:p>
    <w:p w14:paraId="7879EB4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78445EB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1F2241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HeroContainer[] strongest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HeroContainer[registers.Length];</w:t>
      </w:r>
    </w:p>
    <w:p w14:paraId="715F543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double</w:t>
      </w:r>
      <w:r w:rsidRPr="004F1AE1">
        <w:rPr>
          <w:rFonts w:ascii="Courier New" w:hAnsi="Courier New" w:cs="Courier New"/>
          <w:color w:val="333333"/>
          <w:sz w:val="20"/>
          <w:lang w:val="en-LT" w:eastAsia="en-GB"/>
        </w:rPr>
        <w:t xml:space="preserve"> strength = 0;</w:t>
      </w:r>
    </w:p>
    <w:p w14:paraId="712E449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0AAF9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registers.Length; i++)</w:t>
      </w:r>
    </w:p>
    <w:p w14:paraId="0FFE55F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B34F47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strongest[i] = registers[i].AllHeroes.FindAllStrongest();</w:t>
      </w:r>
    </w:p>
    <w:p w14:paraId="29927BB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3A15EE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(strongest[i].Get(0).GetStrength() &gt; strength)</w:t>
      </w:r>
    </w:p>
    <w:p w14:paraId="10C2463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80D844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strength = strongest[i].Get(0).GetStrength();</w:t>
      </w:r>
    </w:p>
    <w:p w14:paraId="099863C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6385D7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B65D94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D4E0E4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CollectStrongest(registers, strongest, strength);</w:t>
      </w:r>
    </w:p>
    <w:p w14:paraId="36859EB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F25C64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734E47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332E86E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Mthod collects strongest players into the List</w:t>
      </w:r>
    </w:p>
    <w:p w14:paraId="1AFADAB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24A53CD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721B5A2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name="strongest"&gt;&lt;/param&gt;</w:t>
      </w:r>
    </w:p>
    <w:p w14:paraId="1E5E221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name="strength"&gt;&lt;/param&gt;</w:t>
      </w:r>
    </w:p>
    <w:p w14:paraId="1C4DE44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r w:rsidRPr="004F1AE1">
        <w:rPr>
          <w:rFonts w:ascii="Courier New" w:hAnsi="Courier New" w:cs="Courier New"/>
          <w:color w:val="008000"/>
          <w:sz w:val="20"/>
          <w:lang w:val="en-LT" w:eastAsia="en-GB"/>
        </w:rPr>
        <w:t>/// &lt;returns&gt;&lt;/returns&gt;</w:t>
      </w:r>
    </w:p>
    <w:p w14:paraId="733B6C8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List&lt;HeroRegister&gt; CollectStrongest(</w:t>
      </w:r>
    </w:p>
    <w:p w14:paraId="49BF771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5148BDE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HeroContainer[] strongest,</w:t>
      </w:r>
    </w:p>
    <w:p w14:paraId="6EA9BC6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double</w:t>
      </w:r>
      <w:r w:rsidRPr="004F1AE1">
        <w:rPr>
          <w:rFonts w:ascii="Courier New" w:hAnsi="Courier New" w:cs="Courier New"/>
          <w:color w:val="333333"/>
          <w:sz w:val="20"/>
          <w:lang w:val="en-LT" w:eastAsia="en-GB"/>
        </w:rPr>
        <w:t xml:space="preserve"> strength)</w:t>
      </w:r>
    </w:p>
    <w:p w14:paraId="00AE915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409A3A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List&lt;HeroRegister&gt; result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List&lt;HeroRegister&gt;();</w:t>
      </w:r>
    </w:p>
    <w:p w14:paraId="40D8CFC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8A7155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strongest.Length; i++)</w:t>
      </w:r>
    </w:p>
    <w:p w14:paraId="1CEAE94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B04ED0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(strongest[i].Get(0).GetStrength() == strength)</w:t>
      </w:r>
    </w:p>
    <w:p w14:paraId="0705753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76E92D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result.Add(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HeroRegister(</w:t>
      </w:r>
    </w:p>
    <w:p w14:paraId="68038C4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registers[i].race,</w:t>
      </w:r>
    </w:p>
    <w:p w14:paraId="6B2A7C8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registers[i].city,</w:t>
      </w:r>
    </w:p>
    <w:p w14:paraId="57F7377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strongest[i]</w:t>
      </w:r>
    </w:p>
    <w:p w14:paraId="421842A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7C0BEE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868886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D457AC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D8440A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5B1BD2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result;</w:t>
      </w:r>
    </w:p>
    <w:p w14:paraId="6EB37E7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707F65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781862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0F03477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collects all players which health is greater than damage</w:t>
      </w:r>
    </w:p>
    <w:p w14:paraId="0BD9E29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0D6C1C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name="registers"&gt;&lt;/param&gt;</w:t>
      </w:r>
    </w:p>
    <w:p w14:paraId="09D5B47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6679B8C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List&lt;HealthiestPlayer&gt; CollectHealthiest(</w:t>
      </w:r>
    </w:p>
    <w:p w14:paraId="66B3CD2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HeroRegister[] registers)</w:t>
      </w:r>
    </w:p>
    <w:p w14:paraId="1AD1C62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7CABAB7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List&lt;HealthiestPlayer&gt; result = </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List&lt;HealthiestPlayer&gt;();</w:t>
      </w:r>
    </w:p>
    <w:p w14:paraId="60DE0A9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149F1C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registers.Length; i++)</w:t>
      </w:r>
    </w:p>
    <w:p w14:paraId="4CCDBA8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B79DFA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HeroContainer container = registers[i].AllHeroes.MoreHealth();</w:t>
      </w:r>
    </w:p>
    <w:p w14:paraId="5D86DBB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9A8F77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j = 0; j &lt; container.Count; j++)</w:t>
      </w:r>
    </w:p>
    <w:p w14:paraId="022987B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D98EE41" w14:textId="6250902B" w:rsid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result.Add(</w:t>
      </w:r>
      <w:r w:rsidRPr="004F1AE1">
        <w:rPr>
          <w:rFonts w:ascii="Courier New" w:hAnsi="Courier New" w:cs="Courier New"/>
          <w:color w:val="0000FF"/>
          <w:sz w:val="20"/>
          <w:lang w:val="en-LT" w:eastAsia="en-GB"/>
        </w:rPr>
        <w:t>new</w:t>
      </w:r>
      <w:r w:rsidRPr="004F1AE1">
        <w:rPr>
          <w:rFonts w:ascii="Courier New" w:hAnsi="Courier New" w:cs="Courier New"/>
          <w:color w:val="333333"/>
          <w:sz w:val="20"/>
          <w:lang w:val="en-LT" w:eastAsia="en-GB"/>
        </w:rPr>
        <w:t xml:space="preserve"> HealthiestPlayer(container.Get(j),</w:t>
      </w:r>
    </w:p>
    <w:p w14:paraId="0E482CE8" w14:textId="38ED6342"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Pr>
          <w:rFonts w:ascii="Courier New" w:hAnsi="Courier New" w:cs="Courier New"/>
          <w:color w:val="333333"/>
          <w:sz w:val="20"/>
          <w:lang w:val="en-LT" w:eastAsia="en-GB"/>
        </w:rPr>
        <w:tab/>
      </w:r>
      <w:r>
        <w:rPr>
          <w:rFonts w:ascii="Courier New" w:hAnsi="Courier New" w:cs="Courier New"/>
          <w:color w:val="333333"/>
          <w:sz w:val="20"/>
          <w:lang w:val="en-LT" w:eastAsia="en-GB"/>
        </w:rPr>
        <w:tab/>
      </w:r>
      <w:r>
        <w:rPr>
          <w:rFonts w:ascii="Courier New" w:hAnsi="Courier New" w:cs="Courier New"/>
          <w:color w:val="333333"/>
          <w:sz w:val="20"/>
          <w:lang w:val="en-US" w:eastAsia="en-GB"/>
        </w:rPr>
        <w:t xml:space="preserve">    </w:t>
      </w:r>
      <w:r w:rsidRPr="004F1AE1">
        <w:rPr>
          <w:rFonts w:ascii="Courier New" w:hAnsi="Courier New" w:cs="Courier New"/>
          <w:color w:val="333333"/>
          <w:sz w:val="20"/>
          <w:lang w:val="en-LT" w:eastAsia="en-GB"/>
        </w:rPr>
        <w:t>registers[i]));</w:t>
      </w:r>
    </w:p>
    <w:p w14:paraId="01EF8752"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D27006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C4717F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E6EE6C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Sort(result);</w:t>
      </w:r>
    </w:p>
    <w:p w14:paraId="4F9717E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27E10E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result;</w:t>
      </w:r>
    </w:p>
    <w:p w14:paraId="695B490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6E0D8CF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8E5265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29FC85D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is sorting players</w:t>
      </w:r>
    </w:p>
    <w:p w14:paraId="57A73F5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46364D0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private</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void</w:t>
      </w:r>
      <w:r w:rsidRPr="004F1AE1">
        <w:rPr>
          <w:rFonts w:ascii="Courier New" w:hAnsi="Courier New" w:cs="Courier New"/>
          <w:color w:val="333333"/>
          <w:sz w:val="20"/>
          <w:lang w:val="en-LT" w:eastAsia="en-GB"/>
        </w:rPr>
        <w:t xml:space="preserve"> Sort(List&lt;HealthiestPlayer&gt; list)</w:t>
      </w:r>
    </w:p>
    <w:p w14:paraId="2C356CD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89C6A0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bool</w:t>
      </w:r>
      <w:r w:rsidRPr="004F1AE1">
        <w:rPr>
          <w:rFonts w:ascii="Courier New" w:hAnsi="Courier New" w:cs="Courier New"/>
          <w:color w:val="333333"/>
          <w:sz w:val="20"/>
          <w:lang w:val="en-LT" w:eastAsia="en-GB"/>
        </w:rPr>
        <w:t xml:space="preserve"> flag = </w:t>
      </w:r>
      <w:r w:rsidRPr="004F1AE1">
        <w:rPr>
          <w:rFonts w:ascii="Courier New" w:hAnsi="Courier New" w:cs="Courier New"/>
          <w:color w:val="0000FF"/>
          <w:sz w:val="20"/>
          <w:lang w:val="en-LT" w:eastAsia="en-GB"/>
        </w:rPr>
        <w:t>true</w:t>
      </w:r>
      <w:r w:rsidRPr="004F1AE1">
        <w:rPr>
          <w:rFonts w:ascii="Courier New" w:hAnsi="Courier New" w:cs="Courier New"/>
          <w:color w:val="333333"/>
          <w:sz w:val="20"/>
          <w:lang w:val="en-LT" w:eastAsia="en-GB"/>
        </w:rPr>
        <w:t>;</w:t>
      </w:r>
    </w:p>
    <w:p w14:paraId="439BD7F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CBA227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while</w:t>
      </w:r>
      <w:r w:rsidRPr="004F1AE1">
        <w:rPr>
          <w:rFonts w:ascii="Courier New" w:hAnsi="Courier New" w:cs="Courier New"/>
          <w:color w:val="333333"/>
          <w:sz w:val="20"/>
          <w:lang w:val="en-LT" w:eastAsia="en-GB"/>
        </w:rPr>
        <w:t xml:space="preserve"> (flag)</w:t>
      </w:r>
    </w:p>
    <w:p w14:paraId="1BC9C88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71E1EC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flag = </w:t>
      </w:r>
      <w:r w:rsidRPr="004F1AE1">
        <w:rPr>
          <w:rFonts w:ascii="Courier New" w:hAnsi="Courier New" w:cs="Courier New"/>
          <w:color w:val="0000FF"/>
          <w:sz w:val="20"/>
          <w:lang w:val="en-LT" w:eastAsia="en-GB"/>
        </w:rPr>
        <w:t>false</w:t>
      </w:r>
      <w:r w:rsidRPr="004F1AE1">
        <w:rPr>
          <w:rFonts w:ascii="Courier New" w:hAnsi="Courier New" w:cs="Courier New"/>
          <w:color w:val="333333"/>
          <w:sz w:val="20"/>
          <w:lang w:val="en-LT" w:eastAsia="en-GB"/>
        </w:rPr>
        <w:t>;</w:t>
      </w:r>
    </w:p>
    <w:p w14:paraId="498FCCA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AAEF0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lastRenderedPageBreak/>
        <w:t xml:space="preserve">                </w:t>
      </w:r>
      <w:r w:rsidRPr="004F1AE1">
        <w:rPr>
          <w:rFonts w:ascii="Courier New" w:hAnsi="Courier New" w:cs="Courier New"/>
          <w:color w:val="0000FF"/>
          <w:sz w:val="20"/>
          <w:lang w:val="en-LT" w:eastAsia="en-GB"/>
        </w:rPr>
        <w:t>for</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i = 0; i &lt; list.Count - 1; i++)</w:t>
      </w:r>
    </w:p>
    <w:p w14:paraId="34A0702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9FC54A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HealthiestPlayer one = list[i];</w:t>
      </w:r>
    </w:p>
    <w:p w14:paraId="304755A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HealthiestPlayer two = list[i + 1];</w:t>
      </w:r>
    </w:p>
    <w:p w14:paraId="3BAD546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38C263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(one.CompareTo(two) &gt; 0)</w:t>
      </w:r>
    </w:p>
    <w:p w14:paraId="32A23524"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3DD6BE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list[i] = two;</w:t>
      </w:r>
    </w:p>
    <w:p w14:paraId="3081AE9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list[i + 1] = one;</w:t>
      </w:r>
    </w:p>
    <w:p w14:paraId="7A130A93"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flag = </w:t>
      </w:r>
      <w:r w:rsidRPr="004F1AE1">
        <w:rPr>
          <w:rFonts w:ascii="Courier New" w:hAnsi="Courier New" w:cs="Courier New"/>
          <w:color w:val="0000FF"/>
          <w:sz w:val="20"/>
          <w:lang w:val="en-LT" w:eastAsia="en-GB"/>
        </w:rPr>
        <w:t>true</w:t>
      </w:r>
      <w:r w:rsidRPr="004F1AE1">
        <w:rPr>
          <w:rFonts w:ascii="Courier New" w:hAnsi="Courier New" w:cs="Courier New"/>
          <w:color w:val="333333"/>
          <w:sz w:val="20"/>
          <w:lang w:val="en-LT" w:eastAsia="en-GB"/>
        </w:rPr>
        <w:t>;</w:t>
      </w:r>
    </w:p>
    <w:p w14:paraId="4789AD0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7C0AB1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05710D6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D1C76D8"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808266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B6AA91"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09BA526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Method finds the median</w:t>
      </w:r>
    </w:p>
    <w:p w14:paraId="4BF7BE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&lt;/summary&gt;</w:t>
      </w:r>
    </w:p>
    <w:p w14:paraId="7A5D2E8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&lt;param name="healthiest"&gt;&lt;/param&gt;</w:t>
      </w:r>
    </w:p>
    <w:p w14:paraId="63CED10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8000"/>
          <w:sz w:val="20"/>
          <w:lang w:val="en-LT" w:eastAsia="en-GB"/>
        </w:rPr>
        <w:t>/// &lt;returns&gt;&lt;/returns&gt;</w:t>
      </w:r>
    </w:p>
    <w:p w14:paraId="1035C73F"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public</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static</w:t>
      </w: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decimal</w:t>
      </w:r>
      <w:r w:rsidRPr="004F1AE1">
        <w:rPr>
          <w:rFonts w:ascii="Courier New" w:hAnsi="Courier New" w:cs="Courier New"/>
          <w:color w:val="333333"/>
          <w:sz w:val="20"/>
          <w:lang w:val="en-LT" w:eastAsia="en-GB"/>
        </w:rPr>
        <w:t xml:space="preserve"> DefenceMediana(List&lt;HealthiestPlayer&gt; healthiest)</w:t>
      </w:r>
    </w:p>
    <w:p w14:paraId="7A297D3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24B5DC89"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if</w:t>
      </w:r>
      <w:r w:rsidRPr="004F1AE1">
        <w:rPr>
          <w:rFonts w:ascii="Courier New" w:hAnsi="Courier New" w:cs="Courier New"/>
          <w:color w:val="333333"/>
          <w:sz w:val="20"/>
          <w:lang w:val="en-LT" w:eastAsia="en-GB"/>
        </w:rPr>
        <w:t xml:space="preserve"> (healthiest.Count % 2 == 0 &amp;&amp; healthiest.Count &gt; 0)</w:t>
      </w:r>
    </w:p>
    <w:p w14:paraId="6FDA2BBD"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FCCE5CD" w14:textId="106A9150"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temp = healthiest.Count / 2;</w:t>
      </w:r>
    </w:p>
    <w:p w14:paraId="79CE0604" w14:textId="1D4C3A70" w:rsidR="007E5BF7"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decimal</w:t>
      </w:r>
      <w:r w:rsidRPr="004F1AE1">
        <w:rPr>
          <w:rFonts w:ascii="Courier New" w:hAnsi="Courier New" w:cs="Courier New"/>
          <w:color w:val="333333"/>
          <w:sz w:val="20"/>
          <w:lang w:val="en-LT" w:eastAsia="en-GB"/>
        </w:rPr>
        <w:t xml:space="preserve"> rez = healthiest[temp - 1].player.defend</w:t>
      </w:r>
      <w:r w:rsidR="007E5BF7">
        <w:rPr>
          <w:rFonts w:ascii="Courier New" w:hAnsi="Courier New" w:cs="Courier New"/>
          <w:color w:val="333333"/>
          <w:sz w:val="20"/>
          <w:lang w:val="en-US" w:eastAsia="en-GB"/>
        </w:rPr>
        <w:t xml:space="preserve"> </w:t>
      </w:r>
      <w:r w:rsidRPr="004F1AE1">
        <w:rPr>
          <w:rFonts w:ascii="Courier New" w:hAnsi="Courier New" w:cs="Courier New"/>
          <w:color w:val="333333"/>
          <w:sz w:val="20"/>
          <w:lang w:val="en-LT" w:eastAsia="en-GB"/>
        </w:rPr>
        <w:t>+</w:t>
      </w:r>
    </w:p>
    <w:p w14:paraId="1298B1C8" w14:textId="485FC66E" w:rsidR="004F1AE1" w:rsidRPr="004F1AE1" w:rsidRDefault="007E5BF7"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Pr>
          <w:rFonts w:ascii="Courier New" w:hAnsi="Courier New" w:cs="Courier New"/>
          <w:color w:val="333333"/>
          <w:sz w:val="20"/>
          <w:lang w:val="en-LT" w:eastAsia="en-GB"/>
        </w:rPr>
        <w:tab/>
      </w:r>
      <w:r>
        <w:rPr>
          <w:rFonts w:ascii="Courier New" w:hAnsi="Courier New" w:cs="Courier New"/>
          <w:color w:val="333333"/>
          <w:sz w:val="20"/>
          <w:lang w:val="en-LT" w:eastAsia="en-GB"/>
        </w:rPr>
        <w:tab/>
      </w:r>
      <w:r w:rsidR="004F1AE1" w:rsidRPr="004F1AE1">
        <w:rPr>
          <w:rFonts w:ascii="Courier New" w:hAnsi="Courier New" w:cs="Courier New"/>
          <w:color w:val="333333"/>
          <w:sz w:val="20"/>
          <w:lang w:val="en-LT" w:eastAsia="en-GB"/>
        </w:rPr>
        <w:t>healthiest[temp].player.defend;</w:t>
      </w:r>
    </w:p>
    <w:p w14:paraId="06E90400"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44B2C4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rez / 2;</w:t>
      </w:r>
    </w:p>
    <w:p w14:paraId="42EE3CB7"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489C16A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r w:rsidRPr="004F1AE1">
        <w:rPr>
          <w:rFonts w:ascii="Courier New" w:hAnsi="Courier New" w:cs="Courier New"/>
          <w:color w:val="333333"/>
          <w:sz w:val="20"/>
          <w:lang w:val="en-LT" w:eastAsia="en-GB"/>
        </w:rPr>
        <w:t xml:space="preserve"> if (healthiest.Count &gt; 0)</w:t>
      </w:r>
    </w:p>
    <w:p w14:paraId="271E5DF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30776E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2B91AF"/>
          <w:sz w:val="20"/>
          <w:lang w:val="en-LT" w:eastAsia="en-GB"/>
        </w:rPr>
        <w:t>int</w:t>
      </w:r>
      <w:r w:rsidRPr="004F1AE1">
        <w:rPr>
          <w:rFonts w:ascii="Courier New" w:hAnsi="Courier New" w:cs="Courier New"/>
          <w:color w:val="333333"/>
          <w:sz w:val="20"/>
          <w:lang w:val="en-LT" w:eastAsia="en-GB"/>
        </w:rPr>
        <w:t xml:space="preserve"> temp = healthiest.Count / 2 + 1;</w:t>
      </w:r>
    </w:p>
    <w:p w14:paraId="6069D2F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CF0D0B"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healthiest[temp - 1].player.defend;</w:t>
      </w:r>
    </w:p>
    <w:p w14:paraId="60344B7E"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5140FB36"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else</w:t>
      </w:r>
      <w:r w:rsidRPr="004F1AE1">
        <w:rPr>
          <w:rFonts w:ascii="Courier New" w:hAnsi="Courier New" w:cs="Courier New"/>
          <w:color w:val="333333"/>
          <w:sz w:val="20"/>
          <w:lang w:val="en-LT" w:eastAsia="en-GB"/>
        </w:rPr>
        <w:t xml:space="preserve"> </w:t>
      </w:r>
      <w:r w:rsidRPr="004F1AE1">
        <w:rPr>
          <w:rFonts w:ascii="Courier New" w:hAnsi="Courier New" w:cs="Courier New"/>
          <w:color w:val="0000FF"/>
          <w:sz w:val="20"/>
          <w:lang w:val="en-LT" w:eastAsia="en-GB"/>
        </w:rPr>
        <w:t>return</w:t>
      </w:r>
      <w:r w:rsidRPr="004F1AE1">
        <w:rPr>
          <w:rFonts w:ascii="Courier New" w:hAnsi="Courier New" w:cs="Courier New"/>
          <w:color w:val="333333"/>
          <w:sz w:val="20"/>
          <w:lang w:val="en-LT" w:eastAsia="en-GB"/>
        </w:rPr>
        <w:t xml:space="preserve"> 0;</w:t>
      </w:r>
    </w:p>
    <w:p w14:paraId="44F229AC"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19358A45"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 xml:space="preserve">    }</w:t>
      </w:r>
    </w:p>
    <w:p w14:paraId="36064A4A" w14:textId="77777777" w:rsidR="004F1AE1" w:rsidRPr="004F1AE1" w:rsidRDefault="004F1AE1" w:rsidP="004F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4F1AE1">
        <w:rPr>
          <w:rFonts w:ascii="Courier New" w:hAnsi="Courier New" w:cs="Courier New"/>
          <w:color w:val="333333"/>
          <w:sz w:val="20"/>
          <w:lang w:val="en-LT" w:eastAsia="en-GB"/>
        </w:rPr>
        <w:t>}</w:t>
      </w:r>
    </w:p>
    <w:p w14:paraId="5E18CB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0000FF"/>
          <w:sz w:val="20"/>
          <w:lang w:val="en-LT" w:eastAsia="en-GB"/>
        </w:rPr>
        <w:t>namespace</w:t>
      </w:r>
      <w:r w:rsidRPr="00901113">
        <w:rPr>
          <w:rFonts w:ascii="Courier New" w:hAnsi="Courier New" w:cs="Courier New"/>
          <w:color w:val="333333"/>
          <w:sz w:val="20"/>
          <w:lang w:val="en-LT" w:eastAsia="en-GB"/>
        </w:rPr>
        <w:t xml:space="preserve"> U5_24KompiuterinisZaidimas</w:t>
      </w:r>
    </w:p>
    <w:p w14:paraId="78375BC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7EC7F63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83DACF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Class which holds container of players and their race and city</w:t>
      </w:r>
    </w:p>
    <w:p w14:paraId="51216BD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0A33682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class</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HeroRegister</w:t>
      </w:r>
    </w:p>
    <w:p w14:paraId="712F97D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9E07CE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//Konteineris čia neturėtų būti, bet nebereikia keisti</w:t>
      </w:r>
    </w:p>
    <w:p w14:paraId="442572E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 AllHeroes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set</w:t>
      </w:r>
      <w:r w:rsidRPr="00901113">
        <w:rPr>
          <w:rFonts w:ascii="Courier New" w:hAnsi="Courier New" w:cs="Courier New"/>
          <w:color w:val="333333"/>
          <w:sz w:val="20"/>
          <w:lang w:val="en-LT" w:eastAsia="en-GB"/>
        </w:rPr>
        <w:t>; }</w:t>
      </w:r>
    </w:p>
    <w:p w14:paraId="6BB6DE5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race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set</w:t>
      </w:r>
      <w:r w:rsidRPr="00901113">
        <w:rPr>
          <w:rFonts w:ascii="Courier New" w:hAnsi="Courier New" w:cs="Courier New"/>
          <w:color w:val="333333"/>
          <w:sz w:val="20"/>
          <w:lang w:val="en-LT" w:eastAsia="en-GB"/>
        </w:rPr>
        <w:t>; }</w:t>
      </w:r>
    </w:p>
    <w:p w14:paraId="617C8D3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city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set</w:t>
      </w:r>
      <w:r w:rsidRPr="00901113">
        <w:rPr>
          <w:rFonts w:ascii="Courier New" w:hAnsi="Courier New" w:cs="Courier New"/>
          <w:color w:val="333333"/>
          <w:sz w:val="20"/>
          <w:lang w:val="en-LT" w:eastAsia="en-GB"/>
        </w:rPr>
        <w:t>; }</w:t>
      </w:r>
    </w:p>
    <w:p w14:paraId="024165B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1E72FC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D210ED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Creating constructor with empty container, race and city</w:t>
      </w:r>
    </w:p>
    <w:p w14:paraId="3843DA6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E1F4C8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HeroRegister(</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race, </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city)</w:t>
      </w:r>
    </w:p>
    <w:p w14:paraId="31C7DB7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B3A565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.AllHeroes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HeroContainer();</w:t>
      </w:r>
    </w:p>
    <w:p w14:paraId="680E3A3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.race = race;</w:t>
      </w:r>
    </w:p>
    <w:p w14:paraId="04DC333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.city = city;</w:t>
      </w:r>
    </w:p>
    <w:p w14:paraId="0EA47E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7A1211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7F460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CAF1A4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Constructor with container container, race and city</w:t>
      </w:r>
    </w:p>
    <w:p w14:paraId="248F8F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289911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HeroRegister(</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race, </w:t>
      </w:r>
      <w:r w:rsidRPr="00901113">
        <w:rPr>
          <w:rFonts w:ascii="Courier New" w:hAnsi="Courier New" w:cs="Courier New"/>
          <w:color w:val="2B91AF"/>
          <w:sz w:val="20"/>
          <w:lang w:val="en-LT" w:eastAsia="en-GB"/>
        </w:rPr>
        <w:t>string</w:t>
      </w:r>
      <w:r w:rsidRPr="00901113">
        <w:rPr>
          <w:rFonts w:ascii="Courier New" w:hAnsi="Courier New" w:cs="Courier New"/>
          <w:color w:val="333333"/>
          <w:sz w:val="20"/>
          <w:lang w:val="en-LT" w:eastAsia="en-GB"/>
        </w:rPr>
        <w:t xml:space="preserve"> city, HeroContainer container)</w:t>
      </w:r>
    </w:p>
    <w:p w14:paraId="628ED90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D28763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.AllHeroes = container;</w:t>
      </w:r>
    </w:p>
    <w:p w14:paraId="344C47A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.race = race;</w:t>
      </w:r>
    </w:p>
    <w:p w14:paraId="6D653DB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.city = city;</w:t>
      </w:r>
    </w:p>
    <w:p w14:paraId="5FFE495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951363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B990BF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21242BC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0000FF"/>
          <w:sz w:val="20"/>
          <w:lang w:val="en-LT" w:eastAsia="en-GB"/>
        </w:rPr>
        <w:t>namespace</w:t>
      </w:r>
      <w:r w:rsidRPr="00901113">
        <w:rPr>
          <w:rFonts w:ascii="Courier New" w:hAnsi="Courier New" w:cs="Courier New"/>
          <w:color w:val="333333"/>
          <w:sz w:val="20"/>
          <w:lang w:val="en-LT" w:eastAsia="en-GB"/>
        </w:rPr>
        <w:t xml:space="preserve"> U5_24KompiuterinisZaidimas</w:t>
      </w:r>
    </w:p>
    <w:p w14:paraId="03B0172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157442C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832947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Class in which the container is made</w:t>
      </w:r>
    </w:p>
    <w:p w14:paraId="3775D68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EB4795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class</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HeroContainer</w:t>
      </w:r>
    </w:p>
    <w:p w14:paraId="2CA11A6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B7F136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Capacity;</w:t>
      </w:r>
    </w:p>
    <w:p w14:paraId="15170C9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Player[] players;</w:t>
      </w:r>
    </w:p>
    <w:p w14:paraId="3049BD1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Count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set</w:t>
      </w:r>
      <w:r w:rsidRPr="00901113">
        <w:rPr>
          <w:rFonts w:ascii="Courier New" w:hAnsi="Courier New" w:cs="Courier New"/>
          <w:color w:val="333333"/>
          <w:sz w:val="20"/>
          <w:lang w:val="en-LT" w:eastAsia="en-GB"/>
        </w:rPr>
        <w:t>; }</w:t>
      </w:r>
    </w:p>
    <w:p w14:paraId="17E8E25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C40178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1D3231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Creating a container</w:t>
      </w:r>
    </w:p>
    <w:p w14:paraId="3BF5A75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A21456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name="capacity"&gt;&lt;/param&gt;</w:t>
      </w:r>
    </w:p>
    <w:p w14:paraId="496FDB2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capacity = 16)</w:t>
      </w:r>
    </w:p>
    <w:p w14:paraId="633842F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06E9E2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.players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Player[capacity];</w:t>
      </w:r>
    </w:p>
    <w:p w14:paraId="2EB5370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 = capacity;</w:t>
      </w:r>
    </w:p>
    <w:p w14:paraId="790BBAC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208C64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ABAEE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662436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which ensures if there is enough space in the container</w:t>
      </w:r>
    </w:p>
    <w:p w14:paraId="52C01AE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ED43BD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name="minimum"&gt;&lt;/param&gt;</w:t>
      </w:r>
    </w:p>
    <w:p w14:paraId="1F08D55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EnsureCapacity(</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minimum)</w:t>
      </w:r>
    </w:p>
    <w:p w14:paraId="30EC43F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2F835C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(minimum &gt; Capacity)</w:t>
      </w:r>
    </w:p>
    <w:p w14:paraId="373394A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0DA3BC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Player[] temp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Player[minimum];</w:t>
      </w:r>
    </w:p>
    <w:p w14:paraId="5F3355B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4F6B6D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76006A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temp[i]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69ECCCF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C805A2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30F610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 = minimum;</w:t>
      </w:r>
    </w:p>
    <w:p w14:paraId="2009779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 = temp;</w:t>
      </w:r>
    </w:p>
    <w:p w14:paraId="263D00D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D55378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9401B9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B6E8E9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B61664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checks if it is not the same player</w:t>
      </w:r>
    </w:p>
    <w:p w14:paraId="129CFAA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B4871C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154166A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090B4D6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bool</w:t>
      </w:r>
      <w:r w:rsidRPr="00901113">
        <w:rPr>
          <w:rFonts w:ascii="Courier New" w:hAnsi="Courier New" w:cs="Courier New"/>
          <w:color w:val="333333"/>
          <w:sz w:val="20"/>
          <w:lang w:val="en-LT" w:eastAsia="en-GB"/>
        </w:rPr>
        <w:t xml:space="preserve"> Contains(Player player)</w:t>
      </w:r>
    </w:p>
    <w:p w14:paraId="11A598F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8E97A0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4FFAE03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677917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.players[i].Equals(player))</w:t>
      </w:r>
    </w:p>
    <w:p w14:paraId="1415528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10B26D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true</w:t>
      </w:r>
      <w:r w:rsidRPr="00901113">
        <w:rPr>
          <w:rFonts w:ascii="Courier New" w:hAnsi="Courier New" w:cs="Courier New"/>
          <w:color w:val="333333"/>
          <w:sz w:val="20"/>
          <w:lang w:val="en-LT" w:eastAsia="en-GB"/>
        </w:rPr>
        <w:t>;</w:t>
      </w:r>
    </w:p>
    <w:p w14:paraId="73DE936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CC982D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9ADB41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7E2E0D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false</w:t>
      </w:r>
      <w:r w:rsidRPr="00901113">
        <w:rPr>
          <w:rFonts w:ascii="Courier New" w:hAnsi="Courier New" w:cs="Courier New"/>
          <w:color w:val="333333"/>
          <w:sz w:val="20"/>
          <w:lang w:val="en-LT" w:eastAsia="en-GB"/>
        </w:rPr>
        <w:t>;</w:t>
      </w:r>
    </w:p>
    <w:p w14:paraId="15D7CBE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2B641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4EF102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24C440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adds Player to the container</w:t>
      </w:r>
    </w:p>
    <w:p w14:paraId="12D9699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9B4015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49A5729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Add(Player player)</w:t>
      </w:r>
    </w:p>
    <w:p w14:paraId="6B2A56A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24B6DA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.Count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w:t>
      </w:r>
    </w:p>
    <w:p w14:paraId="32B9AA6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7CB275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.EnsureCapacity(</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 * 2);</w:t>
      </w:r>
    </w:p>
    <w:p w14:paraId="67B1A42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4F33AB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21F7FE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.Contains(player))</w:t>
      </w:r>
    </w:p>
    <w:p w14:paraId="2D7B88F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741DB0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w:t>
      </w:r>
    </w:p>
    <w:p w14:paraId="347C3B9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D07C5F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E43271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 player;</w:t>
      </w:r>
    </w:p>
    <w:p w14:paraId="01408A2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401F03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96917D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4FC5733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returns the Player by the index</w:t>
      </w:r>
    </w:p>
    <w:p w14:paraId="64E27CE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FDF1F1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name="index"&gt;&lt;/param&gt;</w:t>
      </w:r>
    </w:p>
    <w:p w14:paraId="0DB84F0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72BDB18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Player Get(</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index)</w:t>
      </w:r>
    </w:p>
    <w:p w14:paraId="7250D2B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1B0EA1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.players[index];</w:t>
      </w:r>
    </w:p>
    <w:p w14:paraId="1B11109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8B6D02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85BDA0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6C74BF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puts the player in the place the index show</w:t>
      </w:r>
    </w:p>
    <w:p w14:paraId="76BA9A1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FB5A61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26B19C7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name="index"&gt;&lt;/param&gt;</w:t>
      </w:r>
    </w:p>
    <w:p w14:paraId="06CB7E0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Put(Player player,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index)</w:t>
      </w:r>
    </w:p>
    <w:p w14:paraId="47AED0B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88A1E8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(index &gt;= 0 &amp;&amp; index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w:t>
      </w:r>
    </w:p>
    <w:p w14:paraId="05C2DCC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F9D1BD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.players[index] = player;</w:t>
      </w:r>
    </w:p>
    <w:p w14:paraId="69427EA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702455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D2B88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A292B2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8693A1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inserts player into the place which the index show</w:t>
      </w:r>
    </w:p>
    <w:p w14:paraId="57E5F2F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BA70EE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42F3829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name="index"&gt;&lt;/param&gt;</w:t>
      </w:r>
    </w:p>
    <w:p w14:paraId="12E5D06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Insert(Player player,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index)</w:t>
      </w:r>
    </w:p>
    <w:p w14:paraId="1579727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F29E2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(index &gt;= 0 &amp;&amp; index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w:t>
      </w:r>
    </w:p>
    <w:p w14:paraId="34D6BE1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D47B88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.Count + 1 &gt;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w:t>
      </w:r>
    </w:p>
    <w:p w14:paraId="337FA92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w:t>
      </w:r>
    </w:p>
    <w:p w14:paraId="438A06C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.EnsureCapacity(</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 * 2);</w:t>
      </w:r>
    </w:p>
    <w:p w14:paraId="2132DB8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71DB99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A64C77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 &gt; index + 1; i--)</w:t>
      </w:r>
    </w:p>
    <w:p w14:paraId="5746021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3CC0E7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.players[i]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 - 1];</w:t>
      </w:r>
    </w:p>
    <w:p w14:paraId="3653D5B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93A388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99665B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.players[index] = player;</w:t>
      </w:r>
    </w:p>
    <w:p w14:paraId="79C9B1F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w:t>
      </w:r>
    </w:p>
    <w:p w14:paraId="49BD344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A8CA3F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07B692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97E44B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C1E7C1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removes player which is in the index place</w:t>
      </w:r>
    </w:p>
    <w:p w14:paraId="588A72E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265E3A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name="index"&gt;&lt;/param&gt;</w:t>
      </w:r>
    </w:p>
    <w:p w14:paraId="29DAC7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RemoveAt(</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index)</w:t>
      </w:r>
    </w:p>
    <w:p w14:paraId="492F9FF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317E1A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(index &gt;= 0 &amp;&amp; index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w:t>
      </w:r>
    </w:p>
    <w:p w14:paraId="06389C3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4CE781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index + 1;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3FE229C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26A8BB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 xml:space="preserve">.players[i - 1]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2C7DE68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502CCF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77D475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w:t>
      </w:r>
    </w:p>
    <w:p w14:paraId="6C25BB6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E92409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BC5D91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025622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532569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removes player which is equal to the given one</w:t>
      </w:r>
    </w:p>
    <w:p w14:paraId="6731C1F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7AEA1AE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021726C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Remove(Player player)</w:t>
      </w:r>
    </w:p>
    <w:p w14:paraId="4D365FF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A0BE31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7512E25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081CAF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(player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3E53675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0AFCB0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.RemoveAt(i);</w:t>
      </w:r>
    </w:p>
    <w:p w14:paraId="130C5FE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break</w:t>
      </w:r>
      <w:r w:rsidRPr="00901113">
        <w:rPr>
          <w:rFonts w:ascii="Courier New" w:hAnsi="Courier New" w:cs="Courier New"/>
          <w:color w:val="333333"/>
          <w:sz w:val="20"/>
          <w:lang w:val="en-LT" w:eastAsia="en-GB"/>
        </w:rPr>
        <w:t>;</w:t>
      </w:r>
    </w:p>
    <w:p w14:paraId="5CC8CA2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E0050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D109A8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105E2A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9D4C27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234FFA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finds all players who has the most health points</w:t>
      </w:r>
    </w:p>
    <w:p w14:paraId="663FD0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937587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1B49D8D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 FindAllMostHealth()</w:t>
      </w:r>
    </w:p>
    <w:p w14:paraId="7B0FD95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A11AB6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HeroContainer mostHealthiest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HeroContainer();</w:t>
      </w:r>
    </w:p>
    <w:p w14:paraId="02E995A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61F6F4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healthiest = FindMostHealth();</w:t>
      </w:r>
    </w:p>
    <w:p w14:paraId="0EFCCC7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33BC6C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7745447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7614FD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(healthiest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.players[i].health)</w:t>
      </w:r>
    </w:p>
    <w:p w14:paraId="2B40E29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342965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mostHealthiest.Add(</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5C8FA59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DD034B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7827C4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E5E9E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mostHealthiest;</w:t>
      </w:r>
    </w:p>
    <w:p w14:paraId="164A714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0E758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62E8B7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42A93B4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searches for the highest health points</w:t>
      </w:r>
    </w:p>
    <w:p w14:paraId="7153237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D83CFC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64C655B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private</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FindMostHealth()</w:t>
      </w:r>
    </w:p>
    <w:p w14:paraId="27D31A3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8A13D1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healthiest = -1;</w:t>
      </w:r>
    </w:p>
    <w:p w14:paraId="0CB1936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3703CB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53D62D1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A8BD74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Player player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41CF243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2AD7F9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(healthiest &lt; player.health)</w:t>
      </w:r>
    </w:p>
    <w:p w14:paraId="1504986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C56708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healthiest = player.health;</w:t>
      </w:r>
    </w:p>
    <w:p w14:paraId="4B27696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20321A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D2FEFD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3101C7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healthiest;</w:t>
      </w:r>
    </w:p>
    <w:p w14:paraId="1C1FC3A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9A2157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A1E7C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EA3C72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returns players who has more defence points than damage</w:t>
      </w:r>
    </w:p>
    <w:p w14:paraId="1C1B3BD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points</w:t>
      </w:r>
    </w:p>
    <w:p w14:paraId="5BD394E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F03332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18CF7BC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 MoreHealth()</w:t>
      </w:r>
    </w:p>
    <w:p w14:paraId="6ACD264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B41BA6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HeroContainer healthier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HeroContainer();</w:t>
      </w:r>
    </w:p>
    <w:p w14:paraId="0399923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8BC8D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4EA486B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8D0230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Player player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.Get(i);</w:t>
      </w:r>
    </w:p>
    <w:p w14:paraId="03DD48A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39A2A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(player.defend &gt; player.damage)</w:t>
      </w:r>
    </w:p>
    <w:p w14:paraId="4D210AE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7AB0E0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healthier.Add(player);</w:t>
      </w:r>
    </w:p>
    <w:p w14:paraId="4846673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FF314D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B73E7E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8947AA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healthier;</w:t>
      </w:r>
    </w:p>
    <w:p w14:paraId="233274E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1BB445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838AA1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0E15BC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combines two containers into one</w:t>
      </w:r>
    </w:p>
    <w:p w14:paraId="408B39C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3833BE7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name="container"&gt;&lt;/param&gt;</w:t>
      </w:r>
    </w:p>
    <w:p w14:paraId="341E9FC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15E4E9F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 CombineContainers(HeroContainer container)</w:t>
      </w:r>
    </w:p>
    <w:p w14:paraId="09EF891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569DB5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HeroContainer result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HeroContainer(</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.Capacity</w:t>
      </w:r>
    </w:p>
    <w:p w14:paraId="0911739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 container.Capacity);</w:t>
      </w:r>
    </w:p>
    <w:p w14:paraId="7D8C953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5462B2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result.AddAll(</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w:t>
      </w:r>
    </w:p>
    <w:p w14:paraId="3FF1BF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result.AddAll(container.players);</w:t>
      </w:r>
    </w:p>
    <w:p w14:paraId="3857C60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A55015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result;</w:t>
      </w:r>
    </w:p>
    <w:p w14:paraId="4A2137A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761D63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F63EB2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741E61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76255BA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adds each player from the array</w:t>
      </w:r>
    </w:p>
    <w:p w14:paraId="123AA25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E738B3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name="players"&gt;&lt;/param&gt;</w:t>
      </w:r>
    </w:p>
    <w:p w14:paraId="61AFECF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void</w:t>
      </w:r>
      <w:r w:rsidRPr="00901113">
        <w:rPr>
          <w:rFonts w:ascii="Courier New" w:hAnsi="Courier New" w:cs="Courier New"/>
          <w:color w:val="333333"/>
          <w:sz w:val="20"/>
          <w:lang w:val="en-LT" w:eastAsia="en-GB"/>
        </w:rPr>
        <w:t xml:space="preserve"> AddAll(Player[] players)</w:t>
      </w:r>
    </w:p>
    <w:p w14:paraId="35224D2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FF64B9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foreach</w:t>
      </w:r>
      <w:r w:rsidRPr="00901113">
        <w:rPr>
          <w:rFonts w:ascii="Courier New" w:hAnsi="Courier New" w:cs="Courier New"/>
          <w:color w:val="333333"/>
          <w:sz w:val="20"/>
          <w:lang w:val="en-LT" w:eastAsia="en-GB"/>
        </w:rPr>
        <w:t xml:space="preserve"> (Player player </w:t>
      </w:r>
      <w:r w:rsidRPr="00901113">
        <w:rPr>
          <w:rFonts w:ascii="Courier New" w:hAnsi="Courier New" w:cs="Courier New"/>
          <w:color w:val="0000FF"/>
          <w:sz w:val="20"/>
          <w:lang w:val="en-LT" w:eastAsia="en-GB"/>
        </w:rPr>
        <w:t>in</w:t>
      </w:r>
      <w:r w:rsidRPr="00901113">
        <w:rPr>
          <w:rFonts w:ascii="Courier New" w:hAnsi="Courier New" w:cs="Courier New"/>
          <w:color w:val="333333"/>
          <w:sz w:val="20"/>
          <w:lang w:val="en-LT" w:eastAsia="en-GB"/>
        </w:rPr>
        <w:t xml:space="preserve"> players)</w:t>
      </w:r>
    </w:p>
    <w:p w14:paraId="26C0020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F1ABCB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Add(player);</w:t>
      </w:r>
    </w:p>
    <w:p w14:paraId="2FC6306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13B2E7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6735A2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256AE3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265325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which finds all the different classes of the players</w:t>
      </w:r>
    </w:p>
    <w:p w14:paraId="0F4A0C3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and places them in one list</w:t>
      </w:r>
    </w:p>
    <w:p w14:paraId="26C2FF6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1CC19E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2E0BBCA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List&lt;</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&gt; FindClasses(</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who)</w:t>
      </w:r>
    </w:p>
    <w:p w14:paraId="1351B39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063FFB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//New list is created for the new list of the classes</w:t>
      </w:r>
    </w:p>
    <w:p w14:paraId="575641C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List&lt;</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&gt; numbers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List&lt;</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&gt;();</w:t>
      </w:r>
    </w:p>
    <w:p w14:paraId="232787B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E8EC92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06C6D9A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599576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(who == 1 &amp;&amp; players[i] </w:t>
      </w:r>
      <w:r w:rsidRPr="00901113">
        <w:rPr>
          <w:rFonts w:ascii="Courier New" w:hAnsi="Courier New" w:cs="Courier New"/>
          <w:color w:val="0000FF"/>
          <w:sz w:val="20"/>
          <w:lang w:val="en-LT" w:eastAsia="en-GB"/>
        </w:rPr>
        <w:t>is</w:t>
      </w:r>
      <w:r w:rsidRPr="00901113">
        <w:rPr>
          <w:rFonts w:ascii="Courier New" w:hAnsi="Courier New" w:cs="Courier New"/>
          <w:color w:val="333333"/>
          <w:sz w:val="20"/>
          <w:lang w:val="en-LT" w:eastAsia="en-GB"/>
        </w:rPr>
        <w:t xml:space="preserve"> NPC)</w:t>
      </w:r>
    </w:p>
    <w:p w14:paraId="36BBD66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F1DE7A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nr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.players[i].number;</w:t>
      </w:r>
    </w:p>
    <w:p w14:paraId="194D5D5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801D03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(!numbers.Contains(nr))</w:t>
      </w:r>
    </w:p>
    <w:p w14:paraId="089E3F2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9EA6FB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//Classes which met the conditions are added to</w:t>
      </w:r>
    </w:p>
    <w:p w14:paraId="71CCE5E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//the new list</w:t>
      </w:r>
    </w:p>
    <w:p w14:paraId="5C9C6C4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numbers.Add(nr);</w:t>
      </w:r>
    </w:p>
    <w:p w14:paraId="77F3348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832796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36943C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else</w:t>
      </w:r>
      <w:r w:rsidRPr="00901113">
        <w:rPr>
          <w:rFonts w:ascii="Courier New" w:hAnsi="Courier New" w:cs="Courier New"/>
          <w:color w:val="333333"/>
          <w:sz w:val="20"/>
          <w:lang w:val="en-LT" w:eastAsia="en-GB"/>
        </w:rPr>
        <w:t xml:space="preserve"> if (who == 0 &amp;&amp; players[i] </w:t>
      </w:r>
      <w:r w:rsidRPr="00901113">
        <w:rPr>
          <w:rFonts w:ascii="Courier New" w:hAnsi="Courier New" w:cs="Courier New"/>
          <w:color w:val="0000FF"/>
          <w:sz w:val="20"/>
          <w:lang w:val="en-LT" w:eastAsia="en-GB"/>
        </w:rPr>
        <w:t>is</w:t>
      </w:r>
      <w:r w:rsidRPr="00901113">
        <w:rPr>
          <w:rFonts w:ascii="Courier New" w:hAnsi="Courier New" w:cs="Courier New"/>
          <w:color w:val="333333"/>
          <w:sz w:val="20"/>
          <w:lang w:val="en-LT" w:eastAsia="en-GB"/>
        </w:rPr>
        <w:t xml:space="preserve"> Hero)</w:t>
      </w:r>
    </w:p>
    <w:p w14:paraId="0859384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1D1BF1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nr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.players[i].number;</w:t>
      </w:r>
    </w:p>
    <w:p w14:paraId="469D668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F73C66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(!numbers.Contains(nr))</w:t>
      </w:r>
    </w:p>
    <w:p w14:paraId="378E2F9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4C457B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//Classes which met the conditions are added to</w:t>
      </w:r>
    </w:p>
    <w:p w14:paraId="5B67147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//the new list</w:t>
      </w:r>
    </w:p>
    <w:p w14:paraId="1C88665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numbers.Add(nr);</w:t>
      </w:r>
    </w:p>
    <w:p w14:paraId="37CB7E1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4B0E15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0C1AE2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01430F6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4B3626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numbers.Sort();</w:t>
      </w:r>
    </w:p>
    <w:p w14:paraId="70D1C2E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numbers;</w:t>
      </w:r>
    </w:p>
    <w:p w14:paraId="3A3029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4C0469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F619DC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1EEF6DC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which finds all the strongest players from the list</w:t>
      </w:r>
    </w:p>
    <w:p w14:paraId="62526C5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0F14112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w:t>
      </w:r>
      <w:r w:rsidRPr="00901113">
        <w:rPr>
          <w:rFonts w:ascii="Courier New" w:hAnsi="Courier New" w:cs="Courier New"/>
          <w:color w:val="008000"/>
          <w:sz w:val="20"/>
          <w:lang w:val="en-LT" w:eastAsia="en-GB"/>
        </w:rPr>
        <w:t>/// &lt;returns&gt;&lt;/returns&gt;</w:t>
      </w:r>
    </w:p>
    <w:p w14:paraId="0FE348E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HeroContainer FindAllStrongest()</w:t>
      </w:r>
    </w:p>
    <w:p w14:paraId="1D6FCAA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4BE96F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HeroContainer strongContainer = </w:t>
      </w:r>
      <w:r w:rsidRPr="00901113">
        <w:rPr>
          <w:rFonts w:ascii="Courier New" w:hAnsi="Courier New" w:cs="Courier New"/>
          <w:color w:val="0000FF"/>
          <w:sz w:val="20"/>
          <w:lang w:val="en-LT" w:eastAsia="en-GB"/>
        </w:rPr>
        <w:t>new</w:t>
      </w:r>
      <w:r w:rsidRPr="00901113">
        <w:rPr>
          <w:rFonts w:ascii="Courier New" w:hAnsi="Courier New" w:cs="Courier New"/>
          <w:color w:val="333333"/>
          <w:sz w:val="20"/>
          <w:lang w:val="en-LT" w:eastAsia="en-GB"/>
        </w:rPr>
        <w:t xml:space="preserve"> HeroContainer();</w:t>
      </w:r>
    </w:p>
    <w:p w14:paraId="7EB1D52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74AE9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double</w:t>
      </w:r>
      <w:r w:rsidRPr="00901113">
        <w:rPr>
          <w:rFonts w:ascii="Courier New" w:hAnsi="Courier New" w:cs="Courier New"/>
          <w:color w:val="333333"/>
          <w:sz w:val="20"/>
          <w:lang w:val="en-LT" w:eastAsia="en-GB"/>
        </w:rPr>
        <w:t xml:space="preserve"> powerfull = FindStrength();</w:t>
      </w:r>
    </w:p>
    <w:p w14:paraId="5FF52CA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BF09B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4AE38AE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655150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Player hero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w:t>
      </w:r>
    </w:p>
    <w:p w14:paraId="5914046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FF9EE5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(powerfull == hero.GetStrength())</w:t>
      </w:r>
    </w:p>
    <w:p w14:paraId="623929F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60ACE2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strongContainer.Add(hero);</w:t>
      </w:r>
    </w:p>
    <w:p w14:paraId="2793929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36AD42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45A230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0FEA03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strongContainer;</w:t>
      </w:r>
    </w:p>
    <w:p w14:paraId="2355C55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C8130A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334C63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4AA531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Method which finds the biggest strength of the players</w:t>
      </w:r>
    </w:p>
    <w:p w14:paraId="3E718F4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5916C8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56FE696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double</w:t>
      </w:r>
      <w:r w:rsidRPr="00901113">
        <w:rPr>
          <w:rFonts w:ascii="Courier New" w:hAnsi="Courier New" w:cs="Courier New"/>
          <w:color w:val="333333"/>
          <w:sz w:val="20"/>
          <w:lang w:val="en-LT" w:eastAsia="en-GB"/>
        </w:rPr>
        <w:t xml:space="preserve"> FindStrength()</w:t>
      </w:r>
    </w:p>
    <w:p w14:paraId="791EDB9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FDA8EF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 0)</w:t>
      </w:r>
    </w:p>
    <w:p w14:paraId="6EAB573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E3EEA9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0;</w:t>
      </w:r>
    </w:p>
    <w:p w14:paraId="0EBAB9D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C7820C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78F656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double</w:t>
      </w:r>
      <w:r w:rsidRPr="00901113">
        <w:rPr>
          <w:rFonts w:ascii="Courier New" w:hAnsi="Courier New" w:cs="Courier New"/>
          <w:color w:val="333333"/>
          <w:sz w:val="20"/>
          <w:lang w:val="en-LT" w:eastAsia="en-GB"/>
        </w:rPr>
        <w:t xml:space="preserve"> strength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.players[0].GetStrength();</w:t>
      </w:r>
    </w:p>
    <w:p w14:paraId="7332608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EAE371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for</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i = 0; i &lt;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.Count; i++)</w:t>
      </w:r>
    </w:p>
    <w:p w14:paraId="2C85618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13FB339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double</w:t>
      </w:r>
      <w:r w:rsidRPr="00901113">
        <w:rPr>
          <w:rFonts w:ascii="Courier New" w:hAnsi="Courier New" w:cs="Courier New"/>
          <w:color w:val="333333"/>
          <w:sz w:val="20"/>
          <w:lang w:val="en-LT" w:eastAsia="en-GB"/>
        </w:rPr>
        <w:t xml:space="preserve"> heroStrength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.players[i].GetStrength();</w:t>
      </w:r>
    </w:p>
    <w:p w14:paraId="26F7D10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(strength &lt; heroStrength)</w:t>
      </w:r>
    </w:p>
    <w:p w14:paraId="0C1A957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72E5D31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strength = heroStrength;</w:t>
      </w:r>
    </w:p>
    <w:p w14:paraId="75E0352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563251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79348D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85F07C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strength;</w:t>
      </w:r>
    </w:p>
    <w:p w14:paraId="60BA075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BB7F78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BA00A5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6999A4C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0000FF"/>
          <w:sz w:val="20"/>
          <w:lang w:val="en-LT" w:eastAsia="en-GB"/>
        </w:rPr>
        <w:t>namespace</w:t>
      </w:r>
      <w:r w:rsidRPr="00901113">
        <w:rPr>
          <w:rFonts w:ascii="Courier New" w:hAnsi="Courier New" w:cs="Courier New"/>
          <w:color w:val="333333"/>
          <w:sz w:val="20"/>
          <w:lang w:val="en-LT" w:eastAsia="en-GB"/>
        </w:rPr>
        <w:t xml:space="preserve"> U5_24KompiuterinisZaidimas</w:t>
      </w:r>
    </w:p>
    <w:p w14:paraId="465455D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2C6D0ABE"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E41F05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Class for holding each players seperately and register for each</w:t>
      </w:r>
    </w:p>
    <w:p w14:paraId="72AF1BB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player to know its race and city</w:t>
      </w:r>
    </w:p>
    <w:p w14:paraId="42C725F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D07DFD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class</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HealthiestPlayer</w:t>
      </w:r>
    </w:p>
    <w:p w14:paraId="622287D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t>{</w:t>
      </w:r>
    </w:p>
    <w:p w14:paraId="61C2AD1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Player player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w:t>
      </w:r>
    </w:p>
    <w:p w14:paraId="0477C8C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HeroRegister register { </w:t>
      </w:r>
      <w:r w:rsidRPr="00901113">
        <w:rPr>
          <w:rFonts w:ascii="Courier New" w:hAnsi="Courier New" w:cs="Courier New"/>
          <w:color w:val="0000FF"/>
          <w:sz w:val="20"/>
          <w:lang w:val="en-LT" w:eastAsia="en-GB"/>
        </w:rPr>
        <w:t>get</w:t>
      </w:r>
      <w:r w:rsidRPr="00901113">
        <w:rPr>
          <w:rFonts w:ascii="Courier New" w:hAnsi="Courier New" w:cs="Courier New"/>
          <w:color w:val="333333"/>
          <w:sz w:val="20"/>
          <w:lang w:val="en-LT" w:eastAsia="en-GB"/>
        </w:rPr>
        <w:t>; }</w:t>
      </w:r>
    </w:p>
    <w:p w14:paraId="025DC68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295A27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2185F03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Creates a constructor</w:t>
      </w:r>
    </w:p>
    <w:p w14:paraId="2A5D680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5C6D1D5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name="player"&gt;&lt;/param&gt;</w:t>
      </w:r>
    </w:p>
    <w:p w14:paraId="610BD7B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lastRenderedPageBreak/>
        <w:t xml:space="preserve">        </w:t>
      </w:r>
      <w:r w:rsidRPr="00901113">
        <w:rPr>
          <w:rFonts w:ascii="Courier New" w:hAnsi="Courier New" w:cs="Courier New"/>
          <w:color w:val="008000"/>
          <w:sz w:val="20"/>
          <w:lang w:val="en-LT" w:eastAsia="en-GB"/>
        </w:rPr>
        <w:t>/// &lt;param name="register"&gt;&lt;/param&gt;</w:t>
      </w:r>
    </w:p>
    <w:p w14:paraId="1E6069E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HealthiestPlayer(Player player, HeroRegister register)</w:t>
      </w:r>
    </w:p>
    <w:p w14:paraId="73CB2FC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t>{</w:t>
      </w:r>
    </w:p>
    <w:p w14:paraId="54F60C3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 = player;</w:t>
      </w:r>
    </w:p>
    <w:p w14:paraId="7E3E6E2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.register = register;</w:t>
      </w:r>
    </w:p>
    <w:p w14:paraId="3C15549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ab/>
      </w:r>
      <w:r w:rsidRPr="00901113">
        <w:rPr>
          <w:rFonts w:ascii="Courier New" w:hAnsi="Courier New" w:cs="Courier New"/>
          <w:color w:val="333333"/>
          <w:sz w:val="20"/>
          <w:lang w:val="en-LT" w:eastAsia="en-GB"/>
        </w:rPr>
        <w:tab/>
        <w:t>}</w:t>
      </w:r>
    </w:p>
    <w:p w14:paraId="195A1C90"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1068AA5"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6301969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Compares players defence points for sorting if those match than</w:t>
      </w:r>
    </w:p>
    <w:p w14:paraId="4EFBC12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compares by the damage points</w:t>
      </w:r>
    </w:p>
    <w:p w14:paraId="2B2CDC6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&lt;/summary&gt;</w:t>
      </w:r>
    </w:p>
    <w:p w14:paraId="730FB42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&lt;param name="other"&gt;&lt;/param&gt;</w:t>
      </w:r>
    </w:p>
    <w:p w14:paraId="3C7F357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8000"/>
          <w:sz w:val="20"/>
          <w:lang w:val="en-LT" w:eastAsia="en-GB"/>
        </w:rPr>
        <w:t>/// &lt;returns&gt;&lt;/returns&gt;</w:t>
      </w:r>
    </w:p>
    <w:p w14:paraId="7733662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public</w:t>
      </w: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CompareTo(HealthiestPlayer other)</w:t>
      </w:r>
    </w:p>
    <w:p w14:paraId="09E2E866"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0FA38B1"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defence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.player.defend.CompareTo(other.player.defend);</w:t>
      </w:r>
    </w:p>
    <w:p w14:paraId="7A5DBB82"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2B91AF"/>
          <w:sz w:val="20"/>
          <w:lang w:val="en-LT" w:eastAsia="en-GB"/>
        </w:rPr>
        <w:t>int</w:t>
      </w:r>
      <w:r w:rsidRPr="00901113">
        <w:rPr>
          <w:rFonts w:ascii="Courier New" w:hAnsi="Courier New" w:cs="Courier New"/>
          <w:color w:val="333333"/>
          <w:sz w:val="20"/>
          <w:lang w:val="en-LT" w:eastAsia="en-GB"/>
        </w:rPr>
        <w:t xml:space="preserve"> damage = </w:t>
      </w:r>
      <w:r w:rsidRPr="00901113">
        <w:rPr>
          <w:rFonts w:ascii="Courier New" w:hAnsi="Courier New" w:cs="Courier New"/>
          <w:color w:val="0000FF"/>
          <w:sz w:val="20"/>
          <w:lang w:val="en-LT" w:eastAsia="en-GB"/>
        </w:rPr>
        <w:t>this</w:t>
      </w:r>
      <w:r w:rsidRPr="00901113">
        <w:rPr>
          <w:rFonts w:ascii="Courier New" w:hAnsi="Courier New" w:cs="Courier New"/>
          <w:color w:val="333333"/>
          <w:sz w:val="20"/>
          <w:lang w:val="en-LT" w:eastAsia="en-GB"/>
        </w:rPr>
        <w:t>.player.damage.CompareTo(other.player.damage);</w:t>
      </w:r>
    </w:p>
    <w:p w14:paraId="78EF68E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399524C"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if</w:t>
      </w:r>
      <w:r w:rsidRPr="00901113">
        <w:rPr>
          <w:rFonts w:ascii="Courier New" w:hAnsi="Courier New" w:cs="Courier New"/>
          <w:color w:val="333333"/>
          <w:sz w:val="20"/>
          <w:lang w:val="en-LT" w:eastAsia="en-GB"/>
        </w:rPr>
        <w:t xml:space="preserve"> (defence != 0)</w:t>
      </w:r>
    </w:p>
    <w:p w14:paraId="7BF6ED5F"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AFD4574"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defence;</w:t>
      </w:r>
    </w:p>
    <w:p w14:paraId="715E5B3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4BDE3248"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else</w:t>
      </w:r>
    </w:p>
    <w:p w14:paraId="263BE42D"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62AD5B07"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r w:rsidRPr="00901113">
        <w:rPr>
          <w:rFonts w:ascii="Courier New" w:hAnsi="Courier New" w:cs="Courier New"/>
          <w:color w:val="0000FF"/>
          <w:sz w:val="20"/>
          <w:lang w:val="en-LT" w:eastAsia="en-GB"/>
        </w:rPr>
        <w:t>return</w:t>
      </w:r>
      <w:r w:rsidRPr="00901113">
        <w:rPr>
          <w:rFonts w:ascii="Courier New" w:hAnsi="Courier New" w:cs="Courier New"/>
          <w:color w:val="333333"/>
          <w:sz w:val="20"/>
          <w:lang w:val="en-LT" w:eastAsia="en-GB"/>
        </w:rPr>
        <w:t xml:space="preserve"> damage;</w:t>
      </w:r>
    </w:p>
    <w:p w14:paraId="2F89FCBA"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5BB13599"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38621A1B"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 xml:space="preserve">    }</w:t>
      </w:r>
    </w:p>
    <w:p w14:paraId="26904A63" w14:textId="77777777" w:rsidR="00901113" w:rsidRPr="00901113" w:rsidRDefault="00901113" w:rsidP="0090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1113">
        <w:rPr>
          <w:rFonts w:ascii="Courier New" w:hAnsi="Courier New" w:cs="Courier New"/>
          <w:color w:val="333333"/>
          <w:sz w:val="20"/>
          <w:lang w:val="en-LT" w:eastAsia="en-GB"/>
        </w:rPr>
        <w:t>}</w:t>
      </w:r>
    </w:p>
    <w:p w14:paraId="3DE665B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0000FF"/>
          <w:sz w:val="20"/>
          <w:lang w:val="en-LT" w:eastAsia="en-GB"/>
        </w:rPr>
        <w:t>namespace</w:t>
      </w:r>
      <w:r w:rsidRPr="005C3DC4">
        <w:rPr>
          <w:rFonts w:ascii="Courier New" w:hAnsi="Courier New" w:cs="Courier New"/>
          <w:color w:val="333333"/>
          <w:sz w:val="20"/>
          <w:lang w:val="en-LT" w:eastAsia="en-GB"/>
        </w:rPr>
        <w:t xml:space="preserve"> U5_24KompiuterinisZaidimas</w:t>
      </w:r>
    </w:p>
    <w:p w14:paraId="4AD9A9B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w:t>
      </w:r>
    </w:p>
    <w:p w14:paraId="1B51028A"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0DDB23EE"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The class in which the constructor is created</w:t>
      </w:r>
    </w:p>
    <w:p w14:paraId="2AFE12FD"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702B503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abstract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class</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Player</w:t>
      </w:r>
    </w:p>
    <w:p w14:paraId="48B16C27"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ab/>
        <w:t>{</w:t>
      </w:r>
    </w:p>
    <w:p w14:paraId="598EFF17"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string</w:t>
      </w:r>
      <w:r w:rsidRPr="005C3DC4">
        <w:rPr>
          <w:rFonts w:ascii="Courier New" w:hAnsi="Courier New" w:cs="Courier New"/>
          <w:color w:val="333333"/>
          <w:sz w:val="20"/>
          <w:lang w:val="en-LT" w:eastAsia="en-GB"/>
        </w:rPr>
        <w:t xml:space="preserve"> name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5DDCF6E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number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00F93585"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health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7386DFDE"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mana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18473C77"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damage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7FE766F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defend { </w:t>
      </w:r>
      <w:r w:rsidRPr="005C3DC4">
        <w:rPr>
          <w:rFonts w:ascii="Courier New" w:hAnsi="Courier New" w:cs="Courier New"/>
          <w:color w:val="0000FF"/>
          <w:sz w:val="20"/>
          <w:lang w:val="en-LT" w:eastAsia="en-GB"/>
        </w:rPr>
        <w:t>get</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set</w:t>
      </w:r>
      <w:r w:rsidRPr="005C3DC4">
        <w:rPr>
          <w:rFonts w:ascii="Courier New" w:hAnsi="Courier New" w:cs="Courier New"/>
          <w:color w:val="333333"/>
          <w:sz w:val="20"/>
          <w:lang w:val="en-LT" w:eastAsia="en-GB"/>
        </w:rPr>
        <w:t>; }</w:t>
      </w:r>
    </w:p>
    <w:p w14:paraId="6B66D5DE"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3279D4F"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01CABCB0"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Creates a Player constructor</w:t>
      </w:r>
    </w:p>
    <w:p w14:paraId="59B56F5F"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207E7BA3"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name="name"&gt;&lt;/param&gt;</w:t>
      </w:r>
    </w:p>
    <w:p w14:paraId="2F59EAD1"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name="number"&gt;&lt;/param&gt;</w:t>
      </w:r>
    </w:p>
    <w:p w14:paraId="27921C2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name="health"&gt;&lt;/param&gt;</w:t>
      </w:r>
    </w:p>
    <w:p w14:paraId="2B4F0845"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name="mana"&gt;&lt;/param&gt;</w:t>
      </w:r>
    </w:p>
    <w:p w14:paraId="11FCFB76"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name="damage"&gt;&lt;/param&gt;</w:t>
      </w:r>
    </w:p>
    <w:p w14:paraId="3147A0C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&lt;param name="defend"&gt;&lt;/param&gt;</w:t>
      </w:r>
    </w:p>
    <w:p w14:paraId="23EFD400"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Player(</w:t>
      </w:r>
      <w:r w:rsidRPr="005C3DC4">
        <w:rPr>
          <w:rFonts w:ascii="Courier New" w:hAnsi="Courier New" w:cs="Courier New"/>
          <w:color w:val="2B91AF"/>
          <w:sz w:val="20"/>
          <w:lang w:val="en-LT" w:eastAsia="en-GB"/>
        </w:rPr>
        <w:t>string</w:t>
      </w:r>
      <w:r w:rsidRPr="005C3DC4">
        <w:rPr>
          <w:rFonts w:ascii="Courier New" w:hAnsi="Courier New" w:cs="Courier New"/>
          <w:color w:val="333333"/>
          <w:sz w:val="20"/>
          <w:lang w:val="en-LT" w:eastAsia="en-GB"/>
        </w:rPr>
        <w:t xml:space="preserve"> name,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number,</w:t>
      </w:r>
    </w:p>
    <w:p w14:paraId="42A4D87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health,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mana,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damage, </w:t>
      </w:r>
      <w:r w:rsidRPr="005C3DC4">
        <w:rPr>
          <w:rFonts w:ascii="Courier New" w:hAnsi="Courier New" w:cs="Courier New"/>
          <w:color w:val="2B91AF"/>
          <w:sz w:val="20"/>
          <w:lang w:val="en-LT" w:eastAsia="en-GB"/>
        </w:rPr>
        <w:t>int</w:t>
      </w:r>
      <w:r w:rsidRPr="005C3DC4">
        <w:rPr>
          <w:rFonts w:ascii="Courier New" w:hAnsi="Courier New" w:cs="Courier New"/>
          <w:color w:val="333333"/>
          <w:sz w:val="20"/>
          <w:lang w:val="en-LT" w:eastAsia="en-GB"/>
        </w:rPr>
        <w:t xml:space="preserve"> defend)</w:t>
      </w:r>
    </w:p>
    <w:p w14:paraId="49105C17"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13A9AD8F"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.name = name;</w:t>
      </w:r>
    </w:p>
    <w:p w14:paraId="6F73FA33"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.number = number;</w:t>
      </w:r>
    </w:p>
    <w:p w14:paraId="4F5259A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.health = health;</w:t>
      </w:r>
    </w:p>
    <w:p w14:paraId="254667D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.mana = mana;</w:t>
      </w:r>
    </w:p>
    <w:p w14:paraId="190B36FE"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.damage = damage;</w:t>
      </w:r>
    </w:p>
    <w:p w14:paraId="5E49807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.defend = defend;</w:t>
      </w:r>
    </w:p>
    <w:p w14:paraId="44D25F66"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lastRenderedPageBreak/>
        <w:t xml:space="preserve">        }</w:t>
      </w:r>
    </w:p>
    <w:p w14:paraId="55A2A3CB"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B72977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562A49B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Overrides ToString method</w:t>
      </w:r>
    </w:p>
    <w:p w14:paraId="2F5B9B66"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6865535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&lt;returns&gt;&lt;/returns&gt;</w:t>
      </w:r>
    </w:p>
    <w:p w14:paraId="123A64A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override</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string</w:t>
      </w:r>
      <w:r w:rsidRPr="005C3DC4">
        <w:rPr>
          <w:rFonts w:ascii="Courier New" w:hAnsi="Courier New" w:cs="Courier New"/>
          <w:color w:val="333333"/>
          <w:sz w:val="20"/>
          <w:lang w:val="en-LT" w:eastAsia="en-GB"/>
        </w:rPr>
        <w:t xml:space="preserve"> ToString()</w:t>
      </w:r>
    </w:p>
    <w:p w14:paraId="6533474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7B428A57"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string</w:t>
      </w:r>
      <w:r w:rsidRPr="005C3DC4">
        <w:rPr>
          <w:rFonts w:ascii="Courier New" w:hAnsi="Courier New" w:cs="Courier New"/>
          <w:color w:val="333333"/>
          <w:sz w:val="20"/>
          <w:lang w:val="en-LT" w:eastAsia="en-GB"/>
        </w:rPr>
        <w:t xml:space="preserve"> line;</w:t>
      </w:r>
    </w:p>
    <w:p w14:paraId="42C22F1B"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E95F04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line = String.Format(</w:t>
      </w:r>
      <w:r w:rsidRPr="005C3DC4">
        <w:rPr>
          <w:rFonts w:ascii="Courier New" w:hAnsi="Courier New" w:cs="Courier New"/>
          <w:color w:val="A31515"/>
          <w:sz w:val="20"/>
          <w:lang w:val="en-LT" w:eastAsia="en-GB"/>
        </w:rPr>
        <w:t>"| {0,-12} | {1,5} | {2,14} | "</w:t>
      </w:r>
      <w:r w:rsidRPr="005C3DC4">
        <w:rPr>
          <w:rFonts w:ascii="Courier New" w:hAnsi="Courier New" w:cs="Courier New"/>
          <w:color w:val="333333"/>
          <w:sz w:val="20"/>
          <w:lang w:val="en-LT" w:eastAsia="en-GB"/>
        </w:rPr>
        <w:t xml:space="preserve"> +</w:t>
      </w:r>
    </w:p>
    <w:p w14:paraId="492ED876"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A31515"/>
          <w:sz w:val="20"/>
          <w:lang w:val="en-LT" w:eastAsia="en-GB"/>
        </w:rPr>
        <w:t>"{3,4} | {4,12} | {5,14} |"</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.name,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.number,</w:t>
      </w:r>
    </w:p>
    <w:p w14:paraId="25330175"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.health,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.mana,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.damage,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.defend);</w:t>
      </w:r>
    </w:p>
    <w:p w14:paraId="30CBB02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130DEE6"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return</w:t>
      </w:r>
      <w:r w:rsidRPr="005C3DC4">
        <w:rPr>
          <w:rFonts w:ascii="Courier New" w:hAnsi="Courier New" w:cs="Courier New"/>
          <w:color w:val="333333"/>
          <w:sz w:val="20"/>
          <w:lang w:val="en-LT" w:eastAsia="en-GB"/>
        </w:rPr>
        <w:t xml:space="preserve"> line;</w:t>
      </w:r>
    </w:p>
    <w:p w14:paraId="1AE3C92A"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2FA91F2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61D25A4"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2739AB78"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Method for printing results to the csv file</w:t>
      </w:r>
    </w:p>
    <w:p w14:paraId="6A73D87B"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7944E83B"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&lt;returns&gt;&lt;/returns&gt;</w:t>
      </w:r>
    </w:p>
    <w:p w14:paraId="638E21CF"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abstract</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string</w:t>
      </w:r>
      <w:r w:rsidRPr="005C3DC4">
        <w:rPr>
          <w:rFonts w:ascii="Courier New" w:hAnsi="Courier New" w:cs="Courier New"/>
          <w:color w:val="333333"/>
          <w:sz w:val="20"/>
          <w:lang w:val="en-LT" w:eastAsia="en-GB"/>
        </w:rPr>
        <w:t xml:space="preserve"> ToCSV();</w:t>
      </w:r>
    </w:p>
    <w:p w14:paraId="5EB3DE2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55DB9AF"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67A947A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Counts strength</w:t>
      </w:r>
    </w:p>
    <w:p w14:paraId="642F1D7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&lt;/summary&gt;</w:t>
      </w:r>
    </w:p>
    <w:p w14:paraId="7E8A8731"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8000"/>
          <w:sz w:val="20"/>
          <w:lang w:val="en-LT" w:eastAsia="en-GB"/>
        </w:rPr>
        <w:t>/// &lt;returns&gt;&lt;/returns&gt;</w:t>
      </w:r>
    </w:p>
    <w:p w14:paraId="237153A5"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public</w:t>
      </w:r>
      <w:r w:rsidRPr="005C3DC4">
        <w:rPr>
          <w:rFonts w:ascii="Courier New" w:hAnsi="Courier New" w:cs="Courier New"/>
          <w:color w:val="333333"/>
          <w:sz w:val="20"/>
          <w:lang w:val="en-LT" w:eastAsia="en-GB"/>
        </w:rPr>
        <w:t xml:space="preserve"> </w:t>
      </w:r>
      <w:r w:rsidRPr="005C3DC4">
        <w:rPr>
          <w:rFonts w:ascii="Courier New" w:hAnsi="Courier New" w:cs="Courier New"/>
          <w:color w:val="2B91AF"/>
          <w:sz w:val="20"/>
          <w:lang w:val="en-LT" w:eastAsia="en-GB"/>
        </w:rPr>
        <w:t>double</w:t>
      </w:r>
      <w:r w:rsidRPr="005C3DC4">
        <w:rPr>
          <w:rFonts w:ascii="Courier New" w:hAnsi="Courier New" w:cs="Courier New"/>
          <w:color w:val="333333"/>
          <w:sz w:val="20"/>
          <w:lang w:val="en-LT" w:eastAsia="en-GB"/>
        </w:rPr>
        <w:t xml:space="preserve"> GetStrength()</w:t>
      </w:r>
    </w:p>
    <w:p w14:paraId="4DA2A98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744F3A12"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return</w:t>
      </w:r>
      <w:r w:rsidRPr="005C3DC4">
        <w:rPr>
          <w:rFonts w:ascii="Courier New" w:hAnsi="Courier New" w:cs="Courier New"/>
          <w:color w:val="333333"/>
          <w:sz w:val="20"/>
          <w:lang w:val="en-LT" w:eastAsia="en-GB"/>
        </w:rPr>
        <w:t xml:space="preserve">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.health +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 xml:space="preserve">.defend - </w:t>
      </w:r>
      <w:r w:rsidRPr="005C3DC4">
        <w:rPr>
          <w:rFonts w:ascii="Courier New" w:hAnsi="Courier New" w:cs="Courier New"/>
          <w:color w:val="0000FF"/>
          <w:sz w:val="20"/>
          <w:lang w:val="en-LT" w:eastAsia="en-GB"/>
        </w:rPr>
        <w:t>this</w:t>
      </w:r>
      <w:r w:rsidRPr="005C3DC4">
        <w:rPr>
          <w:rFonts w:ascii="Courier New" w:hAnsi="Courier New" w:cs="Courier New"/>
          <w:color w:val="333333"/>
          <w:sz w:val="20"/>
          <w:lang w:val="en-LT" w:eastAsia="en-GB"/>
        </w:rPr>
        <w:t>.damage;</w:t>
      </w:r>
    </w:p>
    <w:p w14:paraId="47289393" w14:textId="340686FA"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7AB24D09"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 xml:space="preserve">    }</w:t>
      </w:r>
    </w:p>
    <w:p w14:paraId="25423BEC" w14:textId="77777777" w:rsidR="005C3DC4" w:rsidRPr="005C3DC4" w:rsidRDefault="005C3DC4" w:rsidP="005C3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C3DC4">
        <w:rPr>
          <w:rFonts w:ascii="Courier New" w:hAnsi="Courier New" w:cs="Courier New"/>
          <w:color w:val="333333"/>
          <w:sz w:val="20"/>
          <w:lang w:val="en-LT" w:eastAsia="en-GB"/>
        </w:rPr>
        <w:t>}</w:t>
      </w:r>
    </w:p>
    <w:p w14:paraId="04945392"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0000FF"/>
          <w:sz w:val="20"/>
          <w:lang w:val="en-LT" w:eastAsia="en-GB"/>
        </w:rPr>
        <w:t>namespace</w:t>
      </w:r>
      <w:r w:rsidRPr="009020A3">
        <w:rPr>
          <w:rFonts w:ascii="Courier New" w:hAnsi="Courier New" w:cs="Courier New"/>
          <w:color w:val="333333"/>
          <w:sz w:val="20"/>
          <w:lang w:val="en-LT" w:eastAsia="en-GB"/>
        </w:rPr>
        <w:t xml:space="preserve"> U5_24KompiuterinisZaidimas</w:t>
      </w:r>
    </w:p>
    <w:p w14:paraId="4956A8C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w:t>
      </w:r>
    </w:p>
    <w:p w14:paraId="1C95E8F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3E16D2D9"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Hero class inherits Player class</w:t>
      </w:r>
    </w:p>
    <w:p w14:paraId="0CA3B27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7F032F3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class</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Hero</w:t>
      </w:r>
      <w:r w:rsidRPr="009020A3">
        <w:rPr>
          <w:rFonts w:ascii="Courier New" w:hAnsi="Courier New" w:cs="Courier New"/>
          <w:color w:val="333333"/>
          <w:sz w:val="20"/>
          <w:lang w:val="en-LT" w:eastAsia="en-GB"/>
        </w:rPr>
        <w:t xml:space="preserve"> : Player</w:t>
      </w:r>
    </w:p>
    <w:p w14:paraId="38372799"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36F6F18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strength { </w:t>
      </w:r>
      <w:r w:rsidRPr="009020A3">
        <w:rPr>
          <w:rFonts w:ascii="Courier New" w:hAnsi="Courier New" w:cs="Courier New"/>
          <w:color w:val="0000FF"/>
          <w:sz w:val="20"/>
          <w:lang w:val="en-LT" w:eastAsia="en-GB"/>
        </w:rPr>
        <w:t>get</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set</w:t>
      </w:r>
      <w:r w:rsidRPr="009020A3">
        <w:rPr>
          <w:rFonts w:ascii="Courier New" w:hAnsi="Courier New" w:cs="Courier New"/>
          <w:color w:val="333333"/>
          <w:sz w:val="20"/>
          <w:lang w:val="en-LT" w:eastAsia="en-GB"/>
        </w:rPr>
        <w:t>; }</w:t>
      </w:r>
    </w:p>
    <w:p w14:paraId="3A9C6C7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speed { </w:t>
      </w:r>
      <w:r w:rsidRPr="009020A3">
        <w:rPr>
          <w:rFonts w:ascii="Courier New" w:hAnsi="Courier New" w:cs="Courier New"/>
          <w:color w:val="0000FF"/>
          <w:sz w:val="20"/>
          <w:lang w:val="en-LT" w:eastAsia="en-GB"/>
        </w:rPr>
        <w:t>get</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set</w:t>
      </w:r>
      <w:r w:rsidRPr="009020A3">
        <w:rPr>
          <w:rFonts w:ascii="Courier New" w:hAnsi="Courier New" w:cs="Courier New"/>
          <w:color w:val="333333"/>
          <w:sz w:val="20"/>
          <w:lang w:val="en-LT" w:eastAsia="en-GB"/>
        </w:rPr>
        <w:t>; }</w:t>
      </w:r>
    </w:p>
    <w:p w14:paraId="1DF9A8F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intellect { </w:t>
      </w:r>
      <w:r w:rsidRPr="009020A3">
        <w:rPr>
          <w:rFonts w:ascii="Courier New" w:hAnsi="Courier New" w:cs="Courier New"/>
          <w:color w:val="0000FF"/>
          <w:sz w:val="20"/>
          <w:lang w:val="en-LT" w:eastAsia="en-GB"/>
        </w:rPr>
        <w:t>get</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set</w:t>
      </w:r>
      <w:r w:rsidRPr="009020A3">
        <w:rPr>
          <w:rFonts w:ascii="Courier New" w:hAnsi="Courier New" w:cs="Courier New"/>
          <w:color w:val="333333"/>
          <w:sz w:val="20"/>
          <w:lang w:val="en-LT" w:eastAsia="en-GB"/>
        </w:rPr>
        <w:t>; }</w:t>
      </w:r>
    </w:p>
    <w:p w14:paraId="0DD4954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F6F947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669E901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Creates a hero constructor with base class elements</w:t>
      </w:r>
    </w:p>
    <w:p w14:paraId="6C0B72F0"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0E45493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name="name"&gt;&lt;/param&gt;</w:t>
      </w:r>
    </w:p>
    <w:p w14:paraId="131594C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name="number"&gt;&lt;/param&gt;</w:t>
      </w:r>
    </w:p>
    <w:p w14:paraId="3DF93DB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name="health"&gt;&lt;/param&gt;</w:t>
      </w:r>
    </w:p>
    <w:p w14:paraId="1DC11110"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name="mana"&gt;&lt;/param&gt;</w:t>
      </w:r>
    </w:p>
    <w:p w14:paraId="12B8512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name="damage"&gt;&lt;/param&gt;</w:t>
      </w:r>
    </w:p>
    <w:p w14:paraId="440E23C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name="defend"&gt;&lt;/param&gt;</w:t>
      </w:r>
    </w:p>
    <w:p w14:paraId="6D80591E"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name="strength"&gt;&lt;/param&gt;</w:t>
      </w:r>
    </w:p>
    <w:p w14:paraId="6FE7D872"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name="speed"&gt;&lt;/param&gt;</w:t>
      </w:r>
    </w:p>
    <w:p w14:paraId="2C6773B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&lt;param name="intellect"&gt;&lt;/param&gt;</w:t>
      </w:r>
    </w:p>
    <w:p w14:paraId="17CE24E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Hero(</w:t>
      </w:r>
      <w:r w:rsidRPr="009020A3">
        <w:rPr>
          <w:rFonts w:ascii="Courier New" w:hAnsi="Courier New" w:cs="Courier New"/>
          <w:color w:val="2B91AF"/>
          <w:sz w:val="20"/>
          <w:lang w:val="en-LT" w:eastAsia="en-GB"/>
        </w:rPr>
        <w:t>string</w:t>
      </w:r>
      <w:r w:rsidRPr="009020A3">
        <w:rPr>
          <w:rFonts w:ascii="Courier New" w:hAnsi="Courier New" w:cs="Courier New"/>
          <w:color w:val="333333"/>
          <w:sz w:val="20"/>
          <w:lang w:val="en-LT" w:eastAsia="en-GB"/>
        </w:rPr>
        <w:t xml:space="preserve"> name,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number,</w:t>
      </w:r>
    </w:p>
    <w:p w14:paraId="5A6A25A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health,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mana,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damage,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defend,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strength,</w:t>
      </w:r>
    </w:p>
    <w:p w14:paraId="3532736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speed, </w:t>
      </w:r>
      <w:r w:rsidRPr="009020A3">
        <w:rPr>
          <w:rFonts w:ascii="Courier New" w:hAnsi="Courier New" w:cs="Courier New"/>
          <w:color w:val="2B91AF"/>
          <w:sz w:val="20"/>
          <w:lang w:val="en-LT" w:eastAsia="en-GB"/>
        </w:rPr>
        <w:t>int</w:t>
      </w:r>
      <w:r w:rsidRPr="009020A3">
        <w:rPr>
          <w:rFonts w:ascii="Courier New" w:hAnsi="Courier New" w:cs="Courier New"/>
          <w:color w:val="333333"/>
          <w:sz w:val="20"/>
          <w:lang w:val="en-LT" w:eastAsia="en-GB"/>
        </w:rPr>
        <w:t xml:space="preserve"> intellect) : </w:t>
      </w:r>
      <w:r w:rsidRPr="009020A3">
        <w:rPr>
          <w:rFonts w:ascii="Courier New" w:hAnsi="Courier New" w:cs="Courier New"/>
          <w:color w:val="0000FF"/>
          <w:sz w:val="20"/>
          <w:lang w:val="en-LT" w:eastAsia="en-GB"/>
        </w:rPr>
        <w:t>base</w:t>
      </w:r>
      <w:r w:rsidRPr="009020A3">
        <w:rPr>
          <w:rFonts w:ascii="Courier New" w:hAnsi="Courier New" w:cs="Courier New"/>
          <w:color w:val="333333"/>
          <w:sz w:val="20"/>
          <w:lang w:val="en-LT" w:eastAsia="en-GB"/>
        </w:rPr>
        <w:t>(name, number,</w:t>
      </w:r>
    </w:p>
    <w:p w14:paraId="6B82B93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health, mana, damage, defend)</w:t>
      </w:r>
    </w:p>
    <w:p w14:paraId="1108820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0E70CA3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lastRenderedPageBreak/>
        <w:t xml:space="preserve">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.strength = strength;</w:t>
      </w:r>
    </w:p>
    <w:p w14:paraId="180A7600"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.speed = speed;</w:t>
      </w:r>
    </w:p>
    <w:p w14:paraId="645DA58E"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.intellect = intellect;</w:t>
      </w:r>
    </w:p>
    <w:p w14:paraId="77A52454"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156FB25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91A596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02E4801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Overrides ToString method</w:t>
      </w:r>
    </w:p>
    <w:p w14:paraId="1311AFC5"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2890D6C3"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&lt;returns&gt;&lt;/returns&gt;</w:t>
      </w:r>
    </w:p>
    <w:p w14:paraId="578BB82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override</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string</w:t>
      </w:r>
      <w:r w:rsidRPr="009020A3">
        <w:rPr>
          <w:rFonts w:ascii="Courier New" w:hAnsi="Courier New" w:cs="Courier New"/>
          <w:color w:val="333333"/>
          <w:sz w:val="20"/>
          <w:lang w:val="en-LT" w:eastAsia="en-GB"/>
        </w:rPr>
        <w:t xml:space="preserve"> ToString()</w:t>
      </w:r>
    </w:p>
    <w:p w14:paraId="26257F2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078C993F"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string</w:t>
      </w:r>
      <w:r w:rsidRPr="009020A3">
        <w:rPr>
          <w:rFonts w:ascii="Courier New" w:hAnsi="Courier New" w:cs="Courier New"/>
          <w:color w:val="333333"/>
          <w:sz w:val="20"/>
          <w:lang w:val="en-LT" w:eastAsia="en-GB"/>
        </w:rPr>
        <w:t xml:space="preserve"> line;</w:t>
      </w:r>
    </w:p>
    <w:p w14:paraId="37DFCCB2"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FBC951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line = </w:t>
      </w:r>
      <w:r w:rsidRPr="009020A3">
        <w:rPr>
          <w:rFonts w:ascii="Courier New" w:hAnsi="Courier New" w:cs="Courier New"/>
          <w:color w:val="0000FF"/>
          <w:sz w:val="20"/>
          <w:lang w:val="en-LT" w:eastAsia="en-GB"/>
        </w:rPr>
        <w:t>base</w:t>
      </w:r>
      <w:r w:rsidRPr="009020A3">
        <w:rPr>
          <w:rFonts w:ascii="Courier New" w:hAnsi="Courier New" w:cs="Courier New"/>
          <w:color w:val="333333"/>
          <w:sz w:val="20"/>
          <w:lang w:val="en-LT" w:eastAsia="en-GB"/>
        </w:rPr>
        <w:t>.ToString() + String.Format(</w:t>
      </w:r>
      <w:r w:rsidRPr="009020A3">
        <w:rPr>
          <w:rFonts w:ascii="Courier New" w:hAnsi="Courier New" w:cs="Courier New"/>
          <w:color w:val="A31515"/>
          <w:sz w:val="20"/>
          <w:lang w:val="en-LT" w:eastAsia="en-GB"/>
        </w:rPr>
        <w:t>" {0,4} | {1,8} | "</w:t>
      </w:r>
      <w:r w:rsidRPr="009020A3">
        <w:rPr>
          <w:rFonts w:ascii="Courier New" w:hAnsi="Courier New" w:cs="Courier New"/>
          <w:color w:val="333333"/>
          <w:sz w:val="20"/>
          <w:lang w:val="en-LT" w:eastAsia="en-GB"/>
        </w:rPr>
        <w:t xml:space="preserve"> +</w:t>
      </w:r>
    </w:p>
    <w:p w14:paraId="20B077B0"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A31515"/>
          <w:sz w:val="20"/>
          <w:lang w:val="en-LT" w:eastAsia="en-GB"/>
        </w:rPr>
        <w:t>"{2,10} | {3,-14} |"</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.strength,</w:t>
      </w:r>
    </w:p>
    <w:p w14:paraId="2CEC56BB"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 xml:space="preserve">.speed, </w:t>
      </w:r>
      <w:r w:rsidRPr="009020A3">
        <w:rPr>
          <w:rFonts w:ascii="Courier New" w:hAnsi="Courier New" w:cs="Courier New"/>
          <w:color w:val="0000FF"/>
          <w:sz w:val="20"/>
          <w:lang w:val="en-LT" w:eastAsia="en-GB"/>
        </w:rPr>
        <w:t>this</w:t>
      </w:r>
      <w:r w:rsidRPr="009020A3">
        <w:rPr>
          <w:rFonts w:ascii="Courier New" w:hAnsi="Courier New" w:cs="Courier New"/>
          <w:color w:val="333333"/>
          <w:sz w:val="20"/>
          <w:lang w:val="en-LT" w:eastAsia="en-GB"/>
        </w:rPr>
        <w:t xml:space="preserve">.intellect, </w:t>
      </w:r>
      <w:r w:rsidRPr="009020A3">
        <w:rPr>
          <w:rFonts w:ascii="Courier New" w:hAnsi="Courier New" w:cs="Courier New"/>
          <w:color w:val="A31515"/>
          <w:sz w:val="20"/>
          <w:lang w:val="en-LT" w:eastAsia="en-GB"/>
        </w:rPr>
        <w:t>"---"</w:t>
      </w:r>
      <w:r w:rsidRPr="009020A3">
        <w:rPr>
          <w:rFonts w:ascii="Courier New" w:hAnsi="Courier New" w:cs="Courier New"/>
          <w:color w:val="333333"/>
          <w:sz w:val="20"/>
          <w:lang w:val="en-LT" w:eastAsia="en-GB"/>
        </w:rPr>
        <w:t>);</w:t>
      </w:r>
    </w:p>
    <w:p w14:paraId="01C81BD4"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74E049F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return</w:t>
      </w:r>
      <w:r w:rsidRPr="009020A3">
        <w:rPr>
          <w:rFonts w:ascii="Courier New" w:hAnsi="Courier New" w:cs="Courier New"/>
          <w:color w:val="333333"/>
          <w:sz w:val="20"/>
          <w:lang w:val="en-LT" w:eastAsia="en-GB"/>
        </w:rPr>
        <w:t xml:space="preserve"> line;</w:t>
      </w:r>
    </w:p>
    <w:p w14:paraId="5B825A2E"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32CA7233"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B8BE00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601F1E2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24D57AD1"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Overrides ToCSV method for printing results to csv file</w:t>
      </w:r>
    </w:p>
    <w:p w14:paraId="2CD56EEE"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&lt;/summary&gt;</w:t>
      </w:r>
    </w:p>
    <w:p w14:paraId="130D737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8000"/>
          <w:sz w:val="20"/>
          <w:lang w:val="en-LT" w:eastAsia="en-GB"/>
        </w:rPr>
        <w:t>/// &lt;returns&gt;&lt;/returns&gt;</w:t>
      </w:r>
    </w:p>
    <w:p w14:paraId="0614196B"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public</w:t>
      </w: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override</w:t>
      </w: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string</w:t>
      </w:r>
      <w:r w:rsidRPr="009020A3">
        <w:rPr>
          <w:rFonts w:ascii="Courier New" w:hAnsi="Courier New" w:cs="Courier New"/>
          <w:color w:val="333333"/>
          <w:sz w:val="20"/>
          <w:lang w:val="en-LT" w:eastAsia="en-GB"/>
        </w:rPr>
        <w:t xml:space="preserve"> ToCSV()</w:t>
      </w:r>
    </w:p>
    <w:p w14:paraId="4C1FC84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7A5344A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2B91AF"/>
          <w:sz w:val="20"/>
          <w:lang w:val="en-LT" w:eastAsia="en-GB"/>
        </w:rPr>
        <w:t>string</w:t>
      </w:r>
      <w:r w:rsidRPr="009020A3">
        <w:rPr>
          <w:rFonts w:ascii="Courier New" w:hAnsi="Courier New" w:cs="Courier New"/>
          <w:color w:val="333333"/>
          <w:sz w:val="20"/>
          <w:lang w:val="en-LT" w:eastAsia="en-GB"/>
        </w:rPr>
        <w:t xml:space="preserve"> line;</w:t>
      </w:r>
    </w:p>
    <w:p w14:paraId="677D93FB"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A2F1CD"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line = String.Format(</w:t>
      </w:r>
      <w:r w:rsidRPr="009020A3">
        <w:rPr>
          <w:rFonts w:ascii="Courier New" w:hAnsi="Courier New" w:cs="Courier New"/>
          <w:color w:val="333333"/>
          <w:sz w:val="20"/>
          <w:bdr w:val="single" w:sz="6" w:space="0" w:color="FF0000" w:frame="1"/>
          <w:lang w:val="en-LT" w:eastAsia="en-GB"/>
        </w:rPr>
        <w:t>$</w:t>
      </w:r>
      <w:r w:rsidRPr="009020A3">
        <w:rPr>
          <w:rFonts w:ascii="Courier New" w:hAnsi="Courier New" w:cs="Courier New"/>
          <w:color w:val="A31515"/>
          <w:sz w:val="20"/>
          <w:lang w:val="en-LT" w:eastAsia="en-GB"/>
        </w:rPr>
        <w:t>""</w:t>
      </w:r>
      <w:r w:rsidRPr="009020A3">
        <w:rPr>
          <w:rFonts w:ascii="Courier New" w:hAnsi="Courier New" w:cs="Courier New"/>
          <w:color w:val="333333"/>
          <w:sz w:val="20"/>
          <w:lang w:val="en-LT" w:eastAsia="en-GB"/>
        </w:rPr>
        <w:t>);</w:t>
      </w:r>
    </w:p>
    <w:p w14:paraId="21233BB6"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FB680B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line = String.Format(</w:t>
      </w:r>
      <w:r w:rsidRPr="009020A3">
        <w:rPr>
          <w:rFonts w:ascii="Courier New" w:hAnsi="Courier New" w:cs="Courier New"/>
          <w:color w:val="333333"/>
          <w:sz w:val="20"/>
          <w:bdr w:val="single" w:sz="6" w:space="0" w:color="FF0000" w:frame="1"/>
          <w:lang w:val="en-LT" w:eastAsia="en-GB"/>
        </w:rPr>
        <w:t>$</w:t>
      </w:r>
      <w:r w:rsidRPr="009020A3">
        <w:rPr>
          <w:rFonts w:ascii="Courier New" w:hAnsi="Courier New" w:cs="Courier New"/>
          <w:color w:val="A31515"/>
          <w:sz w:val="20"/>
          <w:lang w:val="en-LT" w:eastAsia="en-GB"/>
        </w:rPr>
        <w:t>"{this.name}; {this.number}; "</w:t>
      </w:r>
      <w:r w:rsidRPr="009020A3">
        <w:rPr>
          <w:rFonts w:ascii="Courier New" w:hAnsi="Courier New" w:cs="Courier New"/>
          <w:color w:val="333333"/>
          <w:sz w:val="20"/>
          <w:lang w:val="en-LT" w:eastAsia="en-GB"/>
        </w:rPr>
        <w:t xml:space="preserve"> +</w:t>
      </w:r>
    </w:p>
    <w:p w14:paraId="7774F73F"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333333"/>
          <w:sz w:val="20"/>
          <w:bdr w:val="single" w:sz="6" w:space="0" w:color="FF0000" w:frame="1"/>
          <w:lang w:val="en-LT" w:eastAsia="en-GB"/>
        </w:rPr>
        <w:t>$</w:t>
      </w:r>
      <w:r w:rsidRPr="009020A3">
        <w:rPr>
          <w:rFonts w:ascii="Courier New" w:hAnsi="Courier New" w:cs="Courier New"/>
          <w:color w:val="A31515"/>
          <w:sz w:val="20"/>
          <w:lang w:val="en-LT" w:eastAsia="en-GB"/>
        </w:rPr>
        <w:t>"{this.health}; {this.mana}; {this.damage}; "</w:t>
      </w:r>
      <w:r w:rsidRPr="009020A3">
        <w:rPr>
          <w:rFonts w:ascii="Courier New" w:hAnsi="Courier New" w:cs="Courier New"/>
          <w:color w:val="333333"/>
          <w:sz w:val="20"/>
          <w:lang w:val="en-LT" w:eastAsia="en-GB"/>
        </w:rPr>
        <w:t xml:space="preserve"> +</w:t>
      </w:r>
    </w:p>
    <w:p w14:paraId="5D3E1502"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333333"/>
          <w:sz w:val="20"/>
          <w:bdr w:val="single" w:sz="6" w:space="0" w:color="FF0000" w:frame="1"/>
          <w:lang w:val="en-LT" w:eastAsia="en-GB"/>
        </w:rPr>
        <w:t>$</w:t>
      </w:r>
      <w:r w:rsidRPr="009020A3">
        <w:rPr>
          <w:rFonts w:ascii="Courier New" w:hAnsi="Courier New" w:cs="Courier New"/>
          <w:color w:val="A31515"/>
          <w:sz w:val="20"/>
          <w:lang w:val="en-LT" w:eastAsia="en-GB"/>
        </w:rPr>
        <w:t>"{this.defend}; {this.strength}; "</w:t>
      </w:r>
      <w:r w:rsidRPr="009020A3">
        <w:rPr>
          <w:rFonts w:ascii="Courier New" w:hAnsi="Courier New" w:cs="Courier New"/>
          <w:color w:val="333333"/>
          <w:sz w:val="20"/>
          <w:lang w:val="en-LT" w:eastAsia="en-GB"/>
        </w:rPr>
        <w:t xml:space="preserve"> +</w:t>
      </w:r>
    </w:p>
    <w:p w14:paraId="31B8E7F0"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333333"/>
          <w:sz w:val="20"/>
          <w:bdr w:val="single" w:sz="6" w:space="0" w:color="FF0000" w:frame="1"/>
          <w:lang w:val="en-LT" w:eastAsia="en-GB"/>
        </w:rPr>
        <w:t>$</w:t>
      </w:r>
      <w:r w:rsidRPr="009020A3">
        <w:rPr>
          <w:rFonts w:ascii="Courier New" w:hAnsi="Courier New" w:cs="Courier New"/>
          <w:color w:val="A31515"/>
          <w:sz w:val="20"/>
          <w:lang w:val="en-LT" w:eastAsia="en-GB"/>
        </w:rPr>
        <w:t>"{this.speed}; {this.intellect}; {"</w:t>
      </w:r>
      <w:r w:rsidRPr="009020A3">
        <w:rPr>
          <w:rFonts w:ascii="Courier New" w:hAnsi="Courier New" w:cs="Courier New"/>
          <w:color w:val="333333"/>
          <w:sz w:val="20"/>
          <w:lang w:val="en-LT" w:eastAsia="en-GB"/>
        </w:rPr>
        <w:t>---</w:t>
      </w:r>
      <w:r w:rsidRPr="009020A3">
        <w:rPr>
          <w:rFonts w:ascii="Courier New" w:hAnsi="Courier New" w:cs="Courier New"/>
          <w:color w:val="A31515"/>
          <w:sz w:val="20"/>
          <w:lang w:val="en-LT" w:eastAsia="en-GB"/>
        </w:rPr>
        <w:t>"}"</w:t>
      </w:r>
      <w:r w:rsidRPr="009020A3">
        <w:rPr>
          <w:rFonts w:ascii="Courier New" w:hAnsi="Courier New" w:cs="Courier New"/>
          <w:color w:val="333333"/>
          <w:sz w:val="20"/>
          <w:lang w:val="en-LT" w:eastAsia="en-GB"/>
        </w:rPr>
        <w:t>);</w:t>
      </w:r>
    </w:p>
    <w:p w14:paraId="1DA69F7B"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C40FB7E"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r w:rsidRPr="009020A3">
        <w:rPr>
          <w:rFonts w:ascii="Courier New" w:hAnsi="Courier New" w:cs="Courier New"/>
          <w:color w:val="0000FF"/>
          <w:sz w:val="20"/>
          <w:lang w:val="en-LT" w:eastAsia="en-GB"/>
        </w:rPr>
        <w:t>return</w:t>
      </w:r>
      <w:r w:rsidRPr="009020A3">
        <w:rPr>
          <w:rFonts w:ascii="Courier New" w:hAnsi="Courier New" w:cs="Courier New"/>
          <w:color w:val="333333"/>
          <w:sz w:val="20"/>
          <w:lang w:val="en-LT" w:eastAsia="en-GB"/>
        </w:rPr>
        <w:t xml:space="preserve"> line;</w:t>
      </w:r>
    </w:p>
    <w:p w14:paraId="03FCC108"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1286027C"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 xml:space="preserve">    }</w:t>
      </w:r>
    </w:p>
    <w:p w14:paraId="3A1A19D3" w14:textId="77777777" w:rsidR="009020A3" w:rsidRPr="009020A3" w:rsidRDefault="009020A3" w:rsidP="00902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9020A3">
        <w:rPr>
          <w:rFonts w:ascii="Courier New" w:hAnsi="Courier New" w:cs="Courier New"/>
          <w:color w:val="333333"/>
          <w:sz w:val="20"/>
          <w:lang w:val="en-LT" w:eastAsia="en-GB"/>
        </w:rPr>
        <w:t>}</w:t>
      </w:r>
    </w:p>
    <w:p w14:paraId="7E6606F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0000FF"/>
          <w:sz w:val="20"/>
          <w:lang w:val="en-LT" w:eastAsia="en-GB"/>
        </w:rPr>
        <w:t>namespace</w:t>
      </w:r>
      <w:r w:rsidRPr="00536C40">
        <w:rPr>
          <w:rFonts w:ascii="Courier New" w:hAnsi="Courier New" w:cs="Courier New"/>
          <w:color w:val="333333"/>
          <w:sz w:val="20"/>
          <w:lang w:val="en-LT" w:eastAsia="en-GB"/>
        </w:rPr>
        <w:t xml:space="preserve"> U5_24KompiuterinisZaidimas</w:t>
      </w:r>
    </w:p>
    <w:p w14:paraId="2B26CC70"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w:t>
      </w:r>
    </w:p>
    <w:p w14:paraId="0A7DA4E8"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112BFEF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NPC inherits Player class</w:t>
      </w:r>
    </w:p>
    <w:p w14:paraId="5FE0594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3CCD46E4"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0000FF"/>
          <w:sz w:val="20"/>
          <w:lang w:val="en-LT" w:eastAsia="en-GB"/>
        </w:rPr>
        <w:t>public</w:t>
      </w: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class</w:t>
      </w: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NPC</w:t>
      </w:r>
      <w:r w:rsidRPr="00536C40">
        <w:rPr>
          <w:rFonts w:ascii="Courier New" w:hAnsi="Courier New" w:cs="Courier New"/>
          <w:color w:val="333333"/>
          <w:sz w:val="20"/>
          <w:lang w:val="en-LT" w:eastAsia="en-GB"/>
        </w:rPr>
        <w:t xml:space="preserve"> : Player</w:t>
      </w:r>
    </w:p>
    <w:p w14:paraId="2A2573B8"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t>{</w:t>
      </w:r>
    </w:p>
    <w:p w14:paraId="79D519F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r>
      <w:r w:rsidRPr="00536C40">
        <w:rPr>
          <w:rFonts w:ascii="Courier New" w:hAnsi="Courier New" w:cs="Courier New"/>
          <w:color w:val="0000FF"/>
          <w:sz w:val="20"/>
          <w:lang w:val="en-LT" w:eastAsia="en-GB"/>
        </w:rPr>
        <w:t>public</w:t>
      </w: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power { </w:t>
      </w:r>
      <w:r w:rsidRPr="00536C40">
        <w:rPr>
          <w:rFonts w:ascii="Courier New" w:hAnsi="Courier New" w:cs="Courier New"/>
          <w:color w:val="0000FF"/>
          <w:sz w:val="20"/>
          <w:lang w:val="en-LT" w:eastAsia="en-GB"/>
        </w:rPr>
        <w:t>get</w:t>
      </w: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set</w:t>
      </w:r>
      <w:r w:rsidRPr="00536C40">
        <w:rPr>
          <w:rFonts w:ascii="Courier New" w:hAnsi="Courier New" w:cs="Courier New"/>
          <w:color w:val="333333"/>
          <w:sz w:val="20"/>
          <w:lang w:val="en-LT" w:eastAsia="en-GB"/>
        </w:rPr>
        <w:t>; }</w:t>
      </w:r>
    </w:p>
    <w:p w14:paraId="7F529E9A"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1F9B73D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29B8606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Creates constructor with base class elements</w:t>
      </w:r>
    </w:p>
    <w:p w14:paraId="2157A3C4"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3A326734"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name="name"&gt;&lt;/param&gt;</w:t>
      </w:r>
    </w:p>
    <w:p w14:paraId="3AADF6EE"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name="number"&gt;&lt;/param&gt;</w:t>
      </w:r>
    </w:p>
    <w:p w14:paraId="3EE6D56A"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name="health"&gt;&lt;/param&gt;</w:t>
      </w:r>
    </w:p>
    <w:p w14:paraId="38960BE4"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name="mana"&gt;&lt;/param&gt;</w:t>
      </w:r>
    </w:p>
    <w:p w14:paraId="6F52EF22"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name="damage"&gt;&lt;/param&gt;</w:t>
      </w:r>
    </w:p>
    <w:p w14:paraId="5BACEC3A"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name="defend"&gt;&lt;/param&gt;</w:t>
      </w:r>
    </w:p>
    <w:p w14:paraId="13EF5719"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&lt;param name="power"&gt;&lt;/param&gt;</w:t>
      </w:r>
    </w:p>
    <w:p w14:paraId="5FED0E61"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r>
      <w:r w:rsidRPr="00536C40">
        <w:rPr>
          <w:rFonts w:ascii="Courier New" w:hAnsi="Courier New" w:cs="Courier New"/>
          <w:color w:val="0000FF"/>
          <w:sz w:val="20"/>
          <w:lang w:val="en-LT" w:eastAsia="en-GB"/>
        </w:rPr>
        <w:t>public</w:t>
      </w:r>
      <w:r w:rsidRPr="00536C40">
        <w:rPr>
          <w:rFonts w:ascii="Courier New" w:hAnsi="Courier New" w:cs="Courier New"/>
          <w:color w:val="333333"/>
          <w:sz w:val="20"/>
          <w:lang w:val="en-LT" w:eastAsia="en-GB"/>
        </w:rPr>
        <w:t xml:space="preserve"> NPC(</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name, </w:t>
      </w:r>
      <w:r w:rsidRPr="00536C40">
        <w:rPr>
          <w:rFonts w:ascii="Courier New" w:hAnsi="Courier New" w:cs="Courier New"/>
          <w:color w:val="2B91AF"/>
          <w:sz w:val="20"/>
          <w:lang w:val="en-LT" w:eastAsia="en-GB"/>
        </w:rPr>
        <w:t>int</w:t>
      </w:r>
      <w:r w:rsidRPr="00536C40">
        <w:rPr>
          <w:rFonts w:ascii="Courier New" w:hAnsi="Courier New" w:cs="Courier New"/>
          <w:color w:val="333333"/>
          <w:sz w:val="20"/>
          <w:lang w:val="en-LT" w:eastAsia="en-GB"/>
        </w:rPr>
        <w:t xml:space="preserve"> number,</w:t>
      </w:r>
    </w:p>
    <w:p w14:paraId="244D973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lastRenderedPageBreak/>
        <w:t xml:space="preserve">            </w:t>
      </w:r>
      <w:r w:rsidRPr="00536C40">
        <w:rPr>
          <w:rFonts w:ascii="Courier New" w:hAnsi="Courier New" w:cs="Courier New"/>
          <w:color w:val="2B91AF"/>
          <w:sz w:val="20"/>
          <w:lang w:val="en-LT" w:eastAsia="en-GB"/>
        </w:rPr>
        <w:t>int</w:t>
      </w:r>
      <w:r w:rsidRPr="00536C40">
        <w:rPr>
          <w:rFonts w:ascii="Courier New" w:hAnsi="Courier New" w:cs="Courier New"/>
          <w:color w:val="333333"/>
          <w:sz w:val="20"/>
          <w:lang w:val="en-LT" w:eastAsia="en-GB"/>
        </w:rPr>
        <w:t xml:space="preserve"> health, </w:t>
      </w:r>
      <w:r w:rsidRPr="00536C40">
        <w:rPr>
          <w:rFonts w:ascii="Courier New" w:hAnsi="Courier New" w:cs="Courier New"/>
          <w:color w:val="2B91AF"/>
          <w:sz w:val="20"/>
          <w:lang w:val="en-LT" w:eastAsia="en-GB"/>
        </w:rPr>
        <w:t>int</w:t>
      </w:r>
      <w:r w:rsidRPr="00536C40">
        <w:rPr>
          <w:rFonts w:ascii="Courier New" w:hAnsi="Courier New" w:cs="Courier New"/>
          <w:color w:val="333333"/>
          <w:sz w:val="20"/>
          <w:lang w:val="en-LT" w:eastAsia="en-GB"/>
        </w:rPr>
        <w:t xml:space="preserve"> mana, </w:t>
      </w:r>
      <w:r w:rsidRPr="00536C40">
        <w:rPr>
          <w:rFonts w:ascii="Courier New" w:hAnsi="Courier New" w:cs="Courier New"/>
          <w:color w:val="2B91AF"/>
          <w:sz w:val="20"/>
          <w:lang w:val="en-LT" w:eastAsia="en-GB"/>
        </w:rPr>
        <w:t>int</w:t>
      </w:r>
      <w:r w:rsidRPr="00536C40">
        <w:rPr>
          <w:rFonts w:ascii="Courier New" w:hAnsi="Courier New" w:cs="Courier New"/>
          <w:color w:val="333333"/>
          <w:sz w:val="20"/>
          <w:lang w:val="en-LT" w:eastAsia="en-GB"/>
        </w:rPr>
        <w:t xml:space="preserve"> damage, </w:t>
      </w:r>
      <w:r w:rsidRPr="00536C40">
        <w:rPr>
          <w:rFonts w:ascii="Courier New" w:hAnsi="Courier New" w:cs="Courier New"/>
          <w:color w:val="2B91AF"/>
          <w:sz w:val="20"/>
          <w:lang w:val="en-LT" w:eastAsia="en-GB"/>
        </w:rPr>
        <w:t>int</w:t>
      </w:r>
      <w:r w:rsidRPr="00536C40">
        <w:rPr>
          <w:rFonts w:ascii="Courier New" w:hAnsi="Courier New" w:cs="Courier New"/>
          <w:color w:val="333333"/>
          <w:sz w:val="20"/>
          <w:lang w:val="en-LT" w:eastAsia="en-GB"/>
        </w:rPr>
        <w:t xml:space="preserve"> defend,</w:t>
      </w:r>
    </w:p>
    <w:p w14:paraId="4FAE51F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power) : </w:t>
      </w:r>
      <w:r w:rsidRPr="00536C40">
        <w:rPr>
          <w:rFonts w:ascii="Courier New" w:hAnsi="Courier New" w:cs="Courier New"/>
          <w:color w:val="0000FF"/>
          <w:sz w:val="20"/>
          <w:lang w:val="en-LT" w:eastAsia="en-GB"/>
        </w:rPr>
        <w:t>base</w:t>
      </w:r>
      <w:r w:rsidRPr="00536C40">
        <w:rPr>
          <w:rFonts w:ascii="Courier New" w:hAnsi="Courier New" w:cs="Courier New"/>
          <w:color w:val="333333"/>
          <w:sz w:val="20"/>
          <w:lang w:val="en-LT" w:eastAsia="en-GB"/>
        </w:rPr>
        <w:t>(name, number, health,</w:t>
      </w:r>
    </w:p>
    <w:p w14:paraId="6D8AA99F"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mana, damage, defend)</w:t>
      </w:r>
    </w:p>
    <w:p w14:paraId="7B9A2A80"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t>{</w:t>
      </w:r>
    </w:p>
    <w:p w14:paraId="645D665C"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r>
      <w:r w:rsidRPr="00536C40">
        <w:rPr>
          <w:rFonts w:ascii="Courier New" w:hAnsi="Courier New" w:cs="Courier New"/>
          <w:color w:val="0000FF"/>
          <w:sz w:val="20"/>
          <w:lang w:val="en-LT" w:eastAsia="en-GB"/>
        </w:rPr>
        <w:t>this</w:t>
      </w:r>
      <w:r w:rsidRPr="00536C40">
        <w:rPr>
          <w:rFonts w:ascii="Courier New" w:hAnsi="Courier New" w:cs="Courier New"/>
          <w:color w:val="333333"/>
          <w:sz w:val="20"/>
          <w:lang w:val="en-LT" w:eastAsia="en-GB"/>
        </w:rPr>
        <w:t>.power = power;</w:t>
      </w:r>
    </w:p>
    <w:p w14:paraId="6E2CCCF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ab/>
      </w:r>
      <w:r w:rsidRPr="00536C40">
        <w:rPr>
          <w:rFonts w:ascii="Courier New" w:hAnsi="Courier New" w:cs="Courier New"/>
          <w:color w:val="333333"/>
          <w:sz w:val="20"/>
          <w:lang w:val="en-LT" w:eastAsia="en-GB"/>
        </w:rPr>
        <w:tab/>
        <w:t>}</w:t>
      </w:r>
    </w:p>
    <w:p w14:paraId="47C0B929"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78C3D06"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6A0DF4EE"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Overrides ToString method for printing results</w:t>
      </w:r>
    </w:p>
    <w:p w14:paraId="347A41ED"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513FF76A"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&lt;returns&gt;&lt;/returns&gt;</w:t>
      </w:r>
    </w:p>
    <w:p w14:paraId="1E0380F1"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public</w:t>
      </w: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override</w:t>
      </w: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ToString()</w:t>
      </w:r>
    </w:p>
    <w:p w14:paraId="07765274"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p>
    <w:p w14:paraId="6145E8C2"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line;</w:t>
      </w:r>
    </w:p>
    <w:p w14:paraId="51FF324B"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46393C97"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line = </w:t>
      </w:r>
      <w:r w:rsidRPr="00536C40">
        <w:rPr>
          <w:rFonts w:ascii="Courier New" w:hAnsi="Courier New" w:cs="Courier New"/>
          <w:color w:val="0000FF"/>
          <w:sz w:val="20"/>
          <w:lang w:val="en-LT" w:eastAsia="en-GB"/>
        </w:rPr>
        <w:t>base</w:t>
      </w:r>
      <w:r w:rsidRPr="00536C40">
        <w:rPr>
          <w:rFonts w:ascii="Courier New" w:hAnsi="Courier New" w:cs="Courier New"/>
          <w:color w:val="333333"/>
          <w:sz w:val="20"/>
          <w:lang w:val="en-LT" w:eastAsia="en-GB"/>
        </w:rPr>
        <w:t>.ToString() + String.Format(</w:t>
      </w:r>
      <w:r w:rsidRPr="00536C40">
        <w:rPr>
          <w:rFonts w:ascii="Courier New" w:hAnsi="Courier New" w:cs="Courier New"/>
          <w:color w:val="A31515"/>
          <w:sz w:val="20"/>
          <w:lang w:val="en-LT" w:eastAsia="en-GB"/>
        </w:rPr>
        <w:t>" {0,4} | {1,8} | "</w:t>
      </w:r>
      <w:r w:rsidRPr="00536C40">
        <w:rPr>
          <w:rFonts w:ascii="Courier New" w:hAnsi="Courier New" w:cs="Courier New"/>
          <w:color w:val="333333"/>
          <w:sz w:val="20"/>
          <w:lang w:val="en-LT" w:eastAsia="en-GB"/>
        </w:rPr>
        <w:t xml:space="preserve"> +</w:t>
      </w:r>
    </w:p>
    <w:p w14:paraId="1CD6426D"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A31515"/>
          <w:sz w:val="20"/>
          <w:lang w:val="en-LT" w:eastAsia="en-GB"/>
        </w:rPr>
        <w:t>"{2,10} | {3,-14} |"</w:t>
      </w:r>
      <w:r w:rsidRPr="00536C40">
        <w:rPr>
          <w:rFonts w:ascii="Courier New" w:hAnsi="Courier New" w:cs="Courier New"/>
          <w:color w:val="333333"/>
          <w:sz w:val="20"/>
          <w:lang w:val="en-LT" w:eastAsia="en-GB"/>
        </w:rPr>
        <w:t xml:space="preserve">, </w:t>
      </w:r>
      <w:r w:rsidRPr="00536C40">
        <w:rPr>
          <w:rFonts w:ascii="Courier New" w:hAnsi="Courier New" w:cs="Courier New"/>
          <w:color w:val="A31515"/>
          <w:sz w:val="20"/>
          <w:lang w:val="en-LT" w:eastAsia="en-GB"/>
        </w:rPr>
        <w:t>"---"</w:t>
      </w:r>
      <w:r w:rsidRPr="00536C40">
        <w:rPr>
          <w:rFonts w:ascii="Courier New" w:hAnsi="Courier New" w:cs="Courier New"/>
          <w:color w:val="333333"/>
          <w:sz w:val="20"/>
          <w:lang w:val="en-LT" w:eastAsia="en-GB"/>
        </w:rPr>
        <w:t xml:space="preserve">, </w:t>
      </w:r>
      <w:r w:rsidRPr="00536C40">
        <w:rPr>
          <w:rFonts w:ascii="Courier New" w:hAnsi="Courier New" w:cs="Courier New"/>
          <w:color w:val="A31515"/>
          <w:sz w:val="20"/>
          <w:lang w:val="en-LT" w:eastAsia="en-GB"/>
        </w:rPr>
        <w:t>"---"</w:t>
      </w:r>
      <w:r w:rsidRPr="00536C40">
        <w:rPr>
          <w:rFonts w:ascii="Courier New" w:hAnsi="Courier New" w:cs="Courier New"/>
          <w:color w:val="333333"/>
          <w:sz w:val="20"/>
          <w:lang w:val="en-LT" w:eastAsia="en-GB"/>
        </w:rPr>
        <w:t xml:space="preserve">, </w:t>
      </w:r>
      <w:r w:rsidRPr="00536C40">
        <w:rPr>
          <w:rFonts w:ascii="Courier New" w:hAnsi="Courier New" w:cs="Courier New"/>
          <w:color w:val="A31515"/>
          <w:sz w:val="20"/>
          <w:lang w:val="en-LT" w:eastAsia="en-GB"/>
        </w:rPr>
        <w:t>"---"</w:t>
      </w: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this</w:t>
      </w:r>
      <w:r w:rsidRPr="00536C40">
        <w:rPr>
          <w:rFonts w:ascii="Courier New" w:hAnsi="Courier New" w:cs="Courier New"/>
          <w:color w:val="333333"/>
          <w:sz w:val="20"/>
          <w:lang w:val="en-LT" w:eastAsia="en-GB"/>
        </w:rPr>
        <w:t>.power);</w:t>
      </w:r>
    </w:p>
    <w:p w14:paraId="62BF13B5"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5763E4DD"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return</w:t>
      </w:r>
      <w:r w:rsidRPr="00536C40">
        <w:rPr>
          <w:rFonts w:ascii="Courier New" w:hAnsi="Courier New" w:cs="Courier New"/>
          <w:color w:val="333333"/>
          <w:sz w:val="20"/>
          <w:lang w:val="en-LT" w:eastAsia="en-GB"/>
        </w:rPr>
        <w:t xml:space="preserve"> line;</w:t>
      </w:r>
    </w:p>
    <w:p w14:paraId="2E4FD185"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p>
    <w:p w14:paraId="4725AFFC"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0BDD3A21"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410BC6D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Overrides ToCSV method for printing results to csv file</w:t>
      </w:r>
    </w:p>
    <w:p w14:paraId="7BD7676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&lt;/summary&gt;</w:t>
      </w:r>
    </w:p>
    <w:p w14:paraId="11A63FE6"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8000"/>
          <w:sz w:val="20"/>
          <w:lang w:val="en-LT" w:eastAsia="en-GB"/>
        </w:rPr>
        <w:t>/// &lt;returns&gt;&lt;/returns&gt;</w:t>
      </w:r>
    </w:p>
    <w:p w14:paraId="31EE027E"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public</w:t>
      </w: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override</w:t>
      </w: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ToCSV()</w:t>
      </w:r>
    </w:p>
    <w:p w14:paraId="12E26E7F"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p>
    <w:p w14:paraId="13B5C5FF"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2B91AF"/>
          <w:sz w:val="20"/>
          <w:lang w:val="en-LT" w:eastAsia="en-GB"/>
        </w:rPr>
        <w:t>string</w:t>
      </w:r>
      <w:r w:rsidRPr="00536C40">
        <w:rPr>
          <w:rFonts w:ascii="Courier New" w:hAnsi="Courier New" w:cs="Courier New"/>
          <w:color w:val="333333"/>
          <w:sz w:val="20"/>
          <w:lang w:val="en-LT" w:eastAsia="en-GB"/>
        </w:rPr>
        <w:t xml:space="preserve"> line;</w:t>
      </w:r>
    </w:p>
    <w:p w14:paraId="3F798288"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33916C68"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line = String.Format(</w:t>
      </w:r>
      <w:r w:rsidRPr="00536C40">
        <w:rPr>
          <w:rFonts w:ascii="Courier New" w:hAnsi="Courier New" w:cs="Courier New"/>
          <w:color w:val="333333"/>
          <w:sz w:val="20"/>
          <w:bdr w:val="single" w:sz="6" w:space="0" w:color="FF0000" w:frame="1"/>
          <w:lang w:val="en-LT" w:eastAsia="en-GB"/>
        </w:rPr>
        <w:t>$</w:t>
      </w:r>
      <w:r w:rsidRPr="00536C40">
        <w:rPr>
          <w:rFonts w:ascii="Courier New" w:hAnsi="Courier New" w:cs="Courier New"/>
          <w:color w:val="A31515"/>
          <w:sz w:val="20"/>
          <w:lang w:val="en-LT" w:eastAsia="en-GB"/>
        </w:rPr>
        <w:t>"{this.name}; {this.number}; "</w:t>
      </w:r>
      <w:r w:rsidRPr="00536C40">
        <w:rPr>
          <w:rFonts w:ascii="Courier New" w:hAnsi="Courier New" w:cs="Courier New"/>
          <w:color w:val="333333"/>
          <w:sz w:val="20"/>
          <w:lang w:val="en-LT" w:eastAsia="en-GB"/>
        </w:rPr>
        <w:t xml:space="preserve"> +</w:t>
      </w:r>
    </w:p>
    <w:p w14:paraId="6CF892D1"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333333"/>
          <w:sz w:val="20"/>
          <w:bdr w:val="single" w:sz="6" w:space="0" w:color="FF0000" w:frame="1"/>
          <w:lang w:val="en-LT" w:eastAsia="en-GB"/>
        </w:rPr>
        <w:t>$</w:t>
      </w:r>
      <w:r w:rsidRPr="00536C40">
        <w:rPr>
          <w:rFonts w:ascii="Courier New" w:hAnsi="Courier New" w:cs="Courier New"/>
          <w:color w:val="A31515"/>
          <w:sz w:val="20"/>
          <w:lang w:val="en-LT" w:eastAsia="en-GB"/>
        </w:rPr>
        <w:t>"{this.health}; {this.mana}; {this.damage}; "</w:t>
      </w:r>
      <w:r w:rsidRPr="00536C40">
        <w:rPr>
          <w:rFonts w:ascii="Courier New" w:hAnsi="Courier New" w:cs="Courier New"/>
          <w:color w:val="333333"/>
          <w:sz w:val="20"/>
          <w:lang w:val="en-LT" w:eastAsia="en-GB"/>
        </w:rPr>
        <w:t xml:space="preserve"> +</w:t>
      </w:r>
    </w:p>
    <w:p w14:paraId="17254F3E"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333333"/>
          <w:sz w:val="20"/>
          <w:bdr w:val="single" w:sz="6" w:space="0" w:color="FF0000" w:frame="1"/>
          <w:lang w:val="en-LT" w:eastAsia="en-GB"/>
        </w:rPr>
        <w:t>$</w:t>
      </w:r>
      <w:r w:rsidRPr="00536C40">
        <w:rPr>
          <w:rFonts w:ascii="Courier New" w:hAnsi="Courier New" w:cs="Courier New"/>
          <w:color w:val="A31515"/>
          <w:sz w:val="20"/>
          <w:lang w:val="en-LT" w:eastAsia="en-GB"/>
        </w:rPr>
        <w:t>"{this.defend}; {"</w:t>
      </w:r>
      <w:r w:rsidRPr="00536C40">
        <w:rPr>
          <w:rFonts w:ascii="Courier New" w:hAnsi="Courier New" w:cs="Courier New"/>
          <w:color w:val="333333"/>
          <w:sz w:val="20"/>
          <w:lang w:val="en-LT" w:eastAsia="en-GB"/>
        </w:rPr>
        <w:t>---</w:t>
      </w:r>
      <w:r w:rsidRPr="00536C40">
        <w:rPr>
          <w:rFonts w:ascii="Courier New" w:hAnsi="Courier New" w:cs="Courier New"/>
          <w:color w:val="A31515"/>
          <w:sz w:val="20"/>
          <w:lang w:val="en-LT" w:eastAsia="en-GB"/>
        </w:rPr>
        <w:t>"}; "</w:t>
      </w:r>
      <w:r w:rsidRPr="00536C40">
        <w:rPr>
          <w:rFonts w:ascii="Courier New" w:hAnsi="Courier New" w:cs="Courier New"/>
          <w:color w:val="333333"/>
          <w:sz w:val="20"/>
          <w:lang w:val="en-LT" w:eastAsia="en-GB"/>
        </w:rPr>
        <w:t xml:space="preserve"> +</w:t>
      </w:r>
    </w:p>
    <w:p w14:paraId="0D5DC5FC"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333333"/>
          <w:sz w:val="20"/>
          <w:bdr w:val="single" w:sz="6" w:space="0" w:color="FF0000" w:frame="1"/>
          <w:lang w:val="en-LT" w:eastAsia="en-GB"/>
        </w:rPr>
        <w:t>$</w:t>
      </w:r>
      <w:r w:rsidRPr="00536C40">
        <w:rPr>
          <w:rFonts w:ascii="Courier New" w:hAnsi="Courier New" w:cs="Courier New"/>
          <w:color w:val="A31515"/>
          <w:sz w:val="20"/>
          <w:lang w:val="en-LT" w:eastAsia="en-GB"/>
        </w:rPr>
        <w:t>"{"</w:t>
      </w:r>
      <w:r w:rsidRPr="00536C40">
        <w:rPr>
          <w:rFonts w:ascii="Courier New" w:hAnsi="Courier New" w:cs="Courier New"/>
          <w:color w:val="333333"/>
          <w:sz w:val="20"/>
          <w:lang w:val="en-LT" w:eastAsia="en-GB"/>
        </w:rPr>
        <w:t>---</w:t>
      </w:r>
      <w:r w:rsidRPr="00536C40">
        <w:rPr>
          <w:rFonts w:ascii="Courier New" w:hAnsi="Courier New" w:cs="Courier New"/>
          <w:color w:val="A31515"/>
          <w:sz w:val="20"/>
          <w:lang w:val="en-LT" w:eastAsia="en-GB"/>
        </w:rPr>
        <w:t>"}; {"</w:t>
      </w:r>
      <w:r w:rsidRPr="00536C40">
        <w:rPr>
          <w:rFonts w:ascii="Courier New" w:hAnsi="Courier New" w:cs="Courier New"/>
          <w:color w:val="333333"/>
          <w:sz w:val="20"/>
          <w:lang w:val="en-LT" w:eastAsia="en-GB"/>
        </w:rPr>
        <w:t>---</w:t>
      </w:r>
      <w:r w:rsidRPr="00536C40">
        <w:rPr>
          <w:rFonts w:ascii="Courier New" w:hAnsi="Courier New" w:cs="Courier New"/>
          <w:color w:val="A31515"/>
          <w:sz w:val="20"/>
          <w:lang w:val="en-LT" w:eastAsia="en-GB"/>
        </w:rPr>
        <w:t>"}; {this.power}"</w:t>
      </w:r>
      <w:r w:rsidRPr="00536C40">
        <w:rPr>
          <w:rFonts w:ascii="Courier New" w:hAnsi="Courier New" w:cs="Courier New"/>
          <w:color w:val="333333"/>
          <w:sz w:val="20"/>
          <w:lang w:val="en-LT" w:eastAsia="en-GB"/>
        </w:rPr>
        <w:t>);</w:t>
      </w:r>
    </w:p>
    <w:p w14:paraId="6180FA75"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p>
    <w:p w14:paraId="2C155743"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r w:rsidRPr="00536C40">
        <w:rPr>
          <w:rFonts w:ascii="Courier New" w:hAnsi="Courier New" w:cs="Courier New"/>
          <w:color w:val="0000FF"/>
          <w:sz w:val="20"/>
          <w:lang w:val="en-LT" w:eastAsia="en-GB"/>
        </w:rPr>
        <w:t>return</w:t>
      </w:r>
      <w:r w:rsidRPr="00536C40">
        <w:rPr>
          <w:rFonts w:ascii="Courier New" w:hAnsi="Courier New" w:cs="Courier New"/>
          <w:color w:val="333333"/>
          <w:sz w:val="20"/>
          <w:lang w:val="en-LT" w:eastAsia="en-GB"/>
        </w:rPr>
        <w:t xml:space="preserve"> line;</w:t>
      </w:r>
    </w:p>
    <w:p w14:paraId="49C16960"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p>
    <w:p w14:paraId="1BF45F05" w14:textId="77777777" w:rsidR="00536C40"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 xml:space="preserve">    }</w:t>
      </w:r>
    </w:p>
    <w:p w14:paraId="5ED57431" w14:textId="0713F3F8" w:rsidR="007E6559" w:rsidRPr="00536C40" w:rsidRDefault="00536C40" w:rsidP="00536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333333"/>
          <w:sz w:val="20"/>
          <w:lang w:val="en-LT" w:eastAsia="en-GB"/>
        </w:rPr>
      </w:pPr>
      <w:r w:rsidRPr="00536C40">
        <w:rPr>
          <w:rFonts w:ascii="Courier New" w:hAnsi="Courier New" w:cs="Courier New"/>
          <w:color w:val="333333"/>
          <w:sz w:val="20"/>
          <w:lang w:val="en-LT" w:eastAsia="en-GB"/>
        </w:rPr>
        <w:t>}</w:t>
      </w:r>
    </w:p>
    <w:p w14:paraId="3DD76081" w14:textId="77777777" w:rsidR="007E6559" w:rsidRPr="00844988" w:rsidRDefault="007E6559" w:rsidP="007E6559">
      <w:pPr>
        <w:pStyle w:val="Programostekstas"/>
      </w:pPr>
    </w:p>
    <w:p w14:paraId="0A9E1380" w14:textId="77777777" w:rsidR="007E6559" w:rsidRPr="00844988" w:rsidRDefault="007E6559" w:rsidP="007E6559">
      <w:pPr>
        <w:pStyle w:val="Heading2"/>
      </w:pPr>
      <w:bookmarkStart w:id="93" w:name="_Toc153374064"/>
      <w:r w:rsidRPr="00844988">
        <w:t>Pradiniai duomenys ir rezultatai</w:t>
      </w:r>
      <w:bookmarkEnd w:id="93"/>
    </w:p>
    <w:p w14:paraId="6D5ED8C8" w14:textId="2660114E" w:rsidR="007E6559" w:rsidRDefault="00536C40" w:rsidP="00536C40">
      <w:pPr>
        <w:pStyle w:val="Heading3"/>
      </w:pPr>
      <w:bookmarkStart w:id="94" w:name="_Toc153374065"/>
      <w:r>
        <w:t>Duomenys ir rezultatai 1</w:t>
      </w:r>
      <w:bookmarkEnd w:id="94"/>
    </w:p>
    <w:p w14:paraId="1A1DC4DE" w14:textId="77777777" w:rsidR="00177D66" w:rsidRPr="00177D66" w:rsidRDefault="00177D66" w:rsidP="00177D66">
      <w:pPr>
        <w:ind w:firstLine="0"/>
      </w:pPr>
    </w:p>
    <w:p w14:paraId="4962FA05" w14:textId="03163C2A" w:rsidR="00177D66" w:rsidRDefault="00177D66" w:rsidP="00177D66">
      <w:pPr>
        <w:ind w:firstLine="0"/>
        <w:rPr>
          <w:rFonts w:ascii="Courier New" w:hAnsi="Courier New"/>
          <w:sz w:val="20"/>
        </w:rPr>
      </w:pPr>
      <w:r w:rsidRPr="00177D66">
        <w:rPr>
          <w:rFonts w:ascii="Courier New" w:hAnsi="Courier New"/>
          <w:sz w:val="20"/>
        </w:rPr>
        <w:t>Pradiniai failai:</w:t>
      </w:r>
    </w:p>
    <w:p w14:paraId="5B8D569A" w14:textId="409B4C5A" w:rsidR="00177D66" w:rsidRDefault="00177D66" w:rsidP="00177D66">
      <w:pPr>
        <w:ind w:firstLine="0"/>
        <w:rPr>
          <w:rFonts w:ascii="Courier New" w:hAnsi="Courier New"/>
          <w:sz w:val="20"/>
        </w:rPr>
      </w:pPr>
      <w:r w:rsidRPr="00177D66">
        <w:rPr>
          <w:rFonts w:ascii="Courier New" w:hAnsi="Courier New"/>
          <w:noProof/>
          <w:sz w:val="20"/>
        </w:rPr>
        <w:drawing>
          <wp:inline distT="0" distB="0" distL="0" distR="0" wp14:anchorId="20CCE400" wp14:editId="656330FF">
            <wp:extent cx="3241963" cy="1530927"/>
            <wp:effectExtent l="0" t="0" r="0" b="6350"/>
            <wp:docPr id="5935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072" name=""/>
                    <pic:cNvPicPr/>
                  </pic:nvPicPr>
                  <pic:blipFill>
                    <a:blip r:embed="rId54"/>
                    <a:stretch>
                      <a:fillRect/>
                    </a:stretch>
                  </pic:blipFill>
                  <pic:spPr>
                    <a:xfrm>
                      <a:off x="0" y="0"/>
                      <a:ext cx="3283364" cy="1550477"/>
                    </a:xfrm>
                    <a:prstGeom prst="rect">
                      <a:avLst/>
                    </a:prstGeom>
                  </pic:spPr>
                </pic:pic>
              </a:graphicData>
            </a:graphic>
          </wp:inline>
        </w:drawing>
      </w:r>
    </w:p>
    <w:p w14:paraId="37BE2A16" w14:textId="4A09EA49" w:rsidR="00177D66" w:rsidRDefault="00177D66" w:rsidP="00177D66">
      <w:pPr>
        <w:ind w:firstLine="0"/>
        <w:rPr>
          <w:rFonts w:ascii="Courier New" w:hAnsi="Courier New"/>
          <w:sz w:val="20"/>
        </w:rPr>
      </w:pPr>
      <w:r w:rsidRPr="00177D66">
        <w:rPr>
          <w:rFonts w:ascii="Courier New" w:hAnsi="Courier New"/>
          <w:noProof/>
          <w:sz w:val="20"/>
        </w:rPr>
        <w:lastRenderedPageBreak/>
        <w:drawing>
          <wp:inline distT="0" distB="0" distL="0" distR="0" wp14:anchorId="796DBEB8" wp14:editId="541CF63E">
            <wp:extent cx="3291840" cy="1677572"/>
            <wp:effectExtent l="0" t="0" r="0" b="0"/>
            <wp:docPr id="9771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7388" name=""/>
                    <pic:cNvPicPr/>
                  </pic:nvPicPr>
                  <pic:blipFill>
                    <a:blip r:embed="rId55"/>
                    <a:stretch>
                      <a:fillRect/>
                    </a:stretch>
                  </pic:blipFill>
                  <pic:spPr>
                    <a:xfrm>
                      <a:off x="0" y="0"/>
                      <a:ext cx="3321935" cy="1692909"/>
                    </a:xfrm>
                    <a:prstGeom prst="rect">
                      <a:avLst/>
                    </a:prstGeom>
                  </pic:spPr>
                </pic:pic>
              </a:graphicData>
            </a:graphic>
          </wp:inline>
        </w:drawing>
      </w:r>
    </w:p>
    <w:p w14:paraId="3BD46477" w14:textId="77777777" w:rsidR="00177D66" w:rsidRDefault="00177D66" w:rsidP="00177D66">
      <w:pPr>
        <w:ind w:firstLine="0"/>
        <w:rPr>
          <w:rFonts w:ascii="Courier New" w:hAnsi="Courier New"/>
          <w:sz w:val="20"/>
        </w:rPr>
      </w:pPr>
    </w:p>
    <w:p w14:paraId="3487FC8D" w14:textId="1CFE82C0" w:rsidR="00177D66" w:rsidRDefault="00177D66" w:rsidP="00177D66">
      <w:pPr>
        <w:ind w:firstLine="0"/>
        <w:rPr>
          <w:rFonts w:ascii="Courier New" w:hAnsi="Courier New"/>
          <w:sz w:val="20"/>
        </w:rPr>
      </w:pPr>
      <w:r w:rsidRPr="00177D66">
        <w:rPr>
          <w:rFonts w:ascii="Courier New" w:hAnsi="Courier New"/>
          <w:noProof/>
          <w:sz w:val="20"/>
        </w:rPr>
        <w:drawing>
          <wp:inline distT="0" distB="0" distL="0" distR="0" wp14:anchorId="6AEAC6A1" wp14:editId="3F739267">
            <wp:extent cx="3350029" cy="1534963"/>
            <wp:effectExtent l="0" t="0" r="3175" b="1905"/>
            <wp:docPr id="20923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5051" name=""/>
                    <pic:cNvPicPr/>
                  </pic:nvPicPr>
                  <pic:blipFill>
                    <a:blip r:embed="rId56"/>
                    <a:stretch>
                      <a:fillRect/>
                    </a:stretch>
                  </pic:blipFill>
                  <pic:spPr>
                    <a:xfrm>
                      <a:off x="0" y="0"/>
                      <a:ext cx="3373596" cy="1545761"/>
                    </a:xfrm>
                    <a:prstGeom prst="rect">
                      <a:avLst/>
                    </a:prstGeom>
                  </pic:spPr>
                </pic:pic>
              </a:graphicData>
            </a:graphic>
          </wp:inline>
        </w:drawing>
      </w:r>
    </w:p>
    <w:p w14:paraId="36726681" w14:textId="77777777" w:rsidR="00613E24" w:rsidRDefault="00613E24" w:rsidP="00177D66">
      <w:pPr>
        <w:ind w:firstLine="0"/>
        <w:rPr>
          <w:rFonts w:ascii="Courier New" w:hAnsi="Courier New"/>
          <w:sz w:val="20"/>
        </w:rPr>
      </w:pPr>
    </w:p>
    <w:p w14:paraId="07ADA687" w14:textId="0AC9CD0F" w:rsidR="00613E24" w:rsidRDefault="00613E24" w:rsidP="00177D66">
      <w:pPr>
        <w:ind w:firstLine="0"/>
        <w:rPr>
          <w:rFonts w:ascii="Courier New" w:hAnsi="Courier New"/>
          <w:sz w:val="20"/>
          <w:lang w:val="en-US"/>
        </w:rPr>
      </w:pPr>
      <w:r>
        <w:rPr>
          <w:rFonts w:ascii="Courier New" w:hAnsi="Courier New"/>
          <w:sz w:val="20"/>
        </w:rPr>
        <w:t>Šie duomenys tikrina ar</w:t>
      </w:r>
      <w:r w:rsidR="009757F4">
        <w:rPr>
          <w:rFonts w:ascii="Courier New" w:hAnsi="Courier New"/>
          <w:sz w:val="20"/>
        </w:rPr>
        <w:t xml:space="preserve"> veikia pirma užduotis ir yra atspausdinamas kiekvienos rasės daugiausiai gyvybės taškų turintis žaidėjas. Tikrinama antra užduotis – ar atspausdinamas į csv failą vienas stiprus žaidėjas. Tikrinama trečia užduotis – ar teisingai atrenkamos ir į csv failą atspausdinamos trūkstamos veikėjų klasės</w:t>
      </w:r>
      <w:r w:rsidR="00F1410D">
        <w:rPr>
          <w:rFonts w:ascii="Courier New" w:hAnsi="Courier New"/>
          <w:sz w:val="20"/>
        </w:rPr>
        <w:t xml:space="preserve"> (kai tokių nėra)</w:t>
      </w:r>
      <w:r w:rsidR="009757F4">
        <w:rPr>
          <w:rFonts w:ascii="Courier New" w:hAnsi="Courier New"/>
          <w:sz w:val="20"/>
        </w:rPr>
        <w:t xml:space="preserve">. </w:t>
      </w:r>
      <w:r w:rsidR="00E258D8">
        <w:rPr>
          <w:rFonts w:ascii="Courier New" w:hAnsi="Courier New"/>
          <w:sz w:val="20"/>
        </w:rPr>
        <w:t>Tikrinama ketvirta užduotis – ar atspausdinami stipriausi žaidėjai.</w:t>
      </w:r>
    </w:p>
    <w:p w14:paraId="3E585165" w14:textId="77777777" w:rsidR="006749C9" w:rsidRDefault="006749C9" w:rsidP="00177D66">
      <w:pPr>
        <w:ind w:firstLine="0"/>
        <w:rPr>
          <w:rFonts w:ascii="Courier New" w:hAnsi="Courier New"/>
          <w:sz w:val="20"/>
          <w:lang w:val="en-US"/>
        </w:rPr>
      </w:pPr>
    </w:p>
    <w:p w14:paraId="003325C6" w14:textId="5F1C95A9" w:rsidR="006749C9" w:rsidRDefault="006749C9" w:rsidP="00177D66">
      <w:pPr>
        <w:ind w:firstLine="0"/>
        <w:rPr>
          <w:rFonts w:ascii="Courier New" w:hAnsi="Courier New"/>
          <w:sz w:val="20"/>
          <w:lang w:val="en-US"/>
        </w:rPr>
      </w:pPr>
      <w:r>
        <w:rPr>
          <w:rFonts w:ascii="Courier New" w:hAnsi="Courier New"/>
          <w:sz w:val="20"/>
          <w:lang w:val="en-US"/>
        </w:rPr>
        <w:t>Rezultatai (Duomenys.txt):</w:t>
      </w:r>
    </w:p>
    <w:p w14:paraId="1581608F" w14:textId="7C5E6B8C" w:rsidR="006749C9" w:rsidRDefault="006749C9" w:rsidP="00177D66">
      <w:pPr>
        <w:ind w:firstLine="0"/>
        <w:rPr>
          <w:rFonts w:ascii="Courier New" w:hAnsi="Courier New"/>
          <w:sz w:val="20"/>
          <w:lang w:val="en-US"/>
        </w:rPr>
      </w:pPr>
      <w:r w:rsidRPr="006749C9">
        <w:rPr>
          <w:rFonts w:ascii="Courier New" w:hAnsi="Courier New"/>
          <w:noProof/>
          <w:sz w:val="20"/>
          <w:lang w:val="en-US"/>
        </w:rPr>
        <w:drawing>
          <wp:inline distT="0" distB="0" distL="0" distR="0" wp14:anchorId="4D50D1F8" wp14:editId="4D553A00">
            <wp:extent cx="6254087" cy="3740727"/>
            <wp:effectExtent l="0" t="0" r="0" b="6350"/>
            <wp:docPr id="178063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37675" name=""/>
                    <pic:cNvPicPr/>
                  </pic:nvPicPr>
                  <pic:blipFill>
                    <a:blip r:embed="rId57"/>
                    <a:stretch>
                      <a:fillRect/>
                    </a:stretch>
                  </pic:blipFill>
                  <pic:spPr>
                    <a:xfrm>
                      <a:off x="0" y="0"/>
                      <a:ext cx="6333648" cy="3788314"/>
                    </a:xfrm>
                    <a:prstGeom prst="rect">
                      <a:avLst/>
                    </a:prstGeom>
                  </pic:spPr>
                </pic:pic>
              </a:graphicData>
            </a:graphic>
          </wp:inline>
        </w:drawing>
      </w:r>
    </w:p>
    <w:p w14:paraId="3E8AE396" w14:textId="77777777" w:rsidR="006749C9" w:rsidRDefault="006749C9" w:rsidP="00177D66">
      <w:pPr>
        <w:ind w:firstLine="0"/>
        <w:rPr>
          <w:rFonts w:ascii="Courier New" w:hAnsi="Courier New"/>
          <w:sz w:val="20"/>
          <w:lang w:val="en-US"/>
        </w:rPr>
      </w:pPr>
    </w:p>
    <w:p w14:paraId="3591BE7E" w14:textId="01CA1A85" w:rsidR="006749C9" w:rsidRDefault="006749C9" w:rsidP="00177D66">
      <w:pPr>
        <w:ind w:firstLine="0"/>
        <w:rPr>
          <w:rFonts w:ascii="Courier New" w:hAnsi="Courier New"/>
          <w:sz w:val="20"/>
          <w:lang w:val="en-US"/>
        </w:rPr>
      </w:pPr>
      <w:r>
        <w:rPr>
          <w:rFonts w:ascii="Courier New" w:hAnsi="Courier New"/>
          <w:sz w:val="20"/>
          <w:lang w:val="en-US"/>
        </w:rPr>
        <w:t>Rezultatai (Konsol</w:t>
      </w:r>
      <w:r>
        <w:rPr>
          <w:rFonts w:ascii="Courier New" w:hAnsi="Courier New"/>
          <w:sz w:val="20"/>
        </w:rPr>
        <w:t>ėje</w:t>
      </w:r>
      <w:r>
        <w:rPr>
          <w:rFonts w:ascii="Courier New" w:hAnsi="Courier New"/>
          <w:sz w:val="20"/>
          <w:lang w:val="en-US"/>
        </w:rPr>
        <w:t>):</w:t>
      </w:r>
    </w:p>
    <w:p w14:paraId="4F989242" w14:textId="55976F52" w:rsidR="006749C9" w:rsidRDefault="006749C9" w:rsidP="00177D66">
      <w:pPr>
        <w:ind w:firstLine="0"/>
        <w:rPr>
          <w:rFonts w:ascii="Courier New" w:hAnsi="Courier New"/>
          <w:sz w:val="20"/>
          <w:lang w:val="en-US"/>
        </w:rPr>
      </w:pPr>
      <w:r w:rsidRPr="006749C9">
        <w:rPr>
          <w:rFonts w:ascii="Courier New" w:hAnsi="Courier New"/>
          <w:noProof/>
          <w:sz w:val="20"/>
          <w:lang w:val="en-US"/>
        </w:rPr>
        <w:drawing>
          <wp:inline distT="0" distB="0" distL="0" distR="0" wp14:anchorId="2D967A60" wp14:editId="51E428F2">
            <wp:extent cx="6338570" cy="5202598"/>
            <wp:effectExtent l="0" t="0" r="0" b="4445"/>
            <wp:docPr id="5159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2967" name=""/>
                    <pic:cNvPicPr/>
                  </pic:nvPicPr>
                  <pic:blipFill>
                    <a:blip r:embed="rId58"/>
                    <a:stretch>
                      <a:fillRect/>
                    </a:stretch>
                  </pic:blipFill>
                  <pic:spPr>
                    <a:xfrm>
                      <a:off x="0" y="0"/>
                      <a:ext cx="6375418" cy="5232842"/>
                    </a:xfrm>
                    <a:prstGeom prst="rect">
                      <a:avLst/>
                    </a:prstGeom>
                  </pic:spPr>
                </pic:pic>
              </a:graphicData>
            </a:graphic>
          </wp:inline>
        </w:drawing>
      </w:r>
    </w:p>
    <w:p w14:paraId="6CB89A7A" w14:textId="4783725B" w:rsidR="006749C9" w:rsidRDefault="00182DF5" w:rsidP="00177D66">
      <w:pPr>
        <w:ind w:firstLine="0"/>
        <w:rPr>
          <w:rFonts w:ascii="Courier New" w:hAnsi="Courier New"/>
          <w:sz w:val="20"/>
          <w:lang w:val="en-US"/>
        </w:rPr>
      </w:pPr>
      <w:r w:rsidRPr="00182DF5">
        <w:rPr>
          <w:rFonts w:ascii="Courier New" w:hAnsi="Courier New"/>
          <w:noProof/>
          <w:sz w:val="20"/>
          <w:lang w:val="en-US"/>
        </w:rPr>
        <w:drawing>
          <wp:inline distT="0" distB="0" distL="0" distR="0" wp14:anchorId="18C6D751" wp14:editId="31B543E0">
            <wp:extent cx="6339014" cy="1662545"/>
            <wp:effectExtent l="0" t="0" r="0" b="1270"/>
            <wp:docPr id="123194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6951" name=""/>
                    <pic:cNvPicPr/>
                  </pic:nvPicPr>
                  <pic:blipFill>
                    <a:blip r:embed="rId59"/>
                    <a:stretch>
                      <a:fillRect/>
                    </a:stretch>
                  </pic:blipFill>
                  <pic:spPr>
                    <a:xfrm>
                      <a:off x="0" y="0"/>
                      <a:ext cx="6424049" cy="1684847"/>
                    </a:xfrm>
                    <a:prstGeom prst="rect">
                      <a:avLst/>
                    </a:prstGeom>
                  </pic:spPr>
                </pic:pic>
              </a:graphicData>
            </a:graphic>
          </wp:inline>
        </w:drawing>
      </w:r>
    </w:p>
    <w:p w14:paraId="7A8B1DBE" w14:textId="77777777" w:rsidR="00182DF5" w:rsidRDefault="00182DF5" w:rsidP="00177D66">
      <w:pPr>
        <w:ind w:firstLine="0"/>
        <w:rPr>
          <w:rFonts w:ascii="Courier New" w:hAnsi="Courier New"/>
          <w:sz w:val="20"/>
          <w:lang w:val="en-US"/>
        </w:rPr>
      </w:pPr>
    </w:p>
    <w:p w14:paraId="2C63C369" w14:textId="354EDCA1" w:rsidR="00182DF5" w:rsidRDefault="00182DF5" w:rsidP="00177D66">
      <w:pPr>
        <w:ind w:firstLine="0"/>
        <w:rPr>
          <w:rFonts w:ascii="Courier New" w:hAnsi="Courier New"/>
          <w:sz w:val="20"/>
          <w:lang w:val="en-US"/>
        </w:rPr>
      </w:pPr>
      <w:r>
        <w:rPr>
          <w:rFonts w:ascii="Courier New" w:hAnsi="Courier New"/>
          <w:sz w:val="20"/>
          <w:lang w:val="en-US"/>
        </w:rPr>
        <w:t>Rezultatai (StiprusVeikejai.csv):</w:t>
      </w:r>
    </w:p>
    <w:p w14:paraId="2B6E1C87" w14:textId="11D0D30F" w:rsidR="00182DF5" w:rsidRDefault="00B776C1" w:rsidP="00177D66">
      <w:pPr>
        <w:ind w:firstLine="0"/>
        <w:rPr>
          <w:rFonts w:ascii="Courier New" w:hAnsi="Courier New"/>
          <w:sz w:val="20"/>
          <w:lang w:val="en-US"/>
        </w:rPr>
      </w:pPr>
      <w:r w:rsidRPr="00B776C1">
        <w:rPr>
          <w:rFonts w:ascii="Courier New" w:hAnsi="Courier New"/>
          <w:noProof/>
          <w:sz w:val="20"/>
          <w:lang w:val="en-US"/>
        </w:rPr>
        <w:drawing>
          <wp:inline distT="0" distB="0" distL="0" distR="0" wp14:anchorId="133D9056" wp14:editId="79CDC421">
            <wp:extent cx="2614109" cy="673331"/>
            <wp:effectExtent l="0" t="0" r="2540" b="0"/>
            <wp:docPr id="5103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196" name=""/>
                    <pic:cNvPicPr/>
                  </pic:nvPicPr>
                  <pic:blipFill>
                    <a:blip r:embed="rId60"/>
                    <a:stretch>
                      <a:fillRect/>
                    </a:stretch>
                  </pic:blipFill>
                  <pic:spPr>
                    <a:xfrm>
                      <a:off x="0" y="0"/>
                      <a:ext cx="2731171" cy="703483"/>
                    </a:xfrm>
                    <a:prstGeom prst="rect">
                      <a:avLst/>
                    </a:prstGeom>
                  </pic:spPr>
                </pic:pic>
              </a:graphicData>
            </a:graphic>
          </wp:inline>
        </w:drawing>
      </w:r>
    </w:p>
    <w:p w14:paraId="2AD14B47" w14:textId="77777777" w:rsidR="00B776C1" w:rsidRDefault="00B776C1" w:rsidP="00177D66">
      <w:pPr>
        <w:ind w:firstLine="0"/>
        <w:rPr>
          <w:rFonts w:ascii="Courier New" w:hAnsi="Courier New"/>
          <w:sz w:val="20"/>
          <w:lang w:val="en-US"/>
        </w:rPr>
      </w:pPr>
    </w:p>
    <w:p w14:paraId="03620D65" w14:textId="6AA9C903" w:rsidR="00B776C1" w:rsidRDefault="00B776C1" w:rsidP="00177D66">
      <w:pPr>
        <w:ind w:firstLine="0"/>
        <w:rPr>
          <w:rFonts w:ascii="Courier New" w:hAnsi="Courier New"/>
          <w:sz w:val="20"/>
          <w:lang w:val="en-US"/>
        </w:rPr>
      </w:pPr>
      <w:r>
        <w:rPr>
          <w:rFonts w:ascii="Courier New" w:hAnsi="Courier New"/>
          <w:sz w:val="20"/>
          <w:lang w:val="en-US"/>
        </w:rPr>
        <w:lastRenderedPageBreak/>
        <w:t>Rezultatai (Trukstami.csv):</w:t>
      </w:r>
    </w:p>
    <w:p w14:paraId="7CE350DF" w14:textId="68289528" w:rsidR="00B776C1" w:rsidRDefault="00B776C1" w:rsidP="00177D66">
      <w:pPr>
        <w:ind w:firstLine="0"/>
        <w:rPr>
          <w:rFonts w:ascii="Courier New" w:hAnsi="Courier New"/>
          <w:sz w:val="20"/>
          <w:lang w:val="en-US"/>
        </w:rPr>
      </w:pPr>
      <w:r w:rsidRPr="00B776C1">
        <w:rPr>
          <w:rFonts w:ascii="Courier New" w:hAnsi="Courier New"/>
          <w:noProof/>
          <w:sz w:val="20"/>
          <w:lang w:val="en-US"/>
        </w:rPr>
        <w:drawing>
          <wp:inline distT="0" distB="0" distL="0" distR="0" wp14:anchorId="77EF18B0" wp14:editId="18AFA0D8">
            <wp:extent cx="1694593" cy="4164677"/>
            <wp:effectExtent l="0" t="0" r="0" b="1270"/>
            <wp:docPr id="146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48" name=""/>
                    <pic:cNvPicPr/>
                  </pic:nvPicPr>
                  <pic:blipFill>
                    <a:blip r:embed="rId61"/>
                    <a:stretch>
                      <a:fillRect/>
                    </a:stretch>
                  </pic:blipFill>
                  <pic:spPr>
                    <a:xfrm>
                      <a:off x="0" y="0"/>
                      <a:ext cx="1718245" cy="4222804"/>
                    </a:xfrm>
                    <a:prstGeom prst="rect">
                      <a:avLst/>
                    </a:prstGeom>
                  </pic:spPr>
                </pic:pic>
              </a:graphicData>
            </a:graphic>
          </wp:inline>
        </w:drawing>
      </w:r>
    </w:p>
    <w:p w14:paraId="3EB0E0F6" w14:textId="34567EA1" w:rsidR="00B776C1" w:rsidRDefault="00B776C1" w:rsidP="00B776C1">
      <w:pPr>
        <w:pStyle w:val="Heading3"/>
        <w:rPr>
          <w:lang w:val="en-US"/>
        </w:rPr>
      </w:pPr>
      <w:bookmarkStart w:id="95" w:name="_Toc153374066"/>
      <w:r>
        <w:rPr>
          <w:lang w:val="en-US"/>
        </w:rPr>
        <w:t>Duo</w:t>
      </w:r>
      <w:r>
        <w:t>menys ir rezultatai 2</w:t>
      </w:r>
      <w:bookmarkEnd w:id="95"/>
    </w:p>
    <w:p w14:paraId="7AD217DB" w14:textId="77777777" w:rsidR="00B776C1" w:rsidRDefault="00B776C1" w:rsidP="00B776C1">
      <w:pPr>
        <w:ind w:firstLine="0"/>
      </w:pPr>
    </w:p>
    <w:p w14:paraId="78CFDD16" w14:textId="37AFF72E" w:rsidR="00B776C1" w:rsidRDefault="00B776C1" w:rsidP="00B776C1">
      <w:pPr>
        <w:ind w:firstLine="0"/>
        <w:rPr>
          <w:rFonts w:ascii="Courier New" w:hAnsi="Courier New"/>
          <w:sz w:val="20"/>
        </w:rPr>
      </w:pPr>
      <w:r w:rsidRPr="00177D66">
        <w:rPr>
          <w:rFonts w:ascii="Courier New" w:hAnsi="Courier New"/>
          <w:sz w:val="20"/>
        </w:rPr>
        <w:t>Pradiniai failai:</w:t>
      </w:r>
    </w:p>
    <w:p w14:paraId="4BE33DF0" w14:textId="61F6567F" w:rsidR="00B776C1" w:rsidRDefault="005A3F0B" w:rsidP="00B776C1">
      <w:pPr>
        <w:ind w:firstLine="0"/>
        <w:rPr>
          <w:rFonts w:ascii="Courier New" w:hAnsi="Courier New"/>
          <w:sz w:val="20"/>
          <w:lang w:val="en-US"/>
        </w:rPr>
      </w:pPr>
      <w:r w:rsidRPr="005A3F0B">
        <w:rPr>
          <w:rFonts w:ascii="Courier New" w:hAnsi="Courier New"/>
          <w:noProof/>
          <w:sz w:val="20"/>
          <w:lang w:val="en-US"/>
        </w:rPr>
        <w:drawing>
          <wp:inline distT="0" distB="0" distL="0" distR="0" wp14:anchorId="4261393A" wp14:editId="782B78C3">
            <wp:extent cx="3364934" cy="1945178"/>
            <wp:effectExtent l="0" t="0" r="635" b="0"/>
            <wp:docPr id="430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085" name=""/>
                    <pic:cNvPicPr/>
                  </pic:nvPicPr>
                  <pic:blipFill>
                    <a:blip r:embed="rId62"/>
                    <a:stretch>
                      <a:fillRect/>
                    </a:stretch>
                  </pic:blipFill>
                  <pic:spPr>
                    <a:xfrm>
                      <a:off x="0" y="0"/>
                      <a:ext cx="3435478" cy="1985958"/>
                    </a:xfrm>
                    <a:prstGeom prst="rect">
                      <a:avLst/>
                    </a:prstGeom>
                  </pic:spPr>
                </pic:pic>
              </a:graphicData>
            </a:graphic>
          </wp:inline>
        </w:drawing>
      </w:r>
    </w:p>
    <w:p w14:paraId="06D896D7" w14:textId="0AB4F652" w:rsidR="005A3F0B" w:rsidRDefault="005A3F0B" w:rsidP="00B776C1">
      <w:pPr>
        <w:ind w:firstLine="0"/>
        <w:rPr>
          <w:rFonts w:ascii="Courier New" w:hAnsi="Courier New"/>
          <w:sz w:val="20"/>
          <w:lang w:val="en-US"/>
        </w:rPr>
      </w:pPr>
      <w:r w:rsidRPr="005A3F0B">
        <w:rPr>
          <w:rFonts w:ascii="Courier New" w:hAnsi="Courier New"/>
          <w:noProof/>
          <w:sz w:val="20"/>
          <w:lang w:val="en-US"/>
        </w:rPr>
        <w:drawing>
          <wp:inline distT="0" distB="0" distL="0" distR="0" wp14:anchorId="5B5A5066" wp14:editId="77191534">
            <wp:extent cx="3144798" cy="1862051"/>
            <wp:effectExtent l="0" t="0" r="5080" b="5080"/>
            <wp:docPr id="135333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7631" name=""/>
                    <pic:cNvPicPr/>
                  </pic:nvPicPr>
                  <pic:blipFill>
                    <a:blip r:embed="rId63"/>
                    <a:stretch>
                      <a:fillRect/>
                    </a:stretch>
                  </pic:blipFill>
                  <pic:spPr>
                    <a:xfrm>
                      <a:off x="0" y="0"/>
                      <a:ext cx="3206964" cy="1898860"/>
                    </a:xfrm>
                    <a:prstGeom prst="rect">
                      <a:avLst/>
                    </a:prstGeom>
                  </pic:spPr>
                </pic:pic>
              </a:graphicData>
            </a:graphic>
          </wp:inline>
        </w:drawing>
      </w:r>
    </w:p>
    <w:p w14:paraId="4F2E10D3" w14:textId="2C3E8804" w:rsidR="005A3F0B" w:rsidRDefault="005A3F0B" w:rsidP="00B776C1">
      <w:pPr>
        <w:ind w:firstLine="0"/>
        <w:rPr>
          <w:rFonts w:ascii="Courier New" w:hAnsi="Courier New"/>
          <w:sz w:val="20"/>
          <w:lang w:val="en-US"/>
        </w:rPr>
      </w:pPr>
      <w:r w:rsidRPr="005A3F0B">
        <w:rPr>
          <w:rFonts w:ascii="Courier New" w:hAnsi="Courier New"/>
          <w:noProof/>
          <w:sz w:val="20"/>
          <w:lang w:val="en-US"/>
        </w:rPr>
        <w:lastRenderedPageBreak/>
        <w:drawing>
          <wp:inline distT="0" distB="0" distL="0" distR="0" wp14:anchorId="75F4CDF4" wp14:editId="43619E3F">
            <wp:extent cx="3608480" cy="1587731"/>
            <wp:effectExtent l="0" t="0" r="0" b="0"/>
            <wp:docPr id="126636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66106" name=""/>
                    <pic:cNvPicPr/>
                  </pic:nvPicPr>
                  <pic:blipFill>
                    <a:blip r:embed="rId64"/>
                    <a:stretch>
                      <a:fillRect/>
                    </a:stretch>
                  </pic:blipFill>
                  <pic:spPr>
                    <a:xfrm>
                      <a:off x="0" y="0"/>
                      <a:ext cx="3736819" cy="1644200"/>
                    </a:xfrm>
                    <a:prstGeom prst="rect">
                      <a:avLst/>
                    </a:prstGeom>
                  </pic:spPr>
                </pic:pic>
              </a:graphicData>
            </a:graphic>
          </wp:inline>
        </w:drawing>
      </w:r>
    </w:p>
    <w:p w14:paraId="5D623FB4" w14:textId="7B1F126A" w:rsidR="00F50332" w:rsidRDefault="00F50332" w:rsidP="00B776C1">
      <w:pPr>
        <w:ind w:firstLine="0"/>
        <w:rPr>
          <w:rFonts w:ascii="Courier New" w:hAnsi="Courier New"/>
          <w:sz w:val="20"/>
          <w:lang w:val="en-US"/>
        </w:rPr>
      </w:pPr>
    </w:p>
    <w:p w14:paraId="3E631D26" w14:textId="365E2353" w:rsidR="00F50332" w:rsidRPr="00387B01" w:rsidRDefault="00387B01" w:rsidP="00B776C1">
      <w:pPr>
        <w:ind w:firstLine="0"/>
        <w:rPr>
          <w:rFonts w:ascii="Courier New" w:hAnsi="Courier New"/>
          <w:sz w:val="20"/>
          <w:lang w:val="en-US"/>
        </w:rPr>
      </w:pPr>
      <w:r>
        <w:rPr>
          <w:rFonts w:ascii="Courier New" w:hAnsi="Courier New"/>
          <w:sz w:val="20"/>
        </w:rPr>
        <w:t>Šie duomenys tikrina ar veikia pirma užduotis atrenka daugiau nei vieną kiekvienos rasės žaidėją. Tikrinama antra užduotis – ar atspausdinamas į csv failą daugiau vienas stiprus žaidėjas</w:t>
      </w:r>
      <w:r w:rsidR="00857EF6">
        <w:rPr>
          <w:rFonts w:ascii="Courier New" w:hAnsi="Courier New"/>
          <w:sz w:val="20"/>
        </w:rPr>
        <w:t xml:space="preserve"> ir ar jie yra </w:t>
      </w:r>
      <w:r w:rsidR="00DA6F83">
        <w:rPr>
          <w:rFonts w:ascii="Courier New" w:hAnsi="Courier New"/>
          <w:sz w:val="20"/>
        </w:rPr>
        <w:t>surūšiuojami</w:t>
      </w:r>
      <w:r>
        <w:rPr>
          <w:rFonts w:ascii="Courier New" w:hAnsi="Courier New"/>
          <w:sz w:val="20"/>
        </w:rPr>
        <w:t>. Tikrinama trečia užduotis – ar teisingai atrenkamos ir į csv failą atspausdinamos trūkstamos veikėjų klasės</w:t>
      </w:r>
      <w:r w:rsidR="003D7139">
        <w:rPr>
          <w:rFonts w:ascii="Courier New" w:hAnsi="Courier New"/>
          <w:sz w:val="20"/>
        </w:rPr>
        <w:t xml:space="preserve"> (kai tokių yra)</w:t>
      </w:r>
      <w:r>
        <w:rPr>
          <w:rFonts w:ascii="Courier New" w:hAnsi="Courier New"/>
          <w:sz w:val="20"/>
        </w:rPr>
        <w:t>. Tikrinama ketvirta užduotis – ar atspausdinami stipriausi žaidėjai</w:t>
      </w:r>
      <w:r w:rsidR="00DA6F83">
        <w:rPr>
          <w:rFonts w:ascii="Courier New" w:hAnsi="Courier New"/>
          <w:sz w:val="20"/>
        </w:rPr>
        <w:t>, kai jų yra daugiau nei vienas</w:t>
      </w:r>
      <w:r>
        <w:rPr>
          <w:rFonts w:ascii="Courier New" w:hAnsi="Courier New"/>
          <w:sz w:val="20"/>
        </w:rPr>
        <w:t>.</w:t>
      </w:r>
    </w:p>
    <w:p w14:paraId="23EDD14D" w14:textId="77777777" w:rsidR="00F50332" w:rsidRDefault="00F50332" w:rsidP="00B776C1">
      <w:pPr>
        <w:ind w:firstLine="0"/>
        <w:rPr>
          <w:rFonts w:ascii="Courier New" w:hAnsi="Courier New"/>
          <w:sz w:val="20"/>
        </w:rPr>
      </w:pPr>
    </w:p>
    <w:p w14:paraId="48084105" w14:textId="5B8B9F9C" w:rsidR="00F50332" w:rsidRDefault="00F50332" w:rsidP="00B776C1">
      <w:pPr>
        <w:ind w:firstLine="0"/>
        <w:rPr>
          <w:rFonts w:ascii="Courier New" w:hAnsi="Courier New"/>
          <w:sz w:val="20"/>
        </w:rPr>
      </w:pPr>
      <w:r>
        <w:rPr>
          <w:rFonts w:ascii="Courier New" w:hAnsi="Courier New"/>
          <w:sz w:val="20"/>
        </w:rPr>
        <w:t>Rezultatai (Duomenys.txt):</w:t>
      </w:r>
    </w:p>
    <w:p w14:paraId="6E137A52" w14:textId="77F395CF" w:rsidR="00F50332" w:rsidRDefault="00F50332" w:rsidP="00B776C1">
      <w:pPr>
        <w:ind w:firstLine="0"/>
        <w:rPr>
          <w:rFonts w:ascii="Courier New" w:hAnsi="Courier New"/>
          <w:sz w:val="20"/>
          <w:lang w:val="en-US"/>
        </w:rPr>
      </w:pPr>
      <w:r w:rsidRPr="00F50332">
        <w:rPr>
          <w:rFonts w:ascii="Courier New" w:hAnsi="Courier New"/>
          <w:noProof/>
          <w:sz w:val="20"/>
          <w:lang w:val="en-US"/>
        </w:rPr>
        <w:drawing>
          <wp:inline distT="0" distB="0" distL="0" distR="0" wp14:anchorId="56C730F7" wp14:editId="28C0E235">
            <wp:extent cx="5978348" cy="3566160"/>
            <wp:effectExtent l="0" t="0" r="3810" b="2540"/>
            <wp:docPr id="5324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4754" name=""/>
                    <pic:cNvPicPr/>
                  </pic:nvPicPr>
                  <pic:blipFill>
                    <a:blip r:embed="rId65"/>
                    <a:stretch>
                      <a:fillRect/>
                    </a:stretch>
                  </pic:blipFill>
                  <pic:spPr>
                    <a:xfrm>
                      <a:off x="0" y="0"/>
                      <a:ext cx="6101086" cy="3639375"/>
                    </a:xfrm>
                    <a:prstGeom prst="rect">
                      <a:avLst/>
                    </a:prstGeom>
                  </pic:spPr>
                </pic:pic>
              </a:graphicData>
            </a:graphic>
          </wp:inline>
        </w:drawing>
      </w:r>
    </w:p>
    <w:p w14:paraId="072933A7" w14:textId="77777777" w:rsidR="0012016E" w:rsidRDefault="0012016E">
      <w:pPr>
        <w:spacing w:after="0" w:line="240" w:lineRule="auto"/>
        <w:ind w:firstLine="0"/>
        <w:jc w:val="left"/>
        <w:rPr>
          <w:rFonts w:ascii="Courier New" w:hAnsi="Courier New"/>
          <w:sz w:val="20"/>
          <w:lang w:val="en-US"/>
        </w:rPr>
      </w:pPr>
      <w:r>
        <w:rPr>
          <w:rFonts w:ascii="Courier New" w:hAnsi="Courier New"/>
          <w:sz w:val="20"/>
          <w:lang w:val="en-US"/>
        </w:rPr>
        <w:br w:type="page"/>
      </w:r>
    </w:p>
    <w:p w14:paraId="1A47F773" w14:textId="0AB2C481" w:rsidR="00F50332" w:rsidRDefault="00F50332" w:rsidP="00B776C1">
      <w:pPr>
        <w:ind w:firstLine="0"/>
        <w:rPr>
          <w:rFonts w:ascii="Courier New" w:hAnsi="Courier New"/>
          <w:sz w:val="20"/>
        </w:rPr>
      </w:pPr>
      <w:r>
        <w:rPr>
          <w:rFonts w:ascii="Courier New" w:hAnsi="Courier New"/>
          <w:sz w:val="20"/>
          <w:lang w:val="en-US"/>
        </w:rPr>
        <w:lastRenderedPageBreak/>
        <w:t>Rezultatai (</w:t>
      </w:r>
      <w:r>
        <w:rPr>
          <w:rFonts w:ascii="Courier New" w:hAnsi="Courier New"/>
          <w:sz w:val="20"/>
        </w:rPr>
        <w:t>Konsolėje):</w:t>
      </w:r>
    </w:p>
    <w:p w14:paraId="06408598" w14:textId="48F94AA7" w:rsidR="00F50332" w:rsidRDefault="00F50332" w:rsidP="00B776C1">
      <w:pPr>
        <w:ind w:firstLine="0"/>
        <w:rPr>
          <w:rFonts w:ascii="Courier New" w:hAnsi="Courier New"/>
          <w:sz w:val="20"/>
          <w:lang w:val="en-US"/>
        </w:rPr>
      </w:pPr>
      <w:r w:rsidRPr="00F50332">
        <w:rPr>
          <w:rFonts w:ascii="Courier New" w:hAnsi="Courier New"/>
          <w:noProof/>
          <w:sz w:val="20"/>
          <w:lang w:val="en-US"/>
        </w:rPr>
        <w:drawing>
          <wp:inline distT="0" distB="0" distL="0" distR="0" wp14:anchorId="1EB1B912" wp14:editId="0A15DABC">
            <wp:extent cx="5801995" cy="5145244"/>
            <wp:effectExtent l="0" t="0" r="1905" b="0"/>
            <wp:docPr id="8609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2624" name=""/>
                    <pic:cNvPicPr/>
                  </pic:nvPicPr>
                  <pic:blipFill>
                    <a:blip r:embed="rId66"/>
                    <a:stretch>
                      <a:fillRect/>
                    </a:stretch>
                  </pic:blipFill>
                  <pic:spPr>
                    <a:xfrm>
                      <a:off x="0" y="0"/>
                      <a:ext cx="5896369" cy="5228936"/>
                    </a:xfrm>
                    <a:prstGeom prst="rect">
                      <a:avLst/>
                    </a:prstGeom>
                  </pic:spPr>
                </pic:pic>
              </a:graphicData>
            </a:graphic>
          </wp:inline>
        </w:drawing>
      </w:r>
    </w:p>
    <w:p w14:paraId="27914D68" w14:textId="2CEF069A" w:rsidR="00F50332" w:rsidRDefault="00F50332" w:rsidP="00B776C1">
      <w:pPr>
        <w:ind w:firstLine="0"/>
        <w:rPr>
          <w:rFonts w:ascii="Courier New" w:hAnsi="Courier New"/>
          <w:sz w:val="20"/>
          <w:lang w:val="en-US"/>
        </w:rPr>
      </w:pPr>
      <w:r w:rsidRPr="00F50332">
        <w:rPr>
          <w:rFonts w:ascii="Courier New" w:hAnsi="Courier New"/>
          <w:noProof/>
          <w:sz w:val="20"/>
          <w:lang w:val="en-US"/>
        </w:rPr>
        <w:drawing>
          <wp:inline distT="0" distB="0" distL="0" distR="0" wp14:anchorId="68DD0288" wp14:editId="2C5E755D">
            <wp:extent cx="6177042" cy="3266902"/>
            <wp:effectExtent l="0" t="0" r="0" b="0"/>
            <wp:docPr id="231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001" name=""/>
                    <pic:cNvPicPr/>
                  </pic:nvPicPr>
                  <pic:blipFill>
                    <a:blip r:embed="rId67"/>
                    <a:stretch>
                      <a:fillRect/>
                    </a:stretch>
                  </pic:blipFill>
                  <pic:spPr>
                    <a:xfrm>
                      <a:off x="0" y="0"/>
                      <a:ext cx="6212174" cy="3285483"/>
                    </a:xfrm>
                    <a:prstGeom prst="rect">
                      <a:avLst/>
                    </a:prstGeom>
                  </pic:spPr>
                </pic:pic>
              </a:graphicData>
            </a:graphic>
          </wp:inline>
        </w:drawing>
      </w:r>
    </w:p>
    <w:p w14:paraId="4B8E4A4E" w14:textId="77777777" w:rsidR="0012016E" w:rsidRDefault="0012016E">
      <w:pPr>
        <w:spacing w:after="0" w:line="240" w:lineRule="auto"/>
        <w:ind w:firstLine="0"/>
        <w:jc w:val="left"/>
        <w:rPr>
          <w:rFonts w:ascii="Courier New" w:hAnsi="Courier New"/>
          <w:sz w:val="20"/>
          <w:lang w:val="en-US"/>
        </w:rPr>
      </w:pPr>
      <w:r>
        <w:rPr>
          <w:rFonts w:ascii="Courier New" w:hAnsi="Courier New"/>
          <w:sz w:val="20"/>
          <w:lang w:val="en-US"/>
        </w:rPr>
        <w:br w:type="page"/>
      </w:r>
    </w:p>
    <w:p w14:paraId="182B9620" w14:textId="3EC94CA6" w:rsidR="00F50332" w:rsidRDefault="00F50332" w:rsidP="00B776C1">
      <w:pPr>
        <w:ind w:firstLine="0"/>
        <w:rPr>
          <w:rFonts w:ascii="Courier New" w:hAnsi="Courier New"/>
          <w:sz w:val="20"/>
        </w:rPr>
      </w:pPr>
      <w:r>
        <w:rPr>
          <w:rFonts w:ascii="Courier New" w:hAnsi="Courier New"/>
          <w:sz w:val="20"/>
          <w:lang w:val="en-US"/>
        </w:rPr>
        <w:lastRenderedPageBreak/>
        <w:t>Rezultatai (</w:t>
      </w:r>
      <w:r>
        <w:rPr>
          <w:rFonts w:ascii="Courier New" w:hAnsi="Courier New"/>
          <w:sz w:val="20"/>
        </w:rPr>
        <w:t>StiprusVeikejai.csv):</w:t>
      </w:r>
    </w:p>
    <w:p w14:paraId="2E30384E" w14:textId="052FC942" w:rsidR="00F50332" w:rsidRDefault="00F50332" w:rsidP="00B776C1">
      <w:pPr>
        <w:ind w:firstLine="0"/>
        <w:rPr>
          <w:rFonts w:ascii="Courier New" w:hAnsi="Courier New"/>
          <w:sz w:val="20"/>
          <w:lang w:val="en-US"/>
        </w:rPr>
      </w:pPr>
      <w:r w:rsidRPr="00F50332">
        <w:rPr>
          <w:rFonts w:ascii="Courier New" w:hAnsi="Courier New"/>
          <w:noProof/>
          <w:sz w:val="20"/>
          <w:lang w:val="en-US"/>
        </w:rPr>
        <w:drawing>
          <wp:inline distT="0" distB="0" distL="0" distR="0" wp14:anchorId="1548A12D" wp14:editId="0F135909">
            <wp:extent cx="5885410" cy="2735372"/>
            <wp:effectExtent l="0" t="0" r="0" b="0"/>
            <wp:docPr id="147265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52366" name=""/>
                    <pic:cNvPicPr/>
                  </pic:nvPicPr>
                  <pic:blipFill>
                    <a:blip r:embed="rId68"/>
                    <a:stretch>
                      <a:fillRect/>
                    </a:stretch>
                  </pic:blipFill>
                  <pic:spPr>
                    <a:xfrm>
                      <a:off x="0" y="0"/>
                      <a:ext cx="5906785" cy="2745307"/>
                    </a:xfrm>
                    <a:prstGeom prst="rect">
                      <a:avLst/>
                    </a:prstGeom>
                  </pic:spPr>
                </pic:pic>
              </a:graphicData>
            </a:graphic>
          </wp:inline>
        </w:drawing>
      </w:r>
    </w:p>
    <w:p w14:paraId="0D924FCD" w14:textId="49E9CB96" w:rsidR="00F50332" w:rsidRDefault="00F50332" w:rsidP="00B776C1">
      <w:pPr>
        <w:ind w:firstLine="0"/>
        <w:rPr>
          <w:rFonts w:ascii="Courier New" w:hAnsi="Courier New"/>
          <w:sz w:val="20"/>
          <w:lang w:val="en-US"/>
        </w:rPr>
      </w:pPr>
      <w:r>
        <w:rPr>
          <w:rFonts w:ascii="Courier New" w:hAnsi="Courier New"/>
          <w:sz w:val="20"/>
          <w:lang w:val="en-US"/>
        </w:rPr>
        <w:t>Rezultatai (Trukstami.csv):</w:t>
      </w:r>
    </w:p>
    <w:p w14:paraId="4DC53654" w14:textId="397A4218" w:rsidR="00F50332" w:rsidRPr="00F50332" w:rsidRDefault="00F50332" w:rsidP="00B776C1">
      <w:pPr>
        <w:ind w:firstLine="0"/>
        <w:rPr>
          <w:rFonts w:ascii="Courier New" w:hAnsi="Courier New"/>
          <w:sz w:val="20"/>
          <w:lang w:val="en-US"/>
        </w:rPr>
      </w:pPr>
      <w:r w:rsidRPr="00F50332">
        <w:rPr>
          <w:rFonts w:ascii="Courier New" w:hAnsi="Courier New"/>
          <w:noProof/>
          <w:sz w:val="20"/>
          <w:lang w:val="en-US"/>
        </w:rPr>
        <w:drawing>
          <wp:inline distT="0" distB="0" distL="0" distR="0" wp14:anchorId="22467254" wp14:editId="3F9B952D">
            <wp:extent cx="1612521" cy="4721629"/>
            <wp:effectExtent l="0" t="0" r="635" b="3175"/>
            <wp:docPr id="7196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2736" name=""/>
                    <pic:cNvPicPr/>
                  </pic:nvPicPr>
                  <pic:blipFill>
                    <a:blip r:embed="rId69"/>
                    <a:stretch>
                      <a:fillRect/>
                    </a:stretch>
                  </pic:blipFill>
                  <pic:spPr>
                    <a:xfrm>
                      <a:off x="0" y="0"/>
                      <a:ext cx="1629627" cy="4771716"/>
                    </a:xfrm>
                    <a:prstGeom prst="rect">
                      <a:avLst/>
                    </a:prstGeom>
                  </pic:spPr>
                </pic:pic>
              </a:graphicData>
            </a:graphic>
          </wp:inline>
        </w:drawing>
      </w:r>
    </w:p>
    <w:p w14:paraId="6AAF7534" w14:textId="77777777" w:rsidR="007E6559" w:rsidRDefault="007E6559" w:rsidP="007E6559">
      <w:pPr>
        <w:pStyle w:val="Programostekstas"/>
      </w:pPr>
    </w:p>
    <w:p w14:paraId="6830322A" w14:textId="77777777" w:rsidR="00AB7416" w:rsidRDefault="00AB7416" w:rsidP="007E6559">
      <w:pPr>
        <w:pStyle w:val="Programostekstas"/>
      </w:pPr>
    </w:p>
    <w:p w14:paraId="1C017324" w14:textId="77777777" w:rsidR="00D1074F" w:rsidRDefault="00D1074F" w:rsidP="00D1074F">
      <w:pPr>
        <w:pStyle w:val="Heading2"/>
      </w:pPr>
      <w:bookmarkStart w:id="96" w:name="_Toc153374067"/>
      <w:r>
        <w:t>Dėstytojo pastabos</w:t>
      </w:r>
      <w:bookmarkEnd w:id="96"/>
    </w:p>
    <w:p w14:paraId="7EAAE58B" w14:textId="77777777" w:rsidR="00D1074F" w:rsidRDefault="00D1074F" w:rsidP="00D1074F"/>
    <w:p w14:paraId="7D3511E9" w14:textId="77777777" w:rsidR="00D1074F" w:rsidRDefault="00D1074F" w:rsidP="00D1074F"/>
    <w:p w14:paraId="77FD00C4" w14:textId="77777777" w:rsidR="00D1074F" w:rsidRPr="00D1074F" w:rsidRDefault="00D1074F" w:rsidP="00D1074F"/>
    <w:sectPr w:rsidR="00D1074F" w:rsidRPr="00D1074F" w:rsidSect="00572435">
      <w:type w:val="continuous"/>
      <w:pgSz w:w="11906" w:h="16838"/>
      <w:pgMar w:top="851" w:right="567" w:bottom="851" w:left="1418" w:header="567" w:footer="567"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3F9F5" w14:textId="77777777" w:rsidR="0020557E" w:rsidRDefault="0020557E">
      <w:r>
        <w:separator/>
      </w:r>
    </w:p>
  </w:endnote>
  <w:endnote w:type="continuationSeparator" w:id="0">
    <w:p w14:paraId="67B4A6D8" w14:textId="77777777" w:rsidR="0020557E" w:rsidRDefault="00205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BA"/>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6A3D" w14:textId="77777777" w:rsidR="001F0046" w:rsidRDefault="001F0046" w:rsidP="00EB5168">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Pr="00EB5168">
      <w:rPr>
        <w:rStyle w:val="PageNumber"/>
      </w:rPr>
      <w:t>1</w:t>
    </w:r>
    <w:r>
      <w:rPr>
        <w:rStyle w:val="PageNumber"/>
      </w:rPr>
      <w:fldChar w:fldCharType="end"/>
    </w:r>
  </w:p>
  <w:p w14:paraId="563E7F19" w14:textId="77777777" w:rsidR="001F0046" w:rsidRDefault="001F0046" w:rsidP="00EB51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1631" w14:textId="77777777" w:rsidR="001F0046" w:rsidRDefault="001F0046" w:rsidP="00EB5168">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D665F7">
      <w:rPr>
        <w:rStyle w:val="PageNumber"/>
        <w:noProof/>
      </w:rPr>
      <w:t>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48665" w14:textId="77777777" w:rsidR="001F0046" w:rsidRDefault="001F0046" w:rsidP="00EB5168">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D665F7">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0B025" w14:textId="77777777" w:rsidR="0020557E" w:rsidRDefault="0020557E">
      <w:r>
        <w:separator/>
      </w:r>
    </w:p>
  </w:footnote>
  <w:footnote w:type="continuationSeparator" w:id="0">
    <w:p w14:paraId="70DDC8A2" w14:textId="77777777" w:rsidR="0020557E" w:rsidRDefault="002055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0B645" w14:textId="77777777" w:rsidR="00E768B1" w:rsidRPr="00EB5168" w:rsidRDefault="00E768B1" w:rsidP="00EB5168">
    <w:pPr>
      <w:pStyle w:val="Header"/>
    </w:pPr>
    <w:r w:rsidRPr="00EB516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E504D"/>
    <w:multiLevelType w:val="hybridMultilevel"/>
    <w:tmpl w:val="B29A431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1E73677E"/>
    <w:multiLevelType w:val="hybridMultilevel"/>
    <w:tmpl w:val="51A45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F67E53"/>
    <w:multiLevelType w:val="hybridMultilevel"/>
    <w:tmpl w:val="35267F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3EC85057"/>
    <w:multiLevelType w:val="hybridMultilevel"/>
    <w:tmpl w:val="C4AA3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BA49E0"/>
    <w:multiLevelType w:val="hybridMultilevel"/>
    <w:tmpl w:val="B12C8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6A3163B"/>
    <w:multiLevelType w:val="hybridMultilevel"/>
    <w:tmpl w:val="2E76DD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79F03629"/>
    <w:multiLevelType w:val="multilevel"/>
    <w:tmpl w:val="28CA2C98"/>
    <w:lvl w:ilvl="0">
      <w:start w:val="1"/>
      <w:numFmt w:val="decimal"/>
      <w:pStyle w:val="Heading1"/>
      <w:lvlText w:val="%1."/>
      <w:lvlJc w:val="left"/>
      <w:pPr>
        <w:tabs>
          <w:tab w:val="num" w:pos="1276"/>
        </w:tabs>
        <w:ind w:left="1276" w:hanging="425"/>
      </w:pPr>
      <w:rPr>
        <w:rFonts w:hint="default"/>
      </w:rPr>
    </w:lvl>
    <w:lvl w:ilvl="1">
      <w:start w:val="1"/>
      <w:numFmt w:val="decimal"/>
      <w:pStyle w:val="Heading2"/>
      <w:lvlText w:val="%1.%2."/>
      <w:lvlJc w:val="left"/>
      <w:pPr>
        <w:tabs>
          <w:tab w:val="num" w:pos="2268"/>
        </w:tabs>
        <w:ind w:left="2268" w:hanging="566"/>
      </w:pPr>
      <w:rPr>
        <w:rFonts w:hint="default"/>
      </w:rPr>
    </w:lvl>
    <w:lvl w:ilvl="2">
      <w:start w:val="1"/>
      <w:numFmt w:val="decimal"/>
      <w:pStyle w:val="Heading3"/>
      <w:lvlText w:val="%1.%2.%3"/>
      <w:lvlJc w:val="left"/>
      <w:pPr>
        <w:tabs>
          <w:tab w:val="num" w:pos="2126"/>
        </w:tabs>
        <w:ind w:left="2126" w:hanging="708"/>
      </w:pPr>
      <w:rPr>
        <w:rFonts w:hint="default"/>
      </w:rPr>
    </w:lvl>
    <w:lvl w:ilvl="3">
      <w:start w:val="1"/>
      <w:numFmt w:val="none"/>
      <w:lvlText w:val=""/>
      <w:lvlJc w:val="left"/>
      <w:pPr>
        <w:tabs>
          <w:tab w:val="num" w:pos="851"/>
        </w:tabs>
        <w:ind w:left="851" w:firstLine="0"/>
      </w:pPr>
      <w:rPr>
        <w:rFonts w:hint="default"/>
      </w:rPr>
    </w:lvl>
    <w:lvl w:ilvl="4">
      <w:start w:val="1"/>
      <w:numFmt w:val="none"/>
      <w:lvlText w:val="%5"/>
      <w:lvlJc w:val="left"/>
      <w:pPr>
        <w:tabs>
          <w:tab w:val="num" w:pos="851"/>
        </w:tabs>
        <w:ind w:left="851" w:firstLine="0"/>
      </w:pPr>
      <w:rPr>
        <w:rFonts w:hint="default"/>
      </w:rPr>
    </w:lvl>
    <w:lvl w:ilvl="5">
      <w:start w:val="1"/>
      <w:numFmt w:val="none"/>
      <w:lvlText w:val="%6"/>
      <w:lvlJc w:val="left"/>
      <w:pPr>
        <w:tabs>
          <w:tab w:val="num" w:pos="851"/>
        </w:tabs>
        <w:ind w:left="851" w:firstLine="0"/>
      </w:pPr>
      <w:rPr>
        <w:rFonts w:hint="default"/>
      </w:rPr>
    </w:lvl>
    <w:lvl w:ilvl="6">
      <w:start w:val="1"/>
      <w:numFmt w:val="none"/>
      <w:lvlText w:val="%7"/>
      <w:lvlJc w:val="left"/>
      <w:pPr>
        <w:tabs>
          <w:tab w:val="num" w:pos="851"/>
        </w:tabs>
        <w:ind w:left="851" w:firstLine="0"/>
      </w:pPr>
      <w:rPr>
        <w:rFonts w:hint="default"/>
      </w:rPr>
    </w:lvl>
    <w:lvl w:ilvl="7">
      <w:start w:val="1"/>
      <w:numFmt w:val="none"/>
      <w:lvlText w:val="%8"/>
      <w:lvlJc w:val="left"/>
      <w:pPr>
        <w:tabs>
          <w:tab w:val="num" w:pos="851"/>
        </w:tabs>
        <w:ind w:left="851" w:firstLine="0"/>
      </w:pPr>
      <w:rPr>
        <w:rFonts w:hint="default"/>
      </w:rPr>
    </w:lvl>
    <w:lvl w:ilvl="8">
      <w:start w:val="1"/>
      <w:numFmt w:val="none"/>
      <w:lvlText w:val="%9"/>
      <w:lvlJc w:val="left"/>
      <w:pPr>
        <w:tabs>
          <w:tab w:val="num" w:pos="851"/>
        </w:tabs>
        <w:ind w:left="851" w:firstLine="0"/>
      </w:pPr>
      <w:rPr>
        <w:rFonts w:hint="default"/>
      </w:rPr>
    </w:lvl>
  </w:abstractNum>
  <w:num w:numId="1" w16cid:durableId="1036583515">
    <w:abstractNumId w:val="6"/>
  </w:num>
  <w:num w:numId="2" w16cid:durableId="425539741">
    <w:abstractNumId w:val="2"/>
  </w:num>
  <w:num w:numId="3" w16cid:durableId="1966156192">
    <w:abstractNumId w:val="0"/>
  </w:num>
  <w:num w:numId="4" w16cid:durableId="984316191">
    <w:abstractNumId w:val="5"/>
  </w:num>
  <w:num w:numId="5" w16cid:durableId="500388580">
    <w:abstractNumId w:val="4"/>
  </w:num>
  <w:num w:numId="6" w16cid:durableId="1639257807">
    <w:abstractNumId w:val="3"/>
  </w:num>
  <w:num w:numId="7" w16cid:durableId="25023838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1"/>
  <w:styleLockTheme/>
  <w:styleLockQFSet/>
  <w:defaultTabStop w:val="720"/>
  <w:hyphenationZone w:val="396"/>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03659"/>
    <w:rsid w:val="00000825"/>
    <w:rsid w:val="00032C78"/>
    <w:rsid w:val="00045B46"/>
    <w:rsid w:val="0005232C"/>
    <w:rsid w:val="000740BE"/>
    <w:rsid w:val="000866B5"/>
    <w:rsid w:val="0009306E"/>
    <w:rsid w:val="000A50BE"/>
    <w:rsid w:val="000C4293"/>
    <w:rsid w:val="000D62BF"/>
    <w:rsid w:val="000D7D75"/>
    <w:rsid w:val="000F1C7A"/>
    <w:rsid w:val="000F7F7F"/>
    <w:rsid w:val="00100F55"/>
    <w:rsid w:val="0010108D"/>
    <w:rsid w:val="00103131"/>
    <w:rsid w:val="00103659"/>
    <w:rsid w:val="0012016E"/>
    <w:rsid w:val="00121221"/>
    <w:rsid w:val="001423FA"/>
    <w:rsid w:val="00153BAB"/>
    <w:rsid w:val="00155FBB"/>
    <w:rsid w:val="0015714D"/>
    <w:rsid w:val="00177D66"/>
    <w:rsid w:val="00182DF5"/>
    <w:rsid w:val="001A49C1"/>
    <w:rsid w:val="001B1565"/>
    <w:rsid w:val="001D488C"/>
    <w:rsid w:val="001D6492"/>
    <w:rsid w:val="001E018B"/>
    <w:rsid w:val="001E068C"/>
    <w:rsid w:val="001E17B5"/>
    <w:rsid w:val="001E733B"/>
    <w:rsid w:val="001F0046"/>
    <w:rsid w:val="001F265E"/>
    <w:rsid w:val="002030B4"/>
    <w:rsid w:val="0020557E"/>
    <w:rsid w:val="00216DBA"/>
    <w:rsid w:val="00217128"/>
    <w:rsid w:val="00232216"/>
    <w:rsid w:val="00246F3C"/>
    <w:rsid w:val="00254243"/>
    <w:rsid w:val="00257F1D"/>
    <w:rsid w:val="00260F87"/>
    <w:rsid w:val="0028307C"/>
    <w:rsid w:val="0029155A"/>
    <w:rsid w:val="00291C8F"/>
    <w:rsid w:val="002949A3"/>
    <w:rsid w:val="002C56BD"/>
    <w:rsid w:val="002D3111"/>
    <w:rsid w:val="002E3EF8"/>
    <w:rsid w:val="002F60F6"/>
    <w:rsid w:val="00305F86"/>
    <w:rsid w:val="00335C00"/>
    <w:rsid w:val="00371865"/>
    <w:rsid w:val="00380A8D"/>
    <w:rsid w:val="00387B01"/>
    <w:rsid w:val="003A372B"/>
    <w:rsid w:val="003D20A1"/>
    <w:rsid w:val="003D7139"/>
    <w:rsid w:val="003E1AFC"/>
    <w:rsid w:val="003F0751"/>
    <w:rsid w:val="003F1D21"/>
    <w:rsid w:val="003F4EB9"/>
    <w:rsid w:val="00406454"/>
    <w:rsid w:val="0041248A"/>
    <w:rsid w:val="00415D80"/>
    <w:rsid w:val="00417FF0"/>
    <w:rsid w:val="00421252"/>
    <w:rsid w:val="00434C1F"/>
    <w:rsid w:val="004404F5"/>
    <w:rsid w:val="00450A05"/>
    <w:rsid w:val="0045736B"/>
    <w:rsid w:val="004771C9"/>
    <w:rsid w:val="00480E11"/>
    <w:rsid w:val="00483AA6"/>
    <w:rsid w:val="004965DE"/>
    <w:rsid w:val="004A6A01"/>
    <w:rsid w:val="004C3D88"/>
    <w:rsid w:val="004C54C7"/>
    <w:rsid w:val="004E181F"/>
    <w:rsid w:val="004E2BDD"/>
    <w:rsid w:val="004E385B"/>
    <w:rsid w:val="004E6559"/>
    <w:rsid w:val="004E76BE"/>
    <w:rsid w:val="004F1784"/>
    <w:rsid w:val="004F1AE1"/>
    <w:rsid w:val="0052026C"/>
    <w:rsid w:val="00523E24"/>
    <w:rsid w:val="00531F74"/>
    <w:rsid w:val="0053511B"/>
    <w:rsid w:val="00536C40"/>
    <w:rsid w:val="00546D6D"/>
    <w:rsid w:val="005500E4"/>
    <w:rsid w:val="00572125"/>
    <w:rsid w:val="00572435"/>
    <w:rsid w:val="005A3F0B"/>
    <w:rsid w:val="005B13B5"/>
    <w:rsid w:val="005C3DC4"/>
    <w:rsid w:val="005C73ED"/>
    <w:rsid w:val="005E7906"/>
    <w:rsid w:val="005F283E"/>
    <w:rsid w:val="00610595"/>
    <w:rsid w:val="00613E24"/>
    <w:rsid w:val="00656227"/>
    <w:rsid w:val="006749C9"/>
    <w:rsid w:val="006766EF"/>
    <w:rsid w:val="00690F8C"/>
    <w:rsid w:val="006A17C9"/>
    <w:rsid w:val="006A52F9"/>
    <w:rsid w:val="006B1427"/>
    <w:rsid w:val="006C31FE"/>
    <w:rsid w:val="006E731F"/>
    <w:rsid w:val="006F2478"/>
    <w:rsid w:val="006F3968"/>
    <w:rsid w:val="007016E8"/>
    <w:rsid w:val="00707022"/>
    <w:rsid w:val="00727538"/>
    <w:rsid w:val="00727B09"/>
    <w:rsid w:val="00747A01"/>
    <w:rsid w:val="00770695"/>
    <w:rsid w:val="007734DE"/>
    <w:rsid w:val="00785214"/>
    <w:rsid w:val="0079268F"/>
    <w:rsid w:val="007B4B65"/>
    <w:rsid w:val="007C1375"/>
    <w:rsid w:val="007C38B2"/>
    <w:rsid w:val="007E5BF7"/>
    <w:rsid w:val="007E6559"/>
    <w:rsid w:val="007F39F5"/>
    <w:rsid w:val="0080080E"/>
    <w:rsid w:val="0080347E"/>
    <w:rsid w:val="008060C0"/>
    <w:rsid w:val="008301E0"/>
    <w:rsid w:val="00835054"/>
    <w:rsid w:val="00842B1C"/>
    <w:rsid w:val="00844988"/>
    <w:rsid w:val="00857EF6"/>
    <w:rsid w:val="008639DB"/>
    <w:rsid w:val="008B6B7B"/>
    <w:rsid w:val="008D3785"/>
    <w:rsid w:val="008D3EB6"/>
    <w:rsid w:val="008E2BDC"/>
    <w:rsid w:val="00901113"/>
    <w:rsid w:val="009020A3"/>
    <w:rsid w:val="00905288"/>
    <w:rsid w:val="00906F8C"/>
    <w:rsid w:val="00911A6C"/>
    <w:rsid w:val="0091768C"/>
    <w:rsid w:val="00932992"/>
    <w:rsid w:val="00947CEC"/>
    <w:rsid w:val="00953893"/>
    <w:rsid w:val="00965287"/>
    <w:rsid w:val="00970322"/>
    <w:rsid w:val="009757F4"/>
    <w:rsid w:val="00975DDD"/>
    <w:rsid w:val="009830EB"/>
    <w:rsid w:val="00985D67"/>
    <w:rsid w:val="009A79E8"/>
    <w:rsid w:val="009B0049"/>
    <w:rsid w:val="009E0401"/>
    <w:rsid w:val="009F0D93"/>
    <w:rsid w:val="00A049DD"/>
    <w:rsid w:val="00A0560D"/>
    <w:rsid w:val="00A553EC"/>
    <w:rsid w:val="00A60215"/>
    <w:rsid w:val="00A60F35"/>
    <w:rsid w:val="00A61B36"/>
    <w:rsid w:val="00A61D9A"/>
    <w:rsid w:val="00A6795E"/>
    <w:rsid w:val="00A81782"/>
    <w:rsid w:val="00A943A7"/>
    <w:rsid w:val="00AB2F9D"/>
    <w:rsid w:val="00AB7416"/>
    <w:rsid w:val="00AD1B2E"/>
    <w:rsid w:val="00AD7E1A"/>
    <w:rsid w:val="00AE0E37"/>
    <w:rsid w:val="00AE7C8B"/>
    <w:rsid w:val="00B011A7"/>
    <w:rsid w:val="00B357AD"/>
    <w:rsid w:val="00B41732"/>
    <w:rsid w:val="00B42FCF"/>
    <w:rsid w:val="00B62B7E"/>
    <w:rsid w:val="00B755FF"/>
    <w:rsid w:val="00B776C1"/>
    <w:rsid w:val="00B80CF2"/>
    <w:rsid w:val="00B869F2"/>
    <w:rsid w:val="00B9327F"/>
    <w:rsid w:val="00B93B09"/>
    <w:rsid w:val="00B9724D"/>
    <w:rsid w:val="00BA4DB8"/>
    <w:rsid w:val="00BE2EB7"/>
    <w:rsid w:val="00BE7267"/>
    <w:rsid w:val="00C103E7"/>
    <w:rsid w:val="00C11BE4"/>
    <w:rsid w:val="00C341BA"/>
    <w:rsid w:val="00C34637"/>
    <w:rsid w:val="00C423D0"/>
    <w:rsid w:val="00C4270A"/>
    <w:rsid w:val="00C45189"/>
    <w:rsid w:val="00C5690A"/>
    <w:rsid w:val="00C70869"/>
    <w:rsid w:val="00C76854"/>
    <w:rsid w:val="00C804C0"/>
    <w:rsid w:val="00C87140"/>
    <w:rsid w:val="00C945D6"/>
    <w:rsid w:val="00CD58DB"/>
    <w:rsid w:val="00CE22BB"/>
    <w:rsid w:val="00CE3D9E"/>
    <w:rsid w:val="00CF18EA"/>
    <w:rsid w:val="00D10218"/>
    <w:rsid w:val="00D1074F"/>
    <w:rsid w:val="00D253F8"/>
    <w:rsid w:val="00D35313"/>
    <w:rsid w:val="00D36FDF"/>
    <w:rsid w:val="00D5274E"/>
    <w:rsid w:val="00D560C9"/>
    <w:rsid w:val="00D665F7"/>
    <w:rsid w:val="00D71BD1"/>
    <w:rsid w:val="00D85ACB"/>
    <w:rsid w:val="00D86EC8"/>
    <w:rsid w:val="00D968A6"/>
    <w:rsid w:val="00DA4FAE"/>
    <w:rsid w:val="00DA6F83"/>
    <w:rsid w:val="00DA7294"/>
    <w:rsid w:val="00DD70C8"/>
    <w:rsid w:val="00DD7BBD"/>
    <w:rsid w:val="00E02C3E"/>
    <w:rsid w:val="00E03A86"/>
    <w:rsid w:val="00E22A08"/>
    <w:rsid w:val="00E22D56"/>
    <w:rsid w:val="00E258D8"/>
    <w:rsid w:val="00E55394"/>
    <w:rsid w:val="00E6556A"/>
    <w:rsid w:val="00E768B1"/>
    <w:rsid w:val="00E9220B"/>
    <w:rsid w:val="00E93AB6"/>
    <w:rsid w:val="00EA05D2"/>
    <w:rsid w:val="00EB5168"/>
    <w:rsid w:val="00ED3683"/>
    <w:rsid w:val="00F1410D"/>
    <w:rsid w:val="00F16C66"/>
    <w:rsid w:val="00F32903"/>
    <w:rsid w:val="00F434BC"/>
    <w:rsid w:val="00F45991"/>
    <w:rsid w:val="00F50332"/>
    <w:rsid w:val="00F528AE"/>
    <w:rsid w:val="00F540F7"/>
    <w:rsid w:val="00F579BD"/>
    <w:rsid w:val="00F67275"/>
    <w:rsid w:val="00F804C6"/>
    <w:rsid w:val="00F826EF"/>
    <w:rsid w:val="00F93867"/>
    <w:rsid w:val="00FA2118"/>
    <w:rsid w:val="00FD05BD"/>
    <w:rsid w:val="00FD2E00"/>
    <w:rsid w:val="00FE246D"/>
    <w:rsid w:val="00FE5FE7"/>
    <w:rsid w:val="00FE757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5D9EC3"/>
  <w15:docId w15:val="{377EC90C-59D5-4620-9EC0-E3DC83BC1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lt-LT" w:eastAsia="lt-LT" w:bidi="ar-SA"/>
      </w:rPr>
    </w:rPrDefault>
    <w:pPrDefault/>
  </w:docDefaults>
  <w:latentStyles w:defLockedState="1" w:defUIPriority="99" w:defSemiHidden="0" w:defUnhideWhenUsed="0" w:defQFormat="0" w:count="376">
    <w:lsdException w:name="Normal" w:locked="0" w:uiPriority="0" w:qFormat="1"/>
    <w:lsdException w:name="heading 1" w:locked="0" w:uiPriority="9" w:qFormat="1"/>
    <w:lsdException w:name="heading 2" w:locked="0" w:uiPriority="9" w:qFormat="1"/>
    <w:lsdException w:name="heading 3" w:locked="0" w:uiPriority="9" w:qFormat="1"/>
    <w:lsdException w:name="heading 4" w:locked="0" w:uiPriority="9"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locked="0" w:semiHidden="1" w:unhideWhenUsed="1"/>
    <w:lsdException w:name="index 2" w:locked="0" w:semiHidden="1" w:unhideWhenUsed="1"/>
    <w:lsdException w:name="index 3" w:locked="0" w:semiHidden="1" w:unhideWhenUsed="1"/>
    <w:lsdException w:name="index 4" w:locked="0" w:semiHidden="1" w:unhideWhenUsed="1"/>
    <w:lsdException w:name="index 5" w:locked="0" w:semiHidden="1" w:unhideWhenUsed="1"/>
    <w:lsdException w:name="index 6" w:locked="0" w:semiHidden="1" w:unhideWhenUsed="1"/>
    <w:lsdException w:name="index 7" w:locked="0" w:semiHidden="1" w:unhideWhenUsed="1"/>
    <w:lsdException w:name="index 8" w:locked="0" w:semiHidden="1" w:unhideWhenUsed="1"/>
    <w:lsdException w:name="index 9" w:locked="0"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locked="0" w:semiHidden="1" w:unhideWhenUsed="1"/>
    <w:lsdException w:name="footnote text" w:locked="0" w:semiHidden="1" w:unhideWhenUsed="1"/>
    <w:lsdException w:name="annotation text" w:locked="0" w:semiHidden="1" w:unhideWhenUsed="1"/>
    <w:lsdException w:name="header" w:locked="0" w:semiHidden="1" w:unhideWhenUsed="1"/>
    <w:lsdException w:name="footer" w:locked="0" w:semiHidden="1" w:unhideWhenUsed="1"/>
    <w:lsdException w:name="index heading" w:locked="0" w:semiHidden="1" w:unhideWhenUsed="1"/>
    <w:lsdException w:name="caption" w:locked="0" w:semiHidden="1" w:uiPriority="35" w:unhideWhenUsed="1" w:qFormat="1"/>
    <w:lsdException w:name="table of figures" w:locked="0" w:semiHidden="1" w:unhideWhenUsed="1"/>
    <w:lsdException w:name="envelope address" w:locked="0" w:semiHidden="1" w:unhideWhenUsed="1"/>
    <w:lsdException w:name="envelope return" w:locked="0" w:semiHidden="1" w:unhideWhenUsed="1"/>
    <w:lsdException w:name="footnote reference" w:locked="0" w:semiHidden="1" w:unhideWhenUsed="1"/>
    <w:lsdException w:name="annotation reference" w:locked="0" w:semiHidden="1" w:unhideWhenUsed="1"/>
    <w:lsdException w:name="line number" w:locked="0" w:semiHidden="1" w:unhideWhenUsed="1"/>
    <w:lsdException w:name="page number" w:locked="0" w:semiHidden="1" w:unhideWhenUsed="1"/>
    <w:lsdException w:name="endnote reference" w:locked="0" w:semiHidden="1" w:unhideWhenUsed="1"/>
    <w:lsdException w:name="endnote text" w:locked="0" w:semiHidden="1" w:unhideWhenUsed="1"/>
    <w:lsdException w:name="table of authorities" w:locked="0" w:semiHidden="1" w:unhideWhenUsed="1"/>
    <w:lsdException w:name="macro" w:locked="0" w:semiHidden="1" w:unhideWhenUsed="1"/>
    <w:lsdException w:name="toa heading" w:locked="0" w:semiHidden="1" w:unhideWhenUsed="1"/>
    <w:lsdException w:name="List" w:locked="0" w:semiHidden="1" w:unhideWhenUsed="1"/>
    <w:lsdException w:name="List Bullet" w:locked="0" w:semiHidden="1" w:unhideWhenUsed="1"/>
    <w:lsdException w:name="List Number" w:locked="0" w:semiHidden="1" w:unhideWhenUsed="1"/>
    <w:lsdException w:name="List 2" w:locked="0" w:semiHidden="1" w:unhideWhenUsed="1"/>
    <w:lsdException w:name="List 3" w:locked="0" w:semiHidden="1" w:unhideWhenUsed="1"/>
    <w:lsdException w:name="List 4" w:locked="0" w:semiHidden="1" w:unhideWhenUsed="1"/>
    <w:lsdException w:name="List 5" w:locked="0"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Title" w:locked="0" w:uiPriority="10" w:qFormat="1"/>
    <w:lsdException w:name="Closing" w:locked="0" w:semiHidden="1" w:unhideWhenUsed="1"/>
    <w:lsdException w:name="Signature" w:locked="0" w:semiHidden="1" w:unhideWhenUsed="1"/>
    <w:lsdException w:name="Default Paragraph Font" w:locked="0" w:semiHidden="1" w:uiPriority="1" w:unhideWhenUsed="1"/>
    <w:lsdException w:name="Body Text" w:locked="0" w:semiHidden="1" w:unhideWhenUsed="1"/>
    <w:lsdException w:name="Body Text Indent" w:locked="0" w:semiHidden="1" w:unhideWhenUsed="1"/>
    <w:lsdException w:name="List Continue" w:locked="0" w:semiHidden="1" w:unhideWhenUsed="1"/>
    <w:lsdException w:name="List Continue 2" w:locked="0" w:semiHidden="1" w:unhideWhenUsed="1"/>
    <w:lsdException w:name="List Continue 3" w:locked="0" w:semiHidden="1" w:unhideWhenUsed="1"/>
    <w:lsdException w:name="List Continue 4" w:locked="0" w:semiHidden="1" w:unhideWhenUsed="1"/>
    <w:lsdException w:name="List Continue 5" w:locked="0" w:semiHidden="1" w:unhideWhenUsed="1"/>
    <w:lsdException w:name="Message Header" w:locked="0" w:semiHidden="1" w:unhideWhenUsed="1"/>
    <w:lsdException w:name="Subtitle" w:locked="0" w:uiPriority="11" w:qFormat="1"/>
    <w:lsdException w:name="Salutation" w:locked="0" w:semiHidden="1" w:unhideWhenUsed="1"/>
    <w:lsdException w:name="Date" w:locked="0" w:semiHidden="1" w:unhideWhenUsed="1"/>
    <w:lsdException w:name="Body Text First Indent" w:locked="0" w:semiHidden="1" w:unhideWhenUsed="1"/>
    <w:lsdException w:name="Body Text First Indent 2" w:locked="0" w:semiHidden="1" w:unhideWhenUsed="1"/>
    <w:lsdException w:name="Note Heading" w:locked="0"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locked="0" w:semiHidden="1" w:unhideWhenUsed="1"/>
    <w:lsdException w:name="FollowedHyperlink" w:locked="0" w:semiHidden="1" w:unhideWhenUsed="1"/>
    <w:lsdException w:name="Strong" w:locked="0" w:uiPriority="22" w:qFormat="1"/>
    <w:lsdException w:name="Emphasis" w:locked="0" w:uiPriority="20" w:qFormat="1"/>
    <w:lsdException w:name="Document Map" w:locked="0" w:semiHidden="1" w:unhideWhenUsed="1"/>
    <w:lsdException w:name="Plain Text" w:locked="0" w:semiHidden="1" w:unhideWhenUsed="1"/>
    <w:lsdException w:name="E-mail Signature" w:locked="0"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locked="0" w:semiHidden="1" w:unhideWhenUsed="1"/>
    <w:lsdException w:name="HTML Address" w:locked="0" w:semiHidden="1" w:unhideWhenUsed="1"/>
    <w:lsdException w:name="HTML Cite" w:locked="0" w:semiHidden="1" w:unhideWhenUsed="1"/>
    <w:lsdException w:name="HTML Code" w:locked="0" w:semiHidden="1" w:unhideWhenUsed="1"/>
    <w:lsdException w:name="HTML Definition" w:locked="0" w:semiHidden="1" w:unhideWhenUsed="1"/>
    <w:lsdException w:name="HTML Keyboard" w:locked="0" w:semiHidden="1" w:unhideWhenUsed="1"/>
    <w:lsdException w:name="HTML Preformatted" w:locked="0" w:semiHidden="1" w:unhideWhenUsed="1"/>
    <w:lsdException w:name="HTML Sample" w:locked="0" w:semiHidden="1" w:unhideWhenUsed="1"/>
    <w:lsdException w:name="HTML Typewriter" w:locked="0" w:semiHidden="1" w:unhideWhenUsed="1"/>
    <w:lsdException w:name="HTML Variable" w:locked="0"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semiHidden="1" w:unhideWhenUsed="1"/>
    <w:lsdException w:name="Placeholder Text" w:locked="0"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locked="0" w:uiPriority="29" w:qFormat="1"/>
    <w:lsdException w:name="Intense Quote" w:locked="0"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FD05BD"/>
    <w:pPr>
      <w:spacing w:after="200" w:line="276" w:lineRule="auto"/>
      <w:ind w:firstLine="720"/>
      <w:jc w:val="both"/>
    </w:pPr>
    <w:rPr>
      <w:sz w:val="24"/>
      <w:lang w:eastAsia="en-US"/>
    </w:rPr>
  </w:style>
  <w:style w:type="paragraph" w:styleId="Heading1">
    <w:name w:val="heading 1"/>
    <w:basedOn w:val="Normal"/>
    <w:next w:val="Normal"/>
    <w:qFormat/>
    <w:rsid w:val="00FD05BD"/>
    <w:pPr>
      <w:keepNext/>
      <w:pageBreakBefore/>
      <w:numPr>
        <w:numId w:val="1"/>
      </w:numPr>
      <w:ind w:left="425"/>
      <w:outlineLvl w:val="0"/>
    </w:pPr>
    <w:rPr>
      <w:rFonts w:ascii="Arial" w:hAnsi="Arial"/>
      <w:b/>
      <w:snapToGrid w:val="0"/>
      <w:kern w:val="28"/>
      <w:sz w:val="28"/>
    </w:rPr>
  </w:style>
  <w:style w:type="paragraph" w:styleId="Heading2">
    <w:name w:val="heading 2"/>
    <w:basedOn w:val="Normal"/>
    <w:next w:val="Normal"/>
    <w:link w:val="Heading2Char"/>
    <w:uiPriority w:val="9"/>
    <w:qFormat/>
    <w:rsid w:val="00FD05BD"/>
    <w:pPr>
      <w:keepNext/>
      <w:numPr>
        <w:ilvl w:val="1"/>
        <w:numId w:val="1"/>
      </w:numPr>
      <w:spacing w:before="200"/>
      <w:ind w:left="567" w:hanging="567"/>
      <w:outlineLvl w:val="1"/>
    </w:pPr>
    <w:rPr>
      <w:rFonts w:ascii="Arial" w:hAnsi="Arial"/>
      <w:b/>
      <w:bCs/>
      <w:iCs/>
      <w:szCs w:val="28"/>
    </w:rPr>
  </w:style>
  <w:style w:type="paragraph" w:styleId="Heading3">
    <w:name w:val="heading 3"/>
    <w:basedOn w:val="Normal"/>
    <w:next w:val="Normal"/>
    <w:qFormat/>
    <w:rsid w:val="00A6795E"/>
    <w:pPr>
      <w:keepNext/>
      <w:numPr>
        <w:ilvl w:val="2"/>
        <w:numId w:val="1"/>
      </w:numPr>
      <w:spacing w:before="240" w:after="60"/>
      <w:outlineLvl w:val="2"/>
    </w:pPr>
    <w:rPr>
      <w:rFonts w:ascii="Arial" w:hAnsi="Arial"/>
      <w:b/>
      <w:bCs/>
      <w:i/>
      <w:szCs w:val="26"/>
    </w:rPr>
  </w:style>
  <w:style w:type="paragraph" w:styleId="Heading4">
    <w:name w:val="heading 4"/>
    <w:basedOn w:val="Normal"/>
    <w:next w:val="Normal"/>
    <w:qFormat/>
    <w:rsid w:val="0052026C"/>
    <w:pPr>
      <w:keepNext/>
      <w:spacing w:after="120"/>
      <w:jc w:val="right"/>
      <w:outlineLvl w:val="3"/>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B5168"/>
    <w:pPr>
      <w:tabs>
        <w:tab w:val="center" w:pos="4153"/>
        <w:tab w:val="right" w:pos="9781"/>
      </w:tabs>
    </w:pPr>
  </w:style>
  <w:style w:type="character" w:styleId="PageNumber">
    <w:name w:val="page number"/>
    <w:basedOn w:val="DefaultParagraphFont"/>
    <w:semiHidden/>
  </w:style>
  <w:style w:type="paragraph" w:styleId="Header">
    <w:name w:val="header"/>
    <w:basedOn w:val="Normal"/>
    <w:rsid w:val="00EB5168"/>
    <w:pPr>
      <w:tabs>
        <w:tab w:val="center" w:pos="4153"/>
        <w:tab w:val="right" w:pos="8306"/>
      </w:tabs>
    </w:pPr>
  </w:style>
  <w:style w:type="character" w:styleId="Hyperlink">
    <w:name w:val="Hyperlink"/>
    <w:semiHidden/>
    <w:rPr>
      <w:color w:val="0000FF"/>
      <w:u w:val="single"/>
    </w:rPr>
  </w:style>
  <w:style w:type="paragraph" w:styleId="TOC1">
    <w:name w:val="toc 1"/>
    <w:basedOn w:val="Normal"/>
    <w:next w:val="Normal"/>
    <w:autoRedefine/>
    <w:uiPriority w:val="39"/>
    <w:rsid w:val="00F16C66"/>
    <w:pPr>
      <w:tabs>
        <w:tab w:val="left" w:pos="567"/>
        <w:tab w:val="right" w:leader="dot" w:pos="9639"/>
      </w:tabs>
      <w:spacing w:before="120"/>
      <w:ind w:firstLine="0"/>
      <w:jc w:val="left"/>
    </w:pPr>
    <w:rPr>
      <w:b/>
      <w:sz w:val="28"/>
    </w:rPr>
  </w:style>
  <w:style w:type="paragraph" w:styleId="TOC2">
    <w:name w:val="toc 2"/>
    <w:basedOn w:val="Normal"/>
    <w:next w:val="Normal"/>
    <w:autoRedefine/>
    <w:uiPriority w:val="39"/>
    <w:rsid w:val="00A943A7"/>
    <w:pPr>
      <w:tabs>
        <w:tab w:val="left" w:pos="1134"/>
        <w:tab w:val="right" w:leader="dot" w:pos="9639"/>
      </w:tabs>
      <w:spacing w:before="120"/>
      <w:ind w:left="567" w:firstLine="0"/>
      <w:jc w:val="left"/>
    </w:pPr>
  </w:style>
  <w:style w:type="paragraph" w:styleId="TOC3">
    <w:name w:val="toc 3"/>
    <w:basedOn w:val="Normal"/>
    <w:next w:val="Normal"/>
    <w:autoRedefine/>
    <w:uiPriority w:val="39"/>
    <w:rsid w:val="000F7F7F"/>
    <w:pPr>
      <w:tabs>
        <w:tab w:val="left" w:pos="1800"/>
        <w:tab w:val="right" w:leader="dot" w:pos="9639"/>
      </w:tabs>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customStyle="1" w:styleId="Heading2Char">
    <w:name w:val="Heading 2 Char"/>
    <w:link w:val="Heading2"/>
    <w:uiPriority w:val="9"/>
    <w:rsid w:val="00FD05BD"/>
    <w:rPr>
      <w:rFonts w:ascii="Arial" w:hAnsi="Arial"/>
      <w:b/>
      <w:bCs/>
      <w:iCs/>
      <w:sz w:val="24"/>
      <w:szCs w:val="28"/>
      <w:lang w:eastAsia="en-US"/>
    </w:rPr>
  </w:style>
  <w:style w:type="character" w:customStyle="1" w:styleId="FooterChar">
    <w:name w:val="Footer Char"/>
    <w:link w:val="Footer"/>
    <w:uiPriority w:val="99"/>
    <w:rsid w:val="00EB5168"/>
    <w:rPr>
      <w:sz w:val="22"/>
      <w:lang w:val="lt-LT" w:eastAsia="en-US" w:bidi="ar-SA"/>
    </w:rPr>
  </w:style>
  <w:style w:type="paragraph" w:customStyle="1" w:styleId="Autorius">
    <w:name w:val="Autorius"/>
    <w:basedOn w:val="Normal"/>
    <w:locked/>
    <w:rsid w:val="00C423D0"/>
    <w:pPr>
      <w:tabs>
        <w:tab w:val="left" w:pos="6096"/>
      </w:tabs>
      <w:spacing w:before="240"/>
      <w:ind w:left="4820" w:firstLine="0"/>
    </w:pPr>
  </w:style>
  <w:style w:type="paragraph" w:customStyle="1" w:styleId="Vireliouraai">
    <w:name w:val="Viršelio užrašai"/>
    <w:basedOn w:val="Normal"/>
    <w:locked/>
    <w:rsid w:val="00A61D9A"/>
    <w:pPr>
      <w:spacing w:after="0"/>
      <w:ind w:firstLine="0"/>
      <w:jc w:val="center"/>
    </w:pPr>
  </w:style>
  <w:style w:type="paragraph" w:customStyle="1" w:styleId="Ataskaita">
    <w:name w:val="Ataskaita"/>
    <w:basedOn w:val="Normal"/>
    <w:next w:val="Vireliouraai"/>
    <w:locked/>
    <w:rsid w:val="00906F8C"/>
    <w:pPr>
      <w:spacing w:after="120"/>
      <w:jc w:val="center"/>
    </w:pPr>
    <w:rPr>
      <w:sz w:val="28"/>
    </w:rPr>
  </w:style>
  <w:style w:type="paragraph" w:customStyle="1" w:styleId="Ataskaitospavadinimas">
    <w:name w:val="Ataskaitos pavadinimas"/>
    <w:basedOn w:val="Vireliouraai"/>
    <w:next w:val="Vireliouraai"/>
    <w:locked/>
    <w:rsid w:val="00906F8C"/>
    <w:rPr>
      <w:b/>
      <w:sz w:val="36"/>
    </w:rPr>
  </w:style>
  <w:style w:type="paragraph" w:customStyle="1" w:styleId="Programostekstas">
    <w:name w:val="Programos tekstas"/>
    <w:basedOn w:val="Normal"/>
    <w:rsid w:val="00FD05BD"/>
    <w:pPr>
      <w:ind w:firstLine="0"/>
      <w:contextualSpacing/>
      <w:jc w:val="left"/>
    </w:pPr>
    <w:rPr>
      <w:rFonts w:ascii="Courier New" w:hAnsi="Courier New"/>
      <w:sz w:val="20"/>
    </w:rPr>
  </w:style>
  <w:style w:type="character" w:styleId="CommentReference">
    <w:name w:val="annotation reference"/>
    <w:semiHidden/>
    <w:rsid w:val="00A6795E"/>
    <w:rPr>
      <w:sz w:val="16"/>
      <w:szCs w:val="16"/>
    </w:rPr>
  </w:style>
  <w:style w:type="paragraph" w:styleId="CommentText">
    <w:name w:val="annotation text"/>
    <w:basedOn w:val="Normal"/>
    <w:semiHidden/>
    <w:rsid w:val="00A6795E"/>
    <w:rPr>
      <w:sz w:val="20"/>
    </w:rPr>
  </w:style>
  <w:style w:type="paragraph" w:styleId="CommentSubject">
    <w:name w:val="annotation subject"/>
    <w:basedOn w:val="CommentText"/>
    <w:next w:val="CommentText"/>
    <w:semiHidden/>
    <w:rsid w:val="00A6795E"/>
    <w:rPr>
      <w:b/>
      <w:bCs/>
    </w:rPr>
  </w:style>
  <w:style w:type="paragraph" w:styleId="BalloonText">
    <w:name w:val="Balloon Text"/>
    <w:basedOn w:val="Normal"/>
    <w:semiHidden/>
    <w:rsid w:val="00A6795E"/>
    <w:rPr>
      <w:rFonts w:ascii="Tahoma" w:hAnsi="Tahoma"/>
      <w:sz w:val="16"/>
      <w:szCs w:val="16"/>
    </w:rPr>
  </w:style>
  <w:style w:type="character" w:styleId="PlaceholderText">
    <w:name w:val="Placeholder Text"/>
    <w:basedOn w:val="DefaultParagraphFont"/>
    <w:uiPriority w:val="99"/>
    <w:semiHidden/>
    <w:rsid w:val="00B9724D"/>
    <w:rPr>
      <w:color w:val="808080"/>
    </w:rPr>
  </w:style>
  <w:style w:type="paragraph" w:customStyle="1" w:styleId="Vireliouraaiparykintas">
    <w:name w:val="Viršelio užrašai (paryškintas)"/>
    <w:basedOn w:val="Vireliouraai"/>
    <w:next w:val="Vireliouraai"/>
    <w:qFormat/>
    <w:rsid w:val="00906F8C"/>
    <w:rPr>
      <w:b/>
    </w:rPr>
  </w:style>
  <w:style w:type="paragraph" w:customStyle="1" w:styleId="Autoriusparykintas">
    <w:name w:val="Autorius (paryškintas)"/>
    <w:basedOn w:val="Autorius"/>
    <w:next w:val="Autorius"/>
    <w:qFormat/>
    <w:rsid w:val="0045736B"/>
    <w:pPr>
      <w:spacing w:before="60"/>
    </w:pPr>
    <w:rPr>
      <w:b/>
    </w:rPr>
  </w:style>
  <w:style w:type="paragraph" w:customStyle="1" w:styleId="Autorirmasvirutinis">
    <w:name w:val="Autorių rėmas (viršutinis)"/>
    <w:basedOn w:val="Autorius"/>
    <w:next w:val="Autorius"/>
    <w:qFormat/>
    <w:rsid w:val="00C423D0"/>
    <w:pPr>
      <w:pBdr>
        <w:top w:val="single" w:sz="4" w:space="1" w:color="D4AF37"/>
      </w:pBdr>
      <w:spacing w:before="0"/>
    </w:pPr>
  </w:style>
  <w:style w:type="paragraph" w:customStyle="1" w:styleId="Autorirmasapatinis">
    <w:name w:val="Autorių rėmas (apatinis)"/>
    <w:basedOn w:val="Autorius"/>
    <w:next w:val="Vireliouraai"/>
    <w:qFormat/>
    <w:rsid w:val="00C423D0"/>
    <w:pPr>
      <w:pBdr>
        <w:bottom w:val="single" w:sz="4" w:space="1" w:color="D4AF37"/>
      </w:pBdr>
      <w:spacing w:before="0"/>
    </w:pPr>
  </w:style>
  <w:style w:type="paragraph" w:styleId="ListParagraph">
    <w:name w:val="List Paragraph"/>
    <w:basedOn w:val="Normal"/>
    <w:uiPriority w:val="34"/>
    <w:qFormat/>
    <w:rsid w:val="00F528AE"/>
    <w:pPr>
      <w:ind w:left="720"/>
      <w:contextualSpacing/>
    </w:pPr>
  </w:style>
  <w:style w:type="paragraph" w:styleId="HTMLPreformatted">
    <w:name w:val="HTML Preformatted"/>
    <w:basedOn w:val="Normal"/>
    <w:link w:val="HTMLPreformattedChar"/>
    <w:uiPriority w:val="99"/>
    <w:semiHidden/>
    <w:unhideWhenUsed/>
    <w:rsid w:val="00DA4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lang w:eastAsia="en-GB"/>
    </w:rPr>
  </w:style>
  <w:style w:type="character" w:customStyle="1" w:styleId="HTMLPreformattedChar">
    <w:name w:val="HTML Preformatted Char"/>
    <w:basedOn w:val="DefaultParagraphFont"/>
    <w:link w:val="HTMLPreformatted"/>
    <w:uiPriority w:val="99"/>
    <w:semiHidden/>
    <w:rsid w:val="00DA4FAE"/>
    <w:rPr>
      <w:rFonts w:ascii="Courier New" w:hAnsi="Courier New" w:cs="Courier New"/>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2881">
      <w:bodyDiv w:val="1"/>
      <w:marLeft w:val="0"/>
      <w:marRight w:val="0"/>
      <w:marTop w:val="0"/>
      <w:marBottom w:val="0"/>
      <w:divBdr>
        <w:top w:val="none" w:sz="0" w:space="0" w:color="auto"/>
        <w:left w:val="none" w:sz="0" w:space="0" w:color="auto"/>
        <w:bottom w:val="none" w:sz="0" w:space="0" w:color="auto"/>
        <w:right w:val="none" w:sz="0" w:space="0" w:color="auto"/>
      </w:divBdr>
    </w:div>
    <w:div w:id="34472581">
      <w:bodyDiv w:val="1"/>
      <w:marLeft w:val="0"/>
      <w:marRight w:val="0"/>
      <w:marTop w:val="0"/>
      <w:marBottom w:val="0"/>
      <w:divBdr>
        <w:top w:val="none" w:sz="0" w:space="0" w:color="auto"/>
        <w:left w:val="none" w:sz="0" w:space="0" w:color="auto"/>
        <w:bottom w:val="none" w:sz="0" w:space="0" w:color="auto"/>
        <w:right w:val="none" w:sz="0" w:space="0" w:color="auto"/>
      </w:divBdr>
    </w:div>
    <w:div w:id="90325340">
      <w:bodyDiv w:val="1"/>
      <w:marLeft w:val="0"/>
      <w:marRight w:val="0"/>
      <w:marTop w:val="0"/>
      <w:marBottom w:val="0"/>
      <w:divBdr>
        <w:top w:val="none" w:sz="0" w:space="0" w:color="auto"/>
        <w:left w:val="none" w:sz="0" w:space="0" w:color="auto"/>
        <w:bottom w:val="none" w:sz="0" w:space="0" w:color="auto"/>
        <w:right w:val="none" w:sz="0" w:space="0" w:color="auto"/>
      </w:divBdr>
    </w:div>
    <w:div w:id="201983330">
      <w:bodyDiv w:val="1"/>
      <w:marLeft w:val="0"/>
      <w:marRight w:val="0"/>
      <w:marTop w:val="0"/>
      <w:marBottom w:val="0"/>
      <w:divBdr>
        <w:top w:val="none" w:sz="0" w:space="0" w:color="auto"/>
        <w:left w:val="none" w:sz="0" w:space="0" w:color="auto"/>
        <w:bottom w:val="none" w:sz="0" w:space="0" w:color="auto"/>
        <w:right w:val="none" w:sz="0" w:space="0" w:color="auto"/>
      </w:divBdr>
    </w:div>
    <w:div w:id="234435483">
      <w:bodyDiv w:val="1"/>
      <w:marLeft w:val="0"/>
      <w:marRight w:val="0"/>
      <w:marTop w:val="0"/>
      <w:marBottom w:val="0"/>
      <w:divBdr>
        <w:top w:val="none" w:sz="0" w:space="0" w:color="auto"/>
        <w:left w:val="none" w:sz="0" w:space="0" w:color="auto"/>
        <w:bottom w:val="none" w:sz="0" w:space="0" w:color="auto"/>
        <w:right w:val="none" w:sz="0" w:space="0" w:color="auto"/>
      </w:divBdr>
    </w:div>
    <w:div w:id="237784872">
      <w:bodyDiv w:val="1"/>
      <w:marLeft w:val="0"/>
      <w:marRight w:val="0"/>
      <w:marTop w:val="0"/>
      <w:marBottom w:val="0"/>
      <w:divBdr>
        <w:top w:val="none" w:sz="0" w:space="0" w:color="auto"/>
        <w:left w:val="none" w:sz="0" w:space="0" w:color="auto"/>
        <w:bottom w:val="none" w:sz="0" w:space="0" w:color="auto"/>
        <w:right w:val="none" w:sz="0" w:space="0" w:color="auto"/>
      </w:divBdr>
    </w:div>
    <w:div w:id="278686311">
      <w:bodyDiv w:val="1"/>
      <w:marLeft w:val="0"/>
      <w:marRight w:val="0"/>
      <w:marTop w:val="0"/>
      <w:marBottom w:val="0"/>
      <w:divBdr>
        <w:top w:val="none" w:sz="0" w:space="0" w:color="auto"/>
        <w:left w:val="none" w:sz="0" w:space="0" w:color="auto"/>
        <w:bottom w:val="none" w:sz="0" w:space="0" w:color="auto"/>
        <w:right w:val="none" w:sz="0" w:space="0" w:color="auto"/>
      </w:divBdr>
    </w:div>
    <w:div w:id="315962798">
      <w:bodyDiv w:val="1"/>
      <w:marLeft w:val="0"/>
      <w:marRight w:val="0"/>
      <w:marTop w:val="0"/>
      <w:marBottom w:val="0"/>
      <w:divBdr>
        <w:top w:val="none" w:sz="0" w:space="0" w:color="auto"/>
        <w:left w:val="none" w:sz="0" w:space="0" w:color="auto"/>
        <w:bottom w:val="none" w:sz="0" w:space="0" w:color="auto"/>
        <w:right w:val="none" w:sz="0" w:space="0" w:color="auto"/>
      </w:divBdr>
    </w:div>
    <w:div w:id="364529359">
      <w:bodyDiv w:val="1"/>
      <w:marLeft w:val="0"/>
      <w:marRight w:val="0"/>
      <w:marTop w:val="0"/>
      <w:marBottom w:val="0"/>
      <w:divBdr>
        <w:top w:val="none" w:sz="0" w:space="0" w:color="auto"/>
        <w:left w:val="none" w:sz="0" w:space="0" w:color="auto"/>
        <w:bottom w:val="none" w:sz="0" w:space="0" w:color="auto"/>
        <w:right w:val="none" w:sz="0" w:space="0" w:color="auto"/>
      </w:divBdr>
    </w:div>
    <w:div w:id="395906091">
      <w:bodyDiv w:val="1"/>
      <w:marLeft w:val="0"/>
      <w:marRight w:val="0"/>
      <w:marTop w:val="0"/>
      <w:marBottom w:val="0"/>
      <w:divBdr>
        <w:top w:val="none" w:sz="0" w:space="0" w:color="auto"/>
        <w:left w:val="none" w:sz="0" w:space="0" w:color="auto"/>
        <w:bottom w:val="none" w:sz="0" w:space="0" w:color="auto"/>
        <w:right w:val="none" w:sz="0" w:space="0" w:color="auto"/>
      </w:divBdr>
    </w:div>
    <w:div w:id="480393451">
      <w:bodyDiv w:val="1"/>
      <w:marLeft w:val="0"/>
      <w:marRight w:val="0"/>
      <w:marTop w:val="0"/>
      <w:marBottom w:val="0"/>
      <w:divBdr>
        <w:top w:val="none" w:sz="0" w:space="0" w:color="auto"/>
        <w:left w:val="none" w:sz="0" w:space="0" w:color="auto"/>
        <w:bottom w:val="none" w:sz="0" w:space="0" w:color="auto"/>
        <w:right w:val="none" w:sz="0" w:space="0" w:color="auto"/>
      </w:divBdr>
    </w:div>
    <w:div w:id="522323676">
      <w:bodyDiv w:val="1"/>
      <w:marLeft w:val="0"/>
      <w:marRight w:val="0"/>
      <w:marTop w:val="0"/>
      <w:marBottom w:val="0"/>
      <w:divBdr>
        <w:top w:val="none" w:sz="0" w:space="0" w:color="auto"/>
        <w:left w:val="none" w:sz="0" w:space="0" w:color="auto"/>
        <w:bottom w:val="none" w:sz="0" w:space="0" w:color="auto"/>
        <w:right w:val="none" w:sz="0" w:space="0" w:color="auto"/>
      </w:divBdr>
    </w:div>
    <w:div w:id="562713483">
      <w:bodyDiv w:val="1"/>
      <w:marLeft w:val="0"/>
      <w:marRight w:val="0"/>
      <w:marTop w:val="0"/>
      <w:marBottom w:val="0"/>
      <w:divBdr>
        <w:top w:val="none" w:sz="0" w:space="0" w:color="auto"/>
        <w:left w:val="none" w:sz="0" w:space="0" w:color="auto"/>
        <w:bottom w:val="none" w:sz="0" w:space="0" w:color="auto"/>
        <w:right w:val="none" w:sz="0" w:space="0" w:color="auto"/>
      </w:divBdr>
    </w:div>
    <w:div w:id="564688130">
      <w:bodyDiv w:val="1"/>
      <w:marLeft w:val="0"/>
      <w:marRight w:val="0"/>
      <w:marTop w:val="0"/>
      <w:marBottom w:val="0"/>
      <w:divBdr>
        <w:top w:val="none" w:sz="0" w:space="0" w:color="auto"/>
        <w:left w:val="none" w:sz="0" w:space="0" w:color="auto"/>
        <w:bottom w:val="none" w:sz="0" w:space="0" w:color="auto"/>
        <w:right w:val="none" w:sz="0" w:space="0" w:color="auto"/>
      </w:divBdr>
    </w:div>
    <w:div w:id="565918084">
      <w:bodyDiv w:val="1"/>
      <w:marLeft w:val="0"/>
      <w:marRight w:val="0"/>
      <w:marTop w:val="0"/>
      <w:marBottom w:val="0"/>
      <w:divBdr>
        <w:top w:val="none" w:sz="0" w:space="0" w:color="auto"/>
        <w:left w:val="none" w:sz="0" w:space="0" w:color="auto"/>
        <w:bottom w:val="none" w:sz="0" w:space="0" w:color="auto"/>
        <w:right w:val="none" w:sz="0" w:space="0" w:color="auto"/>
      </w:divBdr>
    </w:div>
    <w:div w:id="600993388">
      <w:bodyDiv w:val="1"/>
      <w:marLeft w:val="0"/>
      <w:marRight w:val="0"/>
      <w:marTop w:val="0"/>
      <w:marBottom w:val="0"/>
      <w:divBdr>
        <w:top w:val="none" w:sz="0" w:space="0" w:color="auto"/>
        <w:left w:val="none" w:sz="0" w:space="0" w:color="auto"/>
        <w:bottom w:val="none" w:sz="0" w:space="0" w:color="auto"/>
        <w:right w:val="none" w:sz="0" w:space="0" w:color="auto"/>
      </w:divBdr>
    </w:div>
    <w:div w:id="638874644">
      <w:bodyDiv w:val="1"/>
      <w:marLeft w:val="0"/>
      <w:marRight w:val="0"/>
      <w:marTop w:val="0"/>
      <w:marBottom w:val="0"/>
      <w:divBdr>
        <w:top w:val="none" w:sz="0" w:space="0" w:color="auto"/>
        <w:left w:val="none" w:sz="0" w:space="0" w:color="auto"/>
        <w:bottom w:val="none" w:sz="0" w:space="0" w:color="auto"/>
        <w:right w:val="none" w:sz="0" w:space="0" w:color="auto"/>
      </w:divBdr>
    </w:div>
    <w:div w:id="689335457">
      <w:bodyDiv w:val="1"/>
      <w:marLeft w:val="0"/>
      <w:marRight w:val="0"/>
      <w:marTop w:val="0"/>
      <w:marBottom w:val="0"/>
      <w:divBdr>
        <w:top w:val="none" w:sz="0" w:space="0" w:color="auto"/>
        <w:left w:val="none" w:sz="0" w:space="0" w:color="auto"/>
        <w:bottom w:val="none" w:sz="0" w:space="0" w:color="auto"/>
        <w:right w:val="none" w:sz="0" w:space="0" w:color="auto"/>
      </w:divBdr>
    </w:div>
    <w:div w:id="712654490">
      <w:bodyDiv w:val="1"/>
      <w:marLeft w:val="0"/>
      <w:marRight w:val="0"/>
      <w:marTop w:val="0"/>
      <w:marBottom w:val="0"/>
      <w:divBdr>
        <w:top w:val="none" w:sz="0" w:space="0" w:color="auto"/>
        <w:left w:val="none" w:sz="0" w:space="0" w:color="auto"/>
        <w:bottom w:val="none" w:sz="0" w:space="0" w:color="auto"/>
        <w:right w:val="none" w:sz="0" w:space="0" w:color="auto"/>
      </w:divBdr>
    </w:div>
    <w:div w:id="762333929">
      <w:bodyDiv w:val="1"/>
      <w:marLeft w:val="0"/>
      <w:marRight w:val="0"/>
      <w:marTop w:val="0"/>
      <w:marBottom w:val="0"/>
      <w:divBdr>
        <w:top w:val="none" w:sz="0" w:space="0" w:color="auto"/>
        <w:left w:val="none" w:sz="0" w:space="0" w:color="auto"/>
        <w:bottom w:val="none" w:sz="0" w:space="0" w:color="auto"/>
        <w:right w:val="none" w:sz="0" w:space="0" w:color="auto"/>
      </w:divBdr>
    </w:div>
    <w:div w:id="772937373">
      <w:bodyDiv w:val="1"/>
      <w:marLeft w:val="0"/>
      <w:marRight w:val="0"/>
      <w:marTop w:val="0"/>
      <w:marBottom w:val="0"/>
      <w:divBdr>
        <w:top w:val="none" w:sz="0" w:space="0" w:color="auto"/>
        <w:left w:val="none" w:sz="0" w:space="0" w:color="auto"/>
        <w:bottom w:val="none" w:sz="0" w:space="0" w:color="auto"/>
        <w:right w:val="none" w:sz="0" w:space="0" w:color="auto"/>
      </w:divBdr>
    </w:div>
    <w:div w:id="789588752">
      <w:bodyDiv w:val="1"/>
      <w:marLeft w:val="0"/>
      <w:marRight w:val="0"/>
      <w:marTop w:val="0"/>
      <w:marBottom w:val="0"/>
      <w:divBdr>
        <w:top w:val="none" w:sz="0" w:space="0" w:color="auto"/>
        <w:left w:val="none" w:sz="0" w:space="0" w:color="auto"/>
        <w:bottom w:val="none" w:sz="0" w:space="0" w:color="auto"/>
        <w:right w:val="none" w:sz="0" w:space="0" w:color="auto"/>
      </w:divBdr>
      <w:divsChild>
        <w:div w:id="1000931785">
          <w:marLeft w:val="240"/>
          <w:marRight w:val="240"/>
          <w:marTop w:val="100"/>
          <w:marBottom w:val="100"/>
          <w:divBdr>
            <w:top w:val="none" w:sz="0" w:space="0" w:color="auto"/>
            <w:left w:val="none" w:sz="0" w:space="0" w:color="auto"/>
            <w:bottom w:val="none" w:sz="0" w:space="0" w:color="auto"/>
            <w:right w:val="none" w:sz="0" w:space="0" w:color="auto"/>
          </w:divBdr>
          <w:divsChild>
            <w:div w:id="202663541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59064947">
          <w:marLeft w:val="240"/>
          <w:marRight w:val="240"/>
          <w:marTop w:val="100"/>
          <w:marBottom w:val="100"/>
          <w:divBdr>
            <w:top w:val="dotted" w:sz="6" w:space="0" w:color="000000"/>
            <w:left w:val="none" w:sz="0" w:space="0" w:color="auto"/>
            <w:bottom w:val="none" w:sz="0" w:space="0" w:color="auto"/>
            <w:right w:val="none" w:sz="0" w:space="0" w:color="auto"/>
          </w:divBdr>
        </w:div>
      </w:divsChild>
    </w:div>
    <w:div w:id="835877094">
      <w:bodyDiv w:val="1"/>
      <w:marLeft w:val="0"/>
      <w:marRight w:val="0"/>
      <w:marTop w:val="0"/>
      <w:marBottom w:val="0"/>
      <w:divBdr>
        <w:top w:val="none" w:sz="0" w:space="0" w:color="auto"/>
        <w:left w:val="none" w:sz="0" w:space="0" w:color="auto"/>
        <w:bottom w:val="none" w:sz="0" w:space="0" w:color="auto"/>
        <w:right w:val="none" w:sz="0" w:space="0" w:color="auto"/>
      </w:divBdr>
    </w:div>
    <w:div w:id="913050351">
      <w:bodyDiv w:val="1"/>
      <w:marLeft w:val="0"/>
      <w:marRight w:val="0"/>
      <w:marTop w:val="0"/>
      <w:marBottom w:val="0"/>
      <w:divBdr>
        <w:top w:val="none" w:sz="0" w:space="0" w:color="auto"/>
        <w:left w:val="none" w:sz="0" w:space="0" w:color="auto"/>
        <w:bottom w:val="none" w:sz="0" w:space="0" w:color="auto"/>
        <w:right w:val="none" w:sz="0" w:space="0" w:color="auto"/>
      </w:divBdr>
    </w:div>
    <w:div w:id="918711856">
      <w:bodyDiv w:val="1"/>
      <w:marLeft w:val="0"/>
      <w:marRight w:val="0"/>
      <w:marTop w:val="0"/>
      <w:marBottom w:val="0"/>
      <w:divBdr>
        <w:top w:val="none" w:sz="0" w:space="0" w:color="auto"/>
        <w:left w:val="none" w:sz="0" w:space="0" w:color="auto"/>
        <w:bottom w:val="none" w:sz="0" w:space="0" w:color="auto"/>
        <w:right w:val="none" w:sz="0" w:space="0" w:color="auto"/>
      </w:divBdr>
    </w:div>
    <w:div w:id="1141846140">
      <w:bodyDiv w:val="1"/>
      <w:marLeft w:val="0"/>
      <w:marRight w:val="0"/>
      <w:marTop w:val="0"/>
      <w:marBottom w:val="0"/>
      <w:divBdr>
        <w:top w:val="none" w:sz="0" w:space="0" w:color="auto"/>
        <w:left w:val="none" w:sz="0" w:space="0" w:color="auto"/>
        <w:bottom w:val="none" w:sz="0" w:space="0" w:color="auto"/>
        <w:right w:val="none" w:sz="0" w:space="0" w:color="auto"/>
      </w:divBdr>
      <w:divsChild>
        <w:div w:id="1676031987">
          <w:marLeft w:val="240"/>
          <w:marRight w:val="240"/>
          <w:marTop w:val="100"/>
          <w:marBottom w:val="100"/>
          <w:divBdr>
            <w:top w:val="none" w:sz="0" w:space="0" w:color="auto"/>
            <w:left w:val="none" w:sz="0" w:space="0" w:color="auto"/>
            <w:bottom w:val="none" w:sz="0" w:space="0" w:color="auto"/>
            <w:right w:val="none" w:sz="0" w:space="0" w:color="auto"/>
          </w:divBdr>
          <w:divsChild>
            <w:div w:id="602154386">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020887109">
          <w:marLeft w:val="240"/>
          <w:marRight w:val="240"/>
          <w:marTop w:val="100"/>
          <w:marBottom w:val="100"/>
          <w:divBdr>
            <w:top w:val="dotted" w:sz="6" w:space="0" w:color="000000"/>
            <w:left w:val="none" w:sz="0" w:space="0" w:color="auto"/>
            <w:bottom w:val="none" w:sz="0" w:space="0" w:color="auto"/>
            <w:right w:val="none" w:sz="0" w:space="0" w:color="auto"/>
          </w:divBdr>
        </w:div>
      </w:divsChild>
    </w:div>
    <w:div w:id="1342663576">
      <w:bodyDiv w:val="1"/>
      <w:marLeft w:val="0"/>
      <w:marRight w:val="0"/>
      <w:marTop w:val="0"/>
      <w:marBottom w:val="0"/>
      <w:divBdr>
        <w:top w:val="none" w:sz="0" w:space="0" w:color="auto"/>
        <w:left w:val="none" w:sz="0" w:space="0" w:color="auto"/>
        <w:bottom w:val="none" w:sz="0" w:space="0" w:color="auto"/>
        <w:right w:val="none" w:sz="0" w:space="0" w:color="auto"/>
      </w:divBdr>
    </w:div>
    <w:div w:id="1350108067">
      <w:bodyDiv w:val="1"/>
      <w:marLeft w:val="0"/>
      <w:marRight w:val="0"/>
      <w:marTop w:val="0"/>
      <w:marBottom w:val="0"/>
      <w:divBdr>
        <w:top w:val="none" w:sz="0" w:space="0" w:color="auto"/>
        <w:left w:val="none" w:sz="0" w:space="0" w:color="auto"/>
        <w:bottom w:val="none" w:sz="0" w:space="0" w:color="auto"/>
        <w:right w:val="none" w:sz="0" w:space="0" w:color="auto"/>
      </w:divBdr>
    </w:div>
    <w:div w:id="1420642523">
      <w:bodyDiv w:val="1"/>
      <w:marLeft w:val="0"/>
      <w:marRight w:val="0"/>
      <w:marTop w:val="0"/>
      <w:marBottom w:val="0"/>
      <w:divBdr>
        <w:top w:val="none" w:sz="0" w:space="0" w:color="auto"/>
        <w:left w:val="none" w:sz="0" w:space="0" w:color="auto"/>
        <w:bottom w:val="none" w:sz="0" w:space="0" w:color="auto"/>
        <w:right w:val="none" w:sz="0" w:space="0" w:color="auto"/>
      </w:divBdr>
    </w:div>
    <w:div w:id="1438452345">
      <w:bodyDiv w:val="1"/>
      <w:marLeft w:val="0"/>
      <w:marRight w:val="0"/>
      <w:marTop w:val="0"/>
      <w:marBottom w:val="0"/>
      <w:divBdr>
        <w:top w:val="none" w:sz="0" w:space="0" w:color="auto"/>
        <w:left w:val="none" w:sz="0" w:space="0" w:color="auto"/>
        <w:bottom w:val="none" w:sz="0" w:space="0" w:color="auto"/>
        <w:right w:val="none" w:sz="0" w:space="0" w:color="auto"/>
      </w:divBdr>
    </w:div>
    <w:div w:id="1456294614">
      <w:bodyDiv w:val="1"/>
      <w:marLeft w:val="0"/>
      <w:marRight w:val="0"/>
      <w:marTop w:val="0"/>
      <w:marBottom w:val="0"/>
      <w:divBdr>
        <w:top w:val="none" w:sz="0" w:space="0" w:color="auto"/>
        <w:left w:val="none" w:sz="0" w:space="0" w:color="auto"/>
        <w:bottom w:val="none" w:sz="0" w:space="0" w:color="auto"/>
        <w:right w:val="none" w:sz="0" w:space="0" w:color="auto"/>
      </w:divBdr>
    </w:div>
    <w:div w:id="1691491056">
      <w:bodyDiv w:val="1"/>
      <w:marLeft w:val="0"/>
      <w:marRight w:val="0"/>
      <w:marTop w:val="0"/>
      <w:marBottom w:val="0"/>
      <w:divBdr>
        <w:top w:val="none" w:sz="0" w:space="0" w:color="auto"/>
        <w:left w:val="none" w:sz="0" w:space="0" w:color="auto"/>
        <w:bottom w:val="none" w:sz="0" w:space="0" w:color="auto"/>
        <w:right w:val="none" w:sz="0" w:space="0" w:color="auto"/>
      </w:divBdr>
    </w:div>
    <w:div w:id="1810591261">
      <w:bodyDiv w:val="1"/>
      <w:marLeft w:val="0"/>
      <w:marRight w:val="0"/>
      <w:marTop w:val="0"/>
      <w:marBottom w:val="0"/>
      <w:divBdr>
        <w:top w:val="none" w:sz="0" w:space="0" w:color="auto"/>
        <w:left w:val="none" w:sz="0" w:space="0" w:color="auto"/>
        <w:bottom w:val="none" w:sz="0" w:space="0" w:color="auto"/>
        <w:right w:val="none" w:sz="0" w:space="0" w:color="auto"/>
      </w:divBdr>
    </w:div>
    <w:div w:id="1818255770">
      <w:bodyDiv w:val="1"/>
      <w:marLeft w:val="0"/>
      <w:marRight w:val="0"/>
      <w:marTop w:val="0"/>
      <w:marBottom w:val="0"/>
      <w:divBdr>
        <w:top w:val="none" w:sz="0" w:space="0" w:color="auto"/>
        <w:left w:val="none" w:sz="0" w:space="0" w:color="auto"/>
        <w:bottom w:val="none" w:sz="0" w:space="0" w:color="auto"/>
        <w:right w:val="none" w:sz="0" w:space="0" w:color="auto"/>
      </w:divBdr>
    </w:div>
    <w:div w:id="1863518164">
      <w:bodyDiv w:val="1"/>
      <w:marLeft w:val="0"/>
      <w:marRight w:val="0"/>
      <w:marTop w:val="0"/>
      <w:marBottom w:val="0"/>
      <w:divBdr>
        <w:top w:val="none" w:sz="0" w:space="0" w:color="auto"/>
        <w:left w:val="none" w:sz="0" w:space="0" w:color="auto"/>
        <w:bottom w:val="none" w:sz="0" w:space="0" w:color="auto"/>
        <w:right w:val="none" w:sz="0" w:space="0" w:color="auto"/>
      </w:divBdr>
    </w:div>
    <w:div w:id="1918594503">
      <w:bodyDiv w:val="1"/>
      <w:marLeft w:val="0"/>
      <w:marRight w:val="0"/>
      <w:marTop w:val="0"/>
      <w:marBottom w:val="0"/>
      <w:divBdr>
        <w:top w:val="none" w:sz="0" w:space="0" w:color="auto"/>
        <w:left w:val="none" w:sz="0" w:space="0" w:color="auto"/>
        <w:bottom w:val="none" w:sz="0" w:space="0" w:color="auto"/>
        <w:right w:val="none" w:sz="0" w:space="0" w:color="auto"/>
      </w:divBdr>
    </w:div>
    <w:div w:id="1995252850">
      <w:bodyDiv w:val="1"/>
      <w:marLeft w:val="0"/>
      <w:marRight w:val="0"/>
      <w:marTop w:val="0"/>
      <w:marBottom w:val="0"/>
      <w:divBdr>
        <w:top w:val="none" w:sz="0" w:space="0" w:color="auto"/>
        <w:left w:val="none" w:sz="0" w:space="0" w:color="auto"/>
        <w:bottom w:val="none" w:sz="0" w:space="0" w:color="auto"/>
        <w:right w:val="none" w:sz="0" w:space="0" w:color="auto"/>
      </w:divBdr>
    </w:div>
    <w:div w:id="1996492541">
      <w:bodyDiv w:val="1"/>
      <w:marLeft w:val="0"/>
      <w:marRight w:val="0"/>
      <w:marTop w:val="0"/>
      <w:marBottom w:val="0"/>
      <w:divBdr>
        <w:top w:val="none" w:sz="0" w:space="0" w:color="auto"/>
        <w:left w:val="none" w:sz="0" w:space="0" w:color="auto"/>
        <w:bottom w:val="none" w:sz="0" w:space="0" w:color="auto"/>
        <w:right w:val="none" w:sz="0" w:space="0" w:color="auto"/>
      </w:divBdr>
    </w:div>
    <w:div w:id="2041205905">
      <w:bodyDiv w:val="1"/>
      <w:marLeft w:val="0"/>
      <w:marRight w:val="0"/>
      <w:marTop w:val="0"/>
      <w:marBottom w:val="0"/>
      <w:divBdr>
        <w:top w:val="none" w:sz="0" w:space="0" w:color="auto"/>
        <w:left w:val="none" w:sz="0" w:space="0" w:color="auto"/>
        <w:bottom w:val="none" w:sz="0" w:space="0" w:color="auto"/>
        <w:right w:val="none" w:sz="0" w:space="0" w:color="auto"/>
      </w:divBdr>
    </w:div>
    <w:div w:id="206733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sjak\Downloads\118_Ataskaitos_sablona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as" ma:contentTypeID="0x010100657AB79EE065E741B1246BE35D26296F" ma:contentTypeVersion="8" ma:contentTypeDescription="Kurkite naują dokumentą." ma:contentTypeScope="" ma:versionID="02de43da1cf3683cc35c31fa7e85ec0b">
  <xsd:schema xmlns:xsd="http://www.w3.org/2001/XMLSchema" xmlns:xs="http://www.w3.org/2001/XMLSchema" xmlns:p="http://schemas.microsoft.com/office/2006/metadata/properties" xmlns:ns3="5ea56679-4378-436e-8108-01574202c3ee" targetNamespace="http://schemas.microsoft.com/office/2006/metadata/properties" ma:root="true" ma:fieldsID="2d0fe91b005121ce1a1fbf2bab7d4289" ns3:_="">
    <xsd:import namespace="5ea56679-4378-436e-8108-01574202c3e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a56679-4378-436e-8108-01574202c3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B8C7A2B4-2A63-4DF1-89F4-2F551496B68B}">
  <ds:schemaRefs>
    <ds:schemaRef ds:uri="http://schemas.microsoft.com/sharepoint/v3/contenttype/forms"/>
  </ds:schemaRefs>
</ds:datastoreItem>
</file>

<file path=customXml/itemProps2.xml><?xml version="1.0" encoding="utf-8"?>
<ds:datastoreItem xmlns:ds="http://schemas.openxmlformats.org/officeDocument/2006/customXml" ds:itemID="{EDD480B0-C09E-4276-8DE0-E597D4B047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215B81-38DD-45BD-AC8B-271D5B4ED7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a56679-4378-436e-8108-01574202c3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616EED-70C0-40D2-A8BD-CD9636F15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C:\Users\aisjak\Downloads\118_Ataskaitos_sablonas.dotx</Template>
  <TotalTime>35</TotalTime>
  <Pages>86</Pages>
  <Words>19833</Words>
  <Characters>113054</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KAUNO TECHNOLOGIJOS UNIVERSITETAS</vt:lpstr>
    </vt:vector>
  </TitlesOfParts>
  <Company>KTU-Tempus</Company>
  <LinksUpToDate>false</LinksUpToDate>
  <CharactersWithSpaces>132622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creator>Aistis Jakutonis</dc:creator>
  <cp:lastModifiedBy>Aistis Jakutonis</cp:lastModifiedBy>
  <cp:revision>24</cp:revision>
  <cp:lastPrinted>2023-11-26T19:10:00Z</cp:lastPrinted>
  <dcterms:created xsi:type="dcterms:W3CDTF">2023-11-26T19:10:00Z</dcterms:created>
  <dcterms:modified xsi:type="dcterms:W3CDTF">2023-12-13T13:36:00Z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0x010100657AB79EE065E741B1246BE35D26296F</vt:lpwstr>
  </property>
</Properties>
</file>